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79E4A" w14:textId="4B477849" w:rsidR="00983F77" w:rsidRDefault="00983F77" w:rsidP="00567B6C">
      <w:pPr>
        <w:rPr>
          <w:lang w:val="en-US"/>
        </w:rPr>
      </w:pPr>
      <w:bookmarkStart w:id="0" w:name="_GoBack"/>
      <w:bookmarkEnd w:id="0"/>
    </w:p>
    <w:p w14:paraId="3828E957" w14:textId="77777777" w:rsidR="00983F77" w:rsidRPr="00983F77" w:rsidRDefault="00983F77" w:rsidP="00983F77">
      <w:pPr>
        <w:rPr>
          <w:lang w:val="en-US"/>
        </w:rPr>
      </w:pPr>
    </w:p>
    <w:p w14:paraId="6B47B285" w14:textId="77777777" w:rsidR="00983F77" w:rsidRPr="00983F77" w:rsidRDefault="00983F77" w:rsidP="00983F77">
      <w:pPr>
        <w:rPr>
          <w:lang w:val="en-US"/>
        </w:rPr>
      </w:pPr>
    </w:p>
    <w:p w14:paraId="4DCD1E58" w14:textId="77777777" w:rsidR="00983F77" w:rsidRPr="00983F77" w:rsidRDefault="00983F77" w:rsidP="00983F77">
      <w:pPr>
        <w:rPr>
          <w:lang w:val="en-US"/>
        </w:rPr>
      </w:pPr>
    </w:p>
    <w:p w14:paraId="37F8CC12" w14:textId="77777777" w:rsidR="00983F77" w:rsidRPr="00983F77" w:rsidRDefault="00983F77" w:rsidP="00983F77">
      <w:pPr>
        <w:rPr>
          <w:lang w:val="en-US"/>
        </w:rPr>
      </w:pPr>
    </w:p>
    <w:p w14:paraId="126C4F33" w14:textId="77777777" w:rsidR="00983F77" w:rsidRPr="00983F77" w:rsidRDefault="00983F77" w:rsidP="00983F77">
      <w:pPr>
        <w:rPr>
          <w:lang w:val="en-US"/>
        </w:rPr>
      </w:pPr>
    </w:p>
    <w:p w14:paraId="55FA8A3B" w14:textId="77777777" w:rsidR="00983F77" w:rsidRPr="00983F77" w:rsidRDefault="00983F77" w:rsidP="00983F77">
      <w:pPr>
        <w:rPr>
          <w:lang w:val="en-US"/>
        </w:rPr>
      </w:pPr>
    </w:p>
    <w:p w14:paraId="1BDF3EB2" w14:textId="77777777" w:rsidR="00983F77" w:rsidRPr="00983F77" w:rsidRDefault="00983F77" w:rsidP="00983F77">
      <w:pPr>
        <w:rPr>
          <w:lang w:val="en-US"/>
        </w:rPr>
      </w:pPr>
    </w:p>
    <w:p w14:paraId="48CFC0AB" w14:textId="77777777" w:rsidR="00983F77" w:rsidRPr="00983F77" w:rsidRDefault="00983F77" w:rsidP="00983F77">
      <w:pPr>
        <w:rPr>
          <w:lang w:val="en-US"/>
        </w:rPr>
      </w:pPr>
    </w:p>
    <w:p w14:paraId="7A1942DF" w14:textId="77777777" w:rsidR="00983F77" w:rsidRPr="00983F77" w:rsidRDefault="00983F77" w:rsidP="00983F77">
      <w:pPr>
        <w:rPr>
          <w:lang w:val="en-US"/>
        </w:rPr>
      </w:pPr>
    </w:p>
    <w:p w14:paraId="20825F62" w14:textId="77777777" w:rsidR="00983F77" w:rsidRPr="00983F77" w:rsidRDefault="00983F77" w:rsidP="00983F77">
      <w:pPr>
        <w:rPr>
          <w:lang w:val="en-US"/>
        </w:rPr>
      </w:pPr>
    </w:p>
    <w:p w14:paraId="2D2E73B0" w14:textId="77777777" w:rsidR="00983F77" w:rsidRPr="00983F77" w:rsidRDefault="00983F77" w:rsidP="00983F77">
      <w:pPr>
        <w:rPr>
          <w:lang w:val="en-US"/>
        </w:rPr>
      </w:pPr>
    </w:p>
    <w:p w14:paraId="5A319BA1" w14:textId="77777777" w:rsidR="00983F77" w:rsidRPr="00983F77" w:rsidRDefault="00983F77" w:rsidP="00983F77">
      <w:pPr>
        <w:rPr>
          <w:lang w:val="en-US"/>
        </w:rPr>
      </w:pPr>
    </w:p>
    <w:p w14:paraId="0DBD6262" w14:textId="77777777" w:rsidR="00983F77" w:rsidRPr="00983F77" w:rsidRDefault="00983F77" w:rsidP="00983F77">
      <w:pPr>
        <w:rPr>
          <w:lang w:val="en-US"/>
        </w:rPr>
      </w:pPr>
    </w:p>
    <w:p w14:paraId="403BFD5B" w14:textId="77777777" w:rsidR="00983F77" w:rsidRPr="00983F77" w:rsidRDefault="00983F77" w:rsidP="00983F77">
      <w:pPr>
        <w:rPr>
          <w:lang w:val="en-US"/>
        </w:rPr>
      </w:pPr>
    </w:p>
    <w:p w14:paraId="0FDE69C8" w14:textId="58736F6A" w:rsidR="00983F77" w:rsidRDefault="00983F77" w:rsidP="00983F77">
      <w:pPr>
        <w:rPr>
          <w:lang w:val="en-US"/>
        </w:rPr>
      </w:pPr>
    </w:p>
    <w:p w14:paraId="5F8609CD" w14:textId="1215640E" w:rsidR="00983F77" w:rsidRDefault="00983F77" w:rsidP="00983F77">
      <w:pPr>
        <w:tabs>
          <w:tab w:val="left" w:pos="4020"/>
        </w:tabs>
        <w:rPr>
          <w:lang w:val="en-US"/>
        </w:rPr>
      </w:pPr>
      <w:r>
        <w:rPr>
          <w:lang w:val="en-US"/>
        </w:rPr>
        <w:tab/>
      </w:r>
    </w:p>
    <w:p w14:paraId="1F77B2D9" w14:textId="4E14E155" w:rsidR="00985F9E" w:rsidRPr="00983F77" w:rsidRDefault="00983F77" w:rsidP="00983F77">
      <w:pPr>
        <w:tabs>
          <w:tab w:val="left" w:pos="4020"/>
        </w:tabs>
        <w:rPr>
          <w:lang w:val="en-US"/>
        </w:rPr>
        <w:sectPr w:rsidR="00985F9E" w:rsidRPr="00983F77" w:rsidSect="00FF6542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9"/>
          <w:pgMar w:top="1417" w:right="1417" w:bottom="1417" w:left="1417" w:header="1871" w:footer="340" w:gutter="0"/>
          <w:cols w:space="708"/>
          <w:titlePg/>
          <w:docGrid w:linePitch="360"/>
        </w:sectPr>
      </w:pPr>
      <w:r>
        <w:rPr>
          <w:lang w:val="en-US"/>
        </w:rPr>
        <w:tab/>
      </w:r>
    </w:p>
    <w:p w14:paraId="0AF01AA2" w14:textId="77777777" w:rsidR="00200917" w:rsidRPr="001A4631" w:rsidRDefault="00200917" w:rsidP="00200917">
      <w:pPr>
        <w:pStyle w:val="DDSmallPrintHeading"/>
        <w:rPr>
          <w:lang w:val="en-US"/>
        </w:rPr>
      </w:pPr>
      <w:r w:rsidRPr="001A4631">
        <w:rPr>
          <w:lang w:val="en-US"/>
        </w:rPr>
        <w:lastRenderedPageBreak/>
        <w:t>Dimension Data Contact Details</w:t>
      </w:r>
    </w:p>
    <w:p w14:paraId="383A709A" w14:textId="77777777" w:rsidR="00200917" w:rsidRPr="001A4631" w:rsidRDefault="00200917" w:rsidP="00200917">
      <w:pPr>
        <w:pStyle w:val="DDSmallPrint"/>
        <w:rPr>
          <w:lang w:val="en-US"/>
        </w:rPr>
      </w:pPr>
      <w:r w:rsidRPr="001A4631">
        <w:rPr>
          <w:lang w:val="en-US"/>
        </w:rPr>
        <w:t>We welcome any enquiries regarding this document, its content, structure or scope.  Please contact:</w:t>
      </w:r>
    </w:p>
    <w:p w14:paraId="34FE8B32" w14:textId="6C36F575" w:rsidR="00200917" w:rsidRPr="001A4631" w:rsidRDefault="00066575" w:rsidP="00200917">
      <w:pPr>
        <w:pStyle w:val="DDSmallPrint"/>
        <w:rPr>
          <w:lang w:val="en-US"/>
        </w:rPr>
      </w:pPr>
      <w:r>
        <w:rPr>
          <w:lang w:val="en-US"/>
        </w:rPr>
        <w:t>Linus Vidal</w:t>
      </w:r>
      <w:r w:rsidR="00200917" w:rsidRPr="001A4631">
        <w:rPr>
          <w:lang w:val="en-US"/>
        </w:rPr>
        <w:t xml:space="preserve"> - </w:t>
      </w:r>
      <w:r w:rsidR="00A96569" w:rsidRPr="001A4631">
        <w:rPr>
          <w:lang w:val="en-US"/>
        </w:rPr>
        <w:fldChar w:fldCharType="begin"/>
      </w:r>
      <w:r w:rsidR="00A96569" w:rsidRPr="001A4631">
        <w:rPr>
          <w:lang w:val="en-US"/>
        </w:rPr>
        <w:instrText xml:space="preserve"> DOCPROPERTY  SalesTitle  \* MERGEFORMAT </w:instrText>
      </w:r>
      <w:r w:rsidR="00A96569" w:rsidRPr="001A4631">
        <w:rPr>
          <w:lang w:val="en-US"/>
        </w:rPr>
        <w:fldChar w:fldCharType="separate"/>
      </w:r>
      <w:r w:rsidR="00D00976">
        <w:rPr>
          <w:lang w:val="en-US"/>
        </w:rPr>
        <w:t>Sr. Consultant</w:t>
      </w:r>
      <w:r w:rsidR="00A96569" w:rsidRPr="001A4631">
        <w:rPr>
          <w:lang w:val="en-US"/>
        </w:rPr>
        <w:fldChar w:fldCharType="end"/>
      </w:r>
      <w:r w:rsidR="00200917" w:rsidRPr="001A4631">
        <w:rPr>
          <w:lang w:val="en-US"/>
        </w:rPr>
        <w:t>,</w:t>
      </w:r>
      <w:r w:rsidR="00161E22" w:rsidRPr="001A4631">
        <w:rPr>
          <w:lang w:val="en-US"/>
        </w:rPr>
        <w:t xml:space="preserve"> </w:t>
      </w:r>
    </w:p>
    <w:p w14:paraId="4008B16B" w14:textId="006FB6BF" w:rsidR="00AA6B83" w:rsidRDefault="00A96569" w:rsidP="00200917">
      <w:pPr>
        <w:pStyle w:val="DDSmallPrint"/>
        <w:rPr>
          <w:lang w:val="en-US"/>
        </w:rPr>
      </w:pPr>
      <w:r w:rsidRPr="001A4631">
        <w:rPr>
          <w:lang w:val="en-US"/>
        </w:rPr>
        <w:fldChar w:fldCharType="begin"/>
      </w:r>
      <w:r w:rsidRPr="001A4631">
        <w:rPr>
          <w:lang w:val="en-US"/>
        </w:rPr>
        <w:instrText xml:space="preserve"> DOCPROPERTY  Company  \* MERGEFORMAT </w:instrText>
      </w:r>
      <w:r w:rsidRPr="001A4631">
        <w:rPr>
          <w:lang w:val="en-US"/>
        </w:rPr>
        <w:fldChar w:fldCharType="separate"/>
      </w:r>
      <w:r w:rsidR="00D00976">
        <w:rPr>
          <w:lang w:val="en-US"/>
        </w:rPr>
        <w:t>Dimension Data North America, Inc.</w:t>
      </w:r>
      <w:r w:rsidRPr="001A4631">
        <w:rPr>
          <w:lang w:val="en-US"/>
        </w:rPr>
        <w:fldChar w:fldCharType="end"/>
      </w:r>
      <w:r w:rsidR="00200917" w:rsidRPr="001A4631">
        <w:rPr>
          <w:lang w:val="en-US"/>
        </w:rPr>
        <w:br/>
      </w:r>
      <w:r w:rsidRPr="001A4631">
        <w:rPr>
          <w:lang w:val="en-US"/>
        </w:rPr>
        <w:fldChar w:fldCharType="begin"/>
      </w:r>
      <w:r w:rsidRPr="001A4631">
        <w:rPr>
          <w:lang w:val="en-US"/>
        </w:rPr>
        <w:instrText xml:space="preserve"> DOCPROPERTY  AddrLine1  \* MERGEFORMAT </w:instrText>
      </w:r>
      <w:r w:rsidRPr="001A4631">
        <w:rPr>
          <w:lang w:val="en-US"/>
        </w:rPr>
        <w:fldChar w:fldCharType="separate"/>
      </w:r>
      <w:r w:rsidR="00D00976">
        <w:rPr>
          <w:lang w:val="en-US"/>
        </w:rPr>
        <w:t>5000 Hopyard Road,</w:t>
      </w:r>
      <w:r w:rsidRPr="001A4631">
        <w:rPr>
          <w:lang w:val="en-US"/>
        </w:rPr>
        <w:fldChar w:fldCharType="end"/>
      </w:r>
      <w:r w:rsidR="00200917" w:rsidRPr="001A4631">
        <w:rPr>
          <w:lang w:val="en-US"/>
        </w:rPr>
        <w:br/>
      </w:r>
      <w:r w:rsidRPr="001A4631">
        <w:rPr>
          <w:lang w:val="en-US"/>
        </w:rPr>
        <w:fldChar w:fldCharType="begin"/>
      </w:r>
      <w:r w:rsidRPr="001A4631">
        <w:rPr>
          <w:lang w:val="en-US"/>
        </w:rPr>
        <w:instrText xml:space="preserve"> DOCPROPERTY  AddrLine2  \* MERGEFORMAT </w:instrText>
      </w:r>
      <w:r w:rsidRPr="001A4631">
        <w:rPr>
          <w:lang w:val="en-US"/>
        </w:rPr>
        <w:fldChar w:fldCharType="separate"/>
      </w:r>
      <w:r w:rsidR="00D00976">
        <w:rPr>
          <w:lang w:val="en-US"/>
        </w:rPr>
        <w:t>Suite 450,</w:t>
      </w:r>
      <w:r w:rsidRPr="001A4631">
        <w:rPr>
          <w:lang w:val="en-US"/>
        </w:rPr>
        <w:fldChar w:fldCharType="end"/>
      </w:r>
      <w:r w:rsidR="00200917" w:rsidRPr="001A4631">
        <w:rPr>
          <w:lang w:val="en-US"/>
        </w:rPr>
        <w:br/>
      </w:r>
      <w:r w:rsidRPr="001A4631">
        <w:rPr>
          <w:lang w:val="en-US"/>
        </w:rPr>
        <w:fldChar w:fldCharType="begin"/>
      </w:r>
      <w:r w:rsidRPr="001A4631">
        <w:rPr>
          <w:lang w:val="en-US"/>
        </w:rPr>
        <w:instrText xml:space="preserve"> DOCPROPERTY  AddrLine3  \* MERGEFORMAT </w:instrText>
      </w:r>
      <w:r w:rsidRPr="001A4631">
        <w:rPr>
          <w:lang w:val="en-US"/>
        </w:rPr>
        <w:fldChar w:fldCharType="separate"/>
      </w:r>
      <w:r w:rsidR="00D00976">
        <w:rPr>
          <w:lang w:val="en-US"/>
        </w:rPr>
        <w:t>Pleasanton, CA 94588</w:t>
      </w:r>
      <w:r w:rsidRPr="001A4631">
        <w:rPr>
          <w:lang w:val="en-US"/>
        </w:rPr>
        <w:fldChar w:fldCharType="end"/>
      </w:r>
      <w:r w:rsidR="00200917" w:rsidRPr="001A4631">
        <w:rPr>
          <w:lang w:val="en-US"/>
        </w:rPr>
        <w:br/>
      </w:r>
      <w:r w:rsidR="00200917" w:rsidRPr="001A4631">
        <w:rPr>
          <w:lang w:val="en-US"/>
        </w:rPr>
        <w:fldChar w:fldCharType="begin"/>
      </w:r>
      <w:r w:rsidR="00200917" w:rsidRPr="001A4631">
        <w:rPr>
          <w:lang w:val="en-US"/>
        </w:rPr>
        <w:instrText xml:space="preserve"> DOCPROPERTY  AddrLine4  \* MERGEFORMAT </w:instrText>
      </w:r>
      <w:r w:rsidR="00200917" w:rsidRPr="001A4631">
        <w:rPr>
          <w:lang w:val="en-US"/>
        </w:rPr>
        <w:fldChar w:fldCharType="end"/>
      </w:r>
      <w:r w:rsidR="00200917" w:rsidRPr="001A4631">
        <w:rPr>
          <w:lang w:val="en-US"/>
        </w:rPr>
        <w:br/>
      </w:r>
      <w:r w:rsidR="00F72793" w:rsidRPr="001A4631">
        <w:rPr>
          <w:lang w:val="en-US"/>
        </w:rPr>
        <w:fldChar w:fldCharType="begin"/>
      </w:r>
      <w:r w:rsidR="00F72793" w:rsidRPr="001A4631">
        <w:rPr>
          <w:lang w:val="en-US"/>
        </w:rPr>
        <w:instrText xml:space="preserve"> DOCPROPERTY  AddrLine5  \* MERGEFORMAT </w:instrText>
      </w:r>
      <w:r w:rsidR="00F72793" w:rsidRPr="001A4631">
        <w:rPr>
          <w:lang w:val="en-US"/>
        </w:rPr>
        <w:fldChar w:fldCharType="end"/>
      </w:r>
      <w:r w:rsidR="00200917" w:rsidRPr="001A4631">
        <w:rPr>
          <w:lang w:val="en-US"/>
        </w:rPr>
        <w:br/>
      </w:r>
      <w:r w:rsidR="00200917" w:rsidRPr="001A4631">
        <w:rPr>
          <w:lang w:val="en-US"/>
        </w:rPr>
        <w:fldChar w:fldCharType="begin"/>
      </w:r>
      <w:r w:rsidR="00200917" w:rsidRPr="001A4631">
        <w:rPr>
          <w:lang w:val="en-US"/>
        </w:rPr>
        <w:instrText xml:space="preserve"> DOCPROPERTY  AddrLine6  \* MERGEFORMAT </w:instrText>
      </w:r>
      <w:r w:rsidR="00200917" w:rsidRPr="001A4631">
        <w:rPr>
          <w:lang w:val="en-US"/>
        </w:rPr>
        <w:fldChar w:fldCharType="end"/>
      </w:r>
      <w:r w:rsidR="00200917" w:rsidRPr="001A4631">
        <w:rPr>
          <w:lang w:val="en-US"/>
        </w:rPr>
        <w:sym w:font="Wingdings" w:char="F02A"/>
      </w:r>
      <w:r w:rsidR="00200917" w:rsidRPr="001A4631">
        <w:rPr>
          <w:lang w:val="en-US"/>
        </w:rPr>
        <w:t xml:space="preserve"> </w:t>
      </w:r>
      <w:r w:rsidR="00AA6B83">
        <w:rPr>
          <w:lang w:val="en-US"/>
        </w:rPr>
        <w:t>linus.vidal@dimensiondata.com</w:t>
      </w:r>
    </w:p>
    <w:p w14:paraId="30325E9F" w14:textId="77777777" w:rsidR="00200917" w:rsidRPr="001A4631" w:rsidRDefault="00200917" w:rsidP="00200917">
      <w:pPr>
        <w:pStyle w:val="DDSmallPrint"/>
        <w:rPr>
          <w:lang w:val="en-US"/>
        </w:rPr>
      </w:pPr>
      <w:r w:rsidRPr="001A4631">
        <w:rPr>
          <w:lang w:val="en-US"/>
        </w:rPr>
        <w:t xml:space="preserve">Please quote reference </w:t>
      </w:r>
      <w:r w:rsidR="00A96569" w:rsidRPr="001A4631">
        <w:rPr>
          <w:lang w:val="en-US"/>
        </w:rPr>
        <w:fldChar w:fldCharType="begin"/>
      </w:r>
      <w:r w:rsidR="00A96569" w:rsidRPr="001A4631">
        <w:rPr>
          <w:lang w:val="en-US"/>
        </w:rPr>
        <w:instrText xml:space="preserve"> DOCPROPERTY  DDRef  \* MERGEFORMAT </w:instrText>
      </w:r>
      <w:r w:rsidR="00A96569" w:rsidRPr="001A4631">
        <w:rPr>
          <w:lang w:val="en-US"/>
        </w:rPr>
        <w:fldChar w:fldCharType="end"/>
      </w:r>
      <w:r w:rsidRPr="001A4631">
        <w:rPr>
          <w:lang w:val="en-US"/>
        </w:rPr>
        <w:t xml:space="preserve"> in any correspondence or order.</w:t>
      </w:r>
    </w:p>
    <w:p w14:paraId="1764B482" w14:textId="77777777" w:rsidR="00200917" w:rsidRPr="001A4631" w:rsidRDefault="00200917" w:rsidP="00200917">
      <w:pPr>
        <w:pStyle w:val="DDSmallPrintJustified"/>
        <w:rPr>
          <w:lang w:val="en-US"/>
        </w:rPr>
      </w:pPr>
    </w:p>
    <w:p w14:paraId="0D6DA24A" w14:textId="77777777" w:rsidR="00200917" w:rsidRPr="001A4631" w:rsidRDefault="00200917" w:rsidP="00200917">
      <w:pPr>
        <w:pStyle w:val="DDSmallPrintJustified"/>
        <w:rPr>
          <w:lang w:val="en-US"/>
        </w:rPr>
      </w:pPr>
      <w:r w:rsidRPr="001A4631">
        <w:rPr>
          <w:lang w:val="en-US"/>
        </w:rPr>
        <w:t xml:space="preserve">This document is valid until </w:t>
      </w:r>
      <w:r w:rsidRPr="001A4631">
        <w:rPr>
          <w:lang w:val="en-US"/>
        </w:rPr>
        <w:fldChar w:fldCharType="begin"/>
      </w:r>
      <w:r w:rsidRPr="001A4631">
        <w:rPr>
          <w:lang w:val="en-US"/>
        </w:rPr>
        <w:instrText xml:space="preserve"> DOCPROPERTY ValidityDate \@ </w:instrText>
      </w:r>
      <w:r w:rsidR="00B65A6F" w:rsidRPr="001A4631">
        <w:rPr>
          <w:lang w:val="en-US"/>
        </w:rPr>
        <w:instrText>“MMMM dd, yyyy”</w:instrText>
      </w:r>
      <w:r w:rsidRPr="001A4631">
        <w:rPr>
          <w:lang w:val="en-US"/>
        </w:rPr>
        <w:instrText xml:space="preserve"> \* MERGEFORMAT </w:instrText>
      </w:r>
      <w:r w:rsidRPr="001A4631">
        <w:rPr>
          <w:lang w:val="en-US"/>
        </w:rPr>
        <w:fldChar w:fldCharType="separate"/>
      </w:r>
      <w:r w:rsidR="00D00976">
        <w:rPr>
          <w:lang w:val="en-US"/>
        </w:rPr>
        <w:t>May 24, 2018</w:t>
      </w:r>
      <w:r w:rsidRPr="001A4631">
        <w:rPr>
          <w:lang w:val="en-US"/>
        </w:rPr>
        <w:fldChar w:fldCharType="end"/>
      </w:r>
      <w:r w:rsidRPr="001A4631">
        <w:rPr>
          <w:lang w:val="en-US"/>
        </w:rPr>
        <w:t xml:space="preserve"> and is subject to the confidentiality and terms and conditions as per the formally agreed contract between Dimension Data </w:t>
      </w:r>
      <w:r w:rsidR="006906A0" w:rsidRPr="001A4631">
        <w:rPr>
          <w:lang w:val="en-US"/>
        </w:rPr>
        <w:t>North America, Inc.,</w:t>
      </w:r>
      <w:r w:rsidRPr="001A4631">
        <w:rPr>
          <w:lang w:val="en-US"/>
        </w:rPr>
        <w:t xml:space="preserve"> (“Dimension Data”) and </w:t>
      </w:r>
      <w:r w:rsidR="00A96569" w:rsidRPr="001A4631">
        <w:rPr>
          <w:lang w:val="en-US"/>
        </w:rPr>
        <w:fldChar w:fldCharType="begin"/>
      </w:r>
      <w:r w:rsidR="00A96569" w:rsidRPr="001A4631">
        <w:rPr>
          <w:lang w:val="en-US"/>
        </w:rPr>
        <w:instrText xml:space="preserve"> DOCPROPERTY "ClientFull"  \* MERGEFORMAT </w:instrText>
      </w:r>
      <w:r w:rsidR="00A96569" w:rsidRPr="001A4631">
        <w:rPr>
          <w:lang w:val="en-US"/>
        </w:rPr>
        <w:fldChar w:fldCharType="separate"/>
      </w:r>
      <w:r w:rsidR="00D00976">
        <w:rPr>
          <w:lang w:val="en-US"/>
        </w:rPr>
        <w:t>Albertsons Group</w:t>
      </w:r>
      <w:r w:rsidR="00A96569" w:rsidRPr="001A4631">
        <w:rPr>
          <w:lang w:val="en-US"/>
        </w:rPr>
        <w:fldChar w:fldCharType="end"/>
      </w:r>
      <w:r w:rsidRPr="001A4631">
        <w:rPr>
          <w:lang w:val="en-US"/>
        </w:rPr>
        <w:t xml:space="preserve"> (“</w:t>
      </w:r>
      <w:r w:rsidR="00A96569" w:rsidRPr="001A4631">
        <w:rPr>
          <w:lang w:val="en-US"/>
        </w:rPr>
        <w:fldChar w:fldCharType="begin"/>
      </w:r>
      <w:r w:rsidR="00A96569" w:rsidRPr="001A4631">
        <w:rPr>
          <w:lang w:val="en-US"/>
        </w:rPr>
        <w:instrText xml:space="preserve"> DOCPROPERTY "Client"  \* MERGEFORMAT </w:instrText>
      </w:r>
      <w:r w:rsidR="00A96569" w:rsidRPr="001A4631">
        <w:rPr>
          <w:lang w:val="en-US"/>
        </w:rPr>
        <w:fldChar w:fldCharType="separate"/>
      </w:r>
      <w:r w:rsidR="00D00976">
        <w:rPr>
          <w:lang w:val="en-US"/>
        </w:rPr>
        <w:t>Albertsons</w:t>
      </w:r>
      <w:r w:rsidR="00A96569" w:rsidRPr="001A4631">
        <w:rPr>
          <w:lang w:val="en-US"/>
        </w:rPr>
        <w:fldChar w:fldCharType="end"/>
      </w:r>
      <w:r w:rsidRPr="001A4631">
        <w:rPr>
          <w:lang w:val="en-US"/>
        </w:rPr>
        <w:t xml:space="preserve">”) or Dimension Data’s standard terms and conditions (which are available on request) if no formal contract has been agreed. </w:t>
      </w:r>
    </w:p>
    <w:p w14:paraId="41F7BA2A" w14:textId="77777777" w:rsidR="00200917" w:rsidRPr="001A4631" w:rsidRDefault="00200917" w:rsidP="00200917">
      <w:pPr>
        <w:pStyle w:val="DDSmallPrintJustified"/>
        <w:rPr>
          <w:lang w:val="en-US"/>
        </w:rPr>
      </w:pPr>
    </w:p>
    <w:p w14:paraId="57ADA975" w14:textId="77777777" w:rsidR="00200917" w:rsidRPr="001A4631" w:rsidRDefault="00200917" w:rsidP="00200917">
      <w:pPr>
        <w:spacing w:before="0" w:after="0" w:line="240" w:lineRule="auto"/>
        <w:rPr>
          <w:rFonts w:cs="Times New Roman"/>
          <w:bCs w:val="0"/>
          <w:spacing w:val="6"/>
          <w:kern w:val="0"/>
          <w:sz w:val="19"/>
          <w:lang w:val="en-US" w:eastAsia="en-US"/>
        </w:rPr>
      </w:pPr>
      <w:r w:rsidRPr="001A4631">
        <w:rPr>
          <w:lang w:val="en-US"/>
        </w:rPr>
        <w:br w:type="page"/>
      </w:r>
    </w:p>
    <w:p w14:paraId="3C4AE34B" w14:textId="77777777" w:rsidR="00200917" w:rsidRPr="001A4631" w:rsidRDefault="00200917" w:rsidP="00200917">
      <w:pPr>
        <w:pStyle w:val="DDFlushLeftSubHeading"/>
        <w:rPr>
          <w:rFonts w:hint="eastAsia"/>
          <w:lang w:val="en-US"/>
        </w:rPr>
      </w:pPr>
      <w:r w:rsidRPr="001A4631">
        <w:rPr>
          <w:lang w:val="en-US"/>
        </w:rPr>
        <w:lastRenderedPageBreak/>
        <w:t>Document Configuration Management</w:t>
      </w:r>
    </w:p>
    <w:p w14:paraId="1FFE7C68" w14:textId="77777777" w:rsidR="00200917" w:rsidRPr="001A4631" w:rsidRDefault="00200917" w:rsidP="00200917">
      <w:pPr>
        <w:pStyle w:val="DDFlushLeftSubHeading"/>
        <w:rPr>
          <w:rFonts w:hint="eastAsia"/>
          <w:lang w:val="en-US"/>
        </w:rPr>
      </w:pPr>
      <w:r w:rsidRPr="001A4631">
        <w:rPr>
          <w:lang w:val="en-US"/>
        </w:rPr>
        <w:t>Document Identification</w:t>
      </w:r>
    </w:p>
    <w:tbl>
      <w:tblPr>
        <w:tblStyle w:val="TableGrid"/>
        <w:tblW w:w="9104" w:type="dxa"/>
        <w:tblInd w:w="-34" w:type="dxa"/>
        <w:tblBorders>
          <w:top w:val="single" w:sz="4" w:space="0" w:color="6D6E71"/>
          <w:left w:val="none" w:sz="0" w:space="0" w:color="auto"/>
          <w:bottom w:val="single" w:sz="4" w:space="0" w:color="6D6E71"/>
          <w:right w:val="none" w:sz="0" w:space="0" w:color="auto"/>
          <w:insideH w:val="single" w:sz="4" w:space="0" w:color="6D6E71"/>
          <w:insideV w:val="single" w:sz="4" w:space="0" w:color="6D6E71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6268"/>
      </w:tblGrid>
      <w:tr w:rsidR="00200917" w:rsidRPr="001A4631" w14:paraId="6EEF422D" w14:textId="77777777" w:rsidTr="00E63DAD">
        <w:trPr>
          <w:cantSplit/>
        </w:trPr>
        <w:tc>
          <w:tcPr>
            <w:tcW w:w="2836" w:type="dxa"/>
            <w:shd w:val="clear" w:color="auto" w:fill="69BE28"/>
          </w:tcPr>
          <w:p w14:paraId="00F75230" w14:textId="77777777" w:rsidR="00200917" w:rsidRPr="001A4631" w:rsidRDefault="00200917" w:rsidP="00E63DAD">
            <w:pPr>
              <w:pStyle w:val="DDTableWhiteHeader"/>
              <w:rPr>
                <w:lang w:val="en-US"/>
              </w:rPr>
            </w:pPr>
            <w:r w:rsidRPr="001A4631">
              <w:rPr>
                <w:lang w:val="en-US"/>
              </w:rPr>
              <w:t>File Name</w:t>
            </w:r>
          </w:p>
        </w:tc>
        <w:tc>
          <w:tcPr>
            <w:tcW w:w="6268" w:type="dxa"/>
            <w:shd w:val="clear" w:color="auto" w:fill="auto"/>
          </w:tcPr>
          <w:p w14:paraId="2B18BBF4" w14:textId="77777777" w:rsidR="00200917" w:rsidRPr="001A4631" w:rsidRDefault="00A96569" w:rsidP="00E63DAD">
            <w:pPr>
              <w:pStyle w:val="DDTableBodyText"/>
              <w:rPr>
                <w:lang w:val="en-US"/>
              </w:rPr>
            </w:pPr>
            <w:r w:rsidRPr="001A4631">
              <w:rPr>
                <w:lang w:val="en-US"/>
              </w:rPr>
              <w:fldChar w:fldCharType="begin"/>
            </w:r>
            <w:r w:rsidRPr="001A4631">
              <w:rPr>
                <w:lang w:val="en-US"/>
              </w:rPr>
              <w:instrText xml:space="preserve"> FILENAME   \* MERGEFORMAT </w:instrText>
            </w:r>
            <w:r w:rsidRPr="001A4631">
              <w:rPr>
                <w:lang w:val="en-US"/>
              </w:rPr>
              <w:fldChar w:fldCharType="separate"/>
            </w:r>
            <w:r w:rsidR="00D00976">
              <w:rPr>
                <w:noProof/>
                <w:lang w:val="en-US"/>
              </w:rPr>
              <w:t>Albertsons-Meraki Network Automation-Programmers Guide-v1.5.docx</w:t>
            </w:r>
            <w:r w:rsidRPr="001A4631">
              <w:rPr>
                <w:lang w:val="en-US"/>
              </w:rPr>
              <w:fldChar w:fldCharType="end"/>
            </w:r>
          </w:p>
        </w:tc>
      </w:tr>
      <w:tr w:rsidR="00200917" w:rsidRPr="001A4631" w14:paraId="20AA720B" w14:textId="77777777" w:rsidTr="00E63DAD">
        <w:trPr>
          <w:cantSplit/>
        </w:trPr>
        <w:tc>
          <w:tcPr>
            <w:tcW w:w="2836" w:type="dxa"/>
            <w:shd w:val="clear" w:color="auto" w:fill="69BE28"/>
          </w:tcPr>
          <w:p w14:paraId="6BCAA913" w14:textId="77777777" w:rsidR="00200917" w:rsidRPr="001A4631" w:rsidRDefault="00200917" w:rsidP="00E63DAD">
            <w:pPr>
              <w:pStyle w:val="DDTableWhiteHeader"/>
              <w:rPr>
                <w:lang w:val="en-US"/>
              </w:rPr>
            </w:pPr>
            <w:r w:rsidRPr="001A4631">
              <w:rPr>
                <w:lang w:val="en-US"/>
              </w:rPr>
              <w:t>Version</w:t>
            </w:r>
          </w:p>
        </w:tc>
        <w:tc>
          <w:tcPr>
            <w:tcW w:w="6268" w:type="dxa"/>
            <w:shd w:val="clear" w:color="auto" w:fill="auto"/>
          </w:tcPr>
          <w:p w14:paraId="58C535B6" w14:textId="4A3E230A" w:rsidR="00200917" w:rsidRPr="001A4631" w:rsidRDefault="00200917" w:rsidP="00C859ED">
            <w:pPr>
              <w:pStyle w:val="DDTableBodyText"/>
              <w:tabs>
                <w:tab w:val="left" w:pos="1800"/>
              </w:tabs>
              <w:rPr>
                <w:lang w:val="en-US"/>
              </w:rPr>
            </w:pPr>
            <w:r w:rsidRPr="001A4631">
              <w:rPr>
                <w:lang w:val="en-US"/>
              </w:rPr>
              <w:t xml:space="preserve">Version </w:t>
            </w:r>
            <w:r w:rsidR="00A96569" w:rsidRPr="001A4631">
              <w:rPr>
                <w:lang w:val="en-US"/>
              </w:rPr>
              <w:fldChar w:fldCharType="begin"/>
            </w:r>
            <w:r w:rsidR="00A96569" w:rsidRPr="001A4631">
              <w:rPr>
                <w:lang w:val="en-US"/>
              </w:rPr>
              <w:instrText xml:space="preserve"> DOCPROPERTY  VsnNumb  \* MERGEFORMAT </w:instrText>
            </w:r>
            <w:r w:rsidR="00A96569" w:rsidRPr="001A4631">
              <w:rPr>
                <w:lang w:val="en-US"/>
              </w:rPr>
              <w:fldChar w:fldCharType="separate"/>
            </w:r>
            <w:r w:rsidR="00D00976">
              <w:rPr>
                <w:lang w:val="en-US"/>
              </w:rPr>
              <w:t>1</w:t>
            </w:r>
            <w:r w:rsidR="00A96569" w:rsidRPr="001A4631">
              <w:rPr>
                <w:lang w:val="en-US"/>
              </w:rPr>
              <w:fldChar w:fldCharType="end"/>
            </w:r>
            <w:r w:rsidR="00DE620B">
              <w:rPr>
                <w:lang w:val="en-US"/>
              </w:rPr>
              <w:t>.1</w:t>
            </w:r>
            <w:r w:rsidR="00C859ED" w:rsidRPr="001A4631">
              <w:rPr>
                <w:lang w:val="en-US"/>
              </w:rPr>
              <w:tab/>
            </w:r>
          </w:p>
        </w:tc>
      </w:tr>
      <w:tr w:rsidR="00200917" w:rsidRPr="001A4631" w14:paraId="6B26F69D" w14:textId="77777777" w:rsidTr="00E63DAD">
        <w:trPr>
          <w:cantSplit/>
        </w:trPr>
        <w:tc>
          <w:tcPr>
            <w:tcW w:w="2836" w:type="dxa"/>
            <w:shd w:val="clear" w:color="auto" w:fill="69BE28"/>
          </w:tcPr>
          <w:p w14:paraId="45E5CB30" w14:textId="77777777" w:rsidR="00200917" w:rsidRPr="001A4631" w:rsidRDefault="00200917" w:rsidP="00E63DAD">
            <w:pPr>
              <w:pStyle w:val="DDTableWhiteHeader"/>
              <w:rPr>
                <w:lang w:val="en-US"/>
              </w:rPr>
            </w:pPr>
            <w:r w:rsidRPr="001A4631">
              <w:rPr>
                <w:lang w:val="en-US"/>
              </w:rPr>
              <w:t>Sensitivity Classification</w:t>
            </w:r>
          </w:p>
        </w:tc>
        <w:tc>
          <w:tcPr>
            <w:tcW w:w="6268" w:type="dxa"/>
            <w:shd w:val="clear" w:color="auto" w:fill="auto"/>
          </w:tcPr>
          <w:p w14:paraId="1BB0DD50" w14:textId="77777777" w:rsidR="00200917" w:rsidRPr="001A4631" w:rsidRDefault="00A96569" w:rsidP="00E63DAD">
            <w:pPr>
              <w:pStyle w:val="DDTableBodyText"/>
              <w:rPr>
                <w:lang w:val="en-US"/>
              </w:rPr>
            </w:pPr>
            <w:r w:rsidRPr="001A4631">
              <w:rPr>
                <w:lang w:val="en-US"/>
              </w:rPr>
              <w:fldChar w:fldCharType="begin"/>
            </w:r>
            <w:r w:rsidRPr="001A4631">
              <w:rPr>
                <w:lang w:val="en-US"/>
              </w:rPr>
              <w:instrText xml:space="preserve"> DOCPROPERTY  Security  \* MERGEFORMAT </w:instrText>
            </w:r>
            <w:r w:rsidRPr="001A4631">
              <w:rPr>
                <w:lang w:val="en-US"/>
              </w:rPr>
              <w:fldChar w:fldCharType="separate"/>
            </w:r>
            <w:r w:rsidR="00D00976">
              <w:rPr>
                <w:lang w:val="en-US"/>
              </w:rPr>
              <w:t>Company Confidential - Client / Vendor Information</w:t>
            </w:r>
            <w:r w:rsidRPr="001A4631">
              <w:rPr>
                <w:lang w:val="en-US"/>
              </w:rPr>
              <w:fldChar w:fldCharType="end"/>
            </w:r>
          </w:p>
        </w:tc>
      </w:tr>
      <w:tr w:rsidR="00200917" w:rsidRPr="001A4631" w14:paraId="05049343" w14:textId="77777777" w:rsidTr="00E63DAD">
        <w:trPr>
          <w:cantSplit/>
        </w:trPr>
        <w:tc>
          <w:tcPr>
            <w:tcW w:w="2836" w:type="dxa"/>
            <w:shd w:val="clear" w:color="auto" w:fill="69BE28"/>
          </w:tcPr>
          <w:p w14:paraId="50CFD9D9" w14:textId="77777777" w:rsidR="00200917" w:rsidRPr="001A4631" w:rsidRDefault="00200917" w:rsidP="00E63DAD">
            <w:pPr>
              <w:pStyle w:val="DDTableWhiteHeader"/>
              <w:rPr>
                <w:lang w:val="en-US"/>
              </w:rPr>
            </w:pPr>
            <w:r w:rsidRPr="001A4631">
              <w:rPr>
                <w:lang w:val="en-US"/>
              </w:rPr>
              <w:t>Document Owner</w:t>
            </w:r>
          </w:p>
        </w:tc>
        <w:tc>
          <w:tcPr>
            <w:tcW w:w="6268" w:type="dxa"/>
            <w:shd w:val="clear" w:color="auto" w:fill="auto"/>
          </w:tcPr>
          <w:p w14:paraId="50E53A90" w14:textId="700259EA" w:rsidR="00200917" w:rsidRPr="001A4631" w:rsidRDefault="000D48E7" w:rsidP="00E63DAD">
            <w:pPr>
              <w:pStyle w:val="DDTableBodyText"/>
              <w:rPr>
                <w:lang w:val="en-US"/>
              </w:rPr>
            </w:pPr>
            <w:r>
              <w:rPr>
                <w:lang w:val="en-US"/>
              </w:rPr>
              <w:t>Linus Vidal</w:t>
            </w:r>
          </w:p>
        </w:tc>
      </w:tr>
    </w:tbl>
    <w:p w14:paraId="1B9228DD" w14:textId="77777777" w:rsidR="00200917" w:rsidRPr="001A4631" w:rsidRDefault="00200917" w:rsidP="00200917">
      <w:pPr>
        <w:pStyle w:val="DDFlushLeftSubHeading"/>
        <w:rPr>
          <w:rFonts w:hint="eastAsia"/>
          <w:lang w:val="en-US"/>
        </w:rPr>
      </w:pPr>
      <w:r w:rsidRPr="001A4631">
        <w:rPr>
          <w:lang w:val="en-US"/>
        </w:rPr>
        <w:t>Preparation</w:t>
      </w:r>
    </w:p>
    <w:tbl>
      <w:tblPr>
        <w:tblStyle w:val="TableGrid"/>
        <w:tblW w:w="9104" w:type="dxa"/>
        <w:tblInd w:w="-34" w:type="dxa"/>
        <w:tblBorders>
          <w:top w:val="single" w:sz="4" w:space="0" w:color="6D6E71"/>
          <w:left w:val="none" w:sz="0" w:space="0" w:color="auto"/>
          <w:bottom w:val="single" w:sz="4" w:space="0" w:color="6D6E71"/>
          <w:right w:val="none" w:sz="0" w:space="0" w:color="auto"/>
          <w:insideH w:val="single" w:sz="4" w:space="0" w:color="6D6E71"/>
          <w:insideV w:val="single" w:sz="4" w:space="0" w:color="6D6E71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2157"/>
        <w:gridCol w:w="2055"/>
        <w:gridCol w:w="2056"/>
      </w:tblGrid>
      <w:tr w:rsidR="00200917" w:rsidRPr="001A4631" w14:paraId="1351A372" w14:textId="77777777" w:rsidTr="00FF0361">
        <w:trPr>
          <w:cantSplit/>
        </w:trPr>
        <w:tc>
          <w:tcPr>
            <w:tcW w:w="2836" w:type="dxa"/>
            <w:shd w:val="clear" w:color="auto" w:fill="69BE28"/>
          </w:tcPr>
          <w:p w14:paraId="5136709D" w14:textId="77777777" w:rsidR="00200917" w:rsidRPr="001A4631" w:rsidRDefault="00200917" w:rsidP="00E63DAD">
            <w:pPr>
              <w:pStyle w:val="DDTableWhiteHeader"/>
              <w:rPr>
                <w:lang w:val="en-US"/>
              </w:rPr>
            </w:pPr>
            <w:r w:rsidRPr="001A4631">
              <w:rPr>
                <w:lang w:val="en-US"/>
              </w:rPr>
              <w:t>Action</w:t>
            </w:r>
          </w:p>
        </w:tc>
        <w:tc>
          <w:tcPr>
            <w:tcW w:w="2157" w:type="dxa"/>
            <w:shd w:val="clear" w:color="auto" w:fill="69BE28"/>
          </w:tcPr>
          <w:p w14:paraId="308B1812" w14:textId="77777777" w:rsidR="00200917" w:rsidRPr="001A4631" w:rsidRDefault="00200917" w:rsidP="00E63DAD">
            <w:pPr>
              <w:pStyle w:val="DDTableBodyText"/>
              <w:rPr>
                <w:b/>
                <w:color w:val="FFFFFF" w:themeColor="background1"/>
                <w:lang w:val="en-US"/>
              </w:rPr>
            </w:pPr>
            <w:r w:rsidRPr="001A4631">
              <w:rPr>
                <w:b/>
                <w:color w:val="FFFFFF" w:themeColor="background1"/>
                <w:lang w:val="en-US"/>
              </w:rPr>
              <w:t>Name</w:t>
            </w:r>
          </w:p>
        </w:tc>
        <w:tc>
          <w:tcPr>
            <w:tcW w:w="2055" w:type="dxa"/>
            <w:shd w:val="clear" w:color="auto" w:fill="69BE28"/>
          </w:tcPr>
          <w:p w14:paraId="632726A1" w14:textId="77777777" w:rsidR="00200917" w:rsidRPr="001A4631" w:rsidRDefault="00200917" w:rsidP="00E63DAD">
            <w:pPr>
              <w:pStyle w:val="DDTableBodyText"/>
              <w:rPr>
                <w:b/>
                <w:color w:val="FFFFFF" w:themeColor="background1"/>
                <w:lang w:val="en-US"/>
              </w:rPr>
            </w:pPr>
            <w:r w:rsidRPr="001A4631">
              <w:rPr>
                <w:b/>
                <w:color w:val="FFFFFF" w:themeColor="background1"/>
                <w:lang w:val="en-US"/>
              </w:rPr>
              <w:t>Role / Function</w:t>
            </w:r>
          </w:p>
        </w:tc>
        <w:tc>
          <w:tcPr>
            <w:tcW w:w="2056" w:type="dxa"/>
            <w:shd w:val="clear" w:color="auto" w:fill="69BE28"/>
          </w:tcPr>
          <w:p w14:paraId="7001E240" w14:textId="77777777" w:rsidR="00200917" w:rsidRPr="001A4631" w:rsidRDefault="00200917" w:rsidP="00E63DAD">
            <w:pPr>
              <w:pStyle w:val="DDTableBodyText"/>
              <w:rPr>
                <w:b/>
                <w:color w:val="FFFFFF" w:themeColor="background1"/>
                <w:lang w:val="en-US"/>
              </w:rPr>
            </w:pPr>
            <w:r w:rsidRPr="001A4631">
              <w:rPr>
                <w:b/>
                <w:color w:val="FFFFFF" w:themeColor="background1"/>
                <w:lang w:val="en-US"/>
              </w:rPr>
              <w:t>Date</w:t>
            </w:r>
          </w:p>
        </w:tc>
      </w:tr>
      <w:tr w:rsidR="00200917" w:rsidRPr="001A4631" w14:paraId="6C766DC2" w14:textId="77777777" w:rsidTr="00FF0361">
        <w:trPr>
          <w:cantSplit/>
        </w:trPr>
        <w:tc>
          <w:tcPr>
            <w:tcW w:w="2836" w:type="dxa"/>
            <w:shd w:val="clear" w:color="auto" w:fill="69BE28"/>
          </w:tcPr>
          <w:p w14:paraId="3DF7F8FF" w14:textId="77777777" w:rsidR="00200917" w:rsidRPr="001A4631" w:rsidRDefault="00200917" w:rsidP="00E63DAD">
            <w:pPr>
              <w:pStyle w:val="DDTableWhiteHeader"/>
              <w:rPr>
                <w:lang w:val="en-US"/>
              </w:rPr>
            </w:pPr>
            <w:r w:rsidRPr="001A4631">
              <w:rPr>
                <w:lang w:val="en-US"/>
              </w:rPr>
              <w:t>Prepared by:</w:t>
            </w:r>
          </w:p>
        </w:tc>
        <w:tc>
          <w:tcPr>
            <w:tcW w:w="2157" w:type="dxa"/>
            <w:shd w:val="clear" w:color="auto" w:fill="auto"/>
          </w:tcPr>
          <w:p w14:paraId="6D182B65" w14:textId="6D87151B" w:rsidR="00200917" w:rsidRPr="001A4631" w:rsidRDefault="000D48E7" w:rsidP="00E63DAD">
            <w:pPr>
              <w:pStyle w:val="DDTableBodyText"/>
              <w:rPr>
                <w:lang w:val="en-US"/>
              </w:rPr>
            </w:pPr>
            <w:r>
              <w:rPr>
                <w:lang w:val="en-US"/>
              </w:rPr>
              <w:t>Linus Vidal</w:t>
            </w:r>
          </w:p>
        </w:tc>
        <w:tc>
          <w:tcPr>
            <w:tcW w:w="2055" w:type="dxa"/>
            <w:shd w:val="clear" w:color="auto" w:fill="auto"/>
          </w:tcPr>
          <w:p w14:paraId="5345BCF3" w14:textId="77777777" w:rsidR="00200917" w:rsidRPr="001A4631" w:rsidRDefault="00200917" w:rsidP="00E63DAD">
            <w:pPr>
              <w:pStyle w:val="DDTableBodyText"/>
              <w:rPr>
                <w:lang w:val="en-US"/>
              </w:rPr>
            </w:pPr>
          </w:p>
        </w:tc>
        <w:tc>
          <w:tcPr>
            <w:tcW w:w="2056" w:type="dxa"/>
            <w:shd w:val="clear" w:color="auto" w:fill="auto"/>
          </w:tcPr>
          <w:p w14:paraId="356E887A" w14:textId="4DBAA034" w:rsidR="00200917" w:rsidRPr="001A4631" w:rsidRDefault="00AA6B83" w:rsidP="00FF0361">
            <w:pPr>
              <w:pStyle w:val="DDTableBodyText"/>
              <w:rPr>
                <w:lang w:val="en-US"/>
              </w:rPr>
            </w:pPr>
            <w:r>
              <w:rPr>
                <w:lang w:val="en-US"/>
              </w:rPr>
              <w:t>April 24, 2018</w:t>
            </w:r>
          </w:p>
        </w:tc>
      </w:tr>
      <w:tr w:rsidR="00200917" w:rsidRPr="001A4631" w14:paraId="79553BB2" w14:textId="77777777" w:rsidTr="00FF0361">
        <w:trPr>
          <w:cantSplit/>
        </w:trPr>
        <w:tc>
          <w:tcPr>
            <w:tcW w:w="2836" w:type="dxa"/>
            <w:shd w:val="clear" w:color="auto" w:fill="69BE28"/>
          </w:tcPr>
          <w:p w14:paraId="165DA995" w14:textId="77777777" w:rsidR="00200917" w:rsidRPr="001A4631" w:rsidRDefault="00200917" w:rsidP="00E63DAD">
            <w:pPr>
              <w:pStyle w:val="DDTableWhiteHeader"/>
              <w:rPr>
                <w:lang w:val="en-US"/>
              </w:rPr>
            </w:pPr>
            <w:r w:rsidRPr="001A4631">
              <w:rPr>
                <w:lang w:val="en-US"/>
              </w:rPr>
              <w:t>Reviewed/Approved by:</w:t>
            </w:r>
          </w:p>
        </w:tc>
        <w:tc>
          <w:tcPr>
            <w:tcW w:w="2157" w:type="dxa"/>
            <w:shd w:val="clear" w:color="auto" w:fill="auto"/>
          </w:tcPr>
          <w:p w14:paraId="223F8795" w14:textId="4645092A" w:rsidR="00200917" w:rsidRPr="001A4631" w:rsidRDefault="00AA6B83" w:rsidP="00AA6B83">
            <w:pPr>
              <w:pStyle w:val="DDTableBodyText"/>
              <w:rPr>
                <w:lang w:val="en-US"/>
              </w:rPr>
            </w:pPr>
            <w:r>
              <w:rPr>
                <w:lang w:val="en-US"/>
              </w:rPr>
              <w:t>Safeway</w:t>
            </w:r>
            <w:r w:rsidR="005951D1" w:rsidRPr="001A463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Automation </w:t>
            </w:r>
            <w:r w:rsidR="005951D1" w:rsidRPr="001A4631">
              <w:rPr>
                <w:lang w:val="en-US"/>
              </w:rPr>
              <w:t>Team</w:t>
            </w:r>
          </w:p>
        </w:tc>
        <w:tc>
          <w:tcPr>
            <w:tcW w:w="2055" w:type="dxa"/>
            <w:shd w:val="clear" w:color="auto" w:fill="auto"/>
          </w:tcPr>
          <w:p w14:paraId="7A41196B" w14:textId="77777777" w:rsidR="00200917" w:rsidRPr="001A4631" w:rsidRDefault="00200917" w:rsidP="00E63DAD">
            <w:pPr>
              <w:pStyle w:val="DDTableBodyText"/>
              <w:rPr>
                <w:lang w:val="en-US"/>
              </w:rPr>
            </w:pPr>
          </w:p>
        </w:tc>
        <w:tc>
          <w:tcPr>
            <w:tcW w:w="2056" w:type="dxa"/>
            <w:shd w:val="clear" w:color="auto" w:fill="auto"/>
          </w:tcPr>
          <w:p w14:paraId="2E792A37" w14:textId="40765F89" w:rsidR="00200917" w:rsidRPr="001A4631" w:rsidRDefault="00AA6B83" w:rsidP="00E63DAD">
            <w:pPr>
              <w:pStyle w:val="DDTableBodyText"/>
              <w:rPr>
                <w:lang w:val="en-US"/>
              </w:rPr>
            </w:pPr>
            <w:r>
              <w:rPr>
                <w:lang w:val="en-US"/>
              </w:rPr>
              <w:t>April 24, 2018</w:t>
            </w:r>
          </w:p>
        </w:tc>
      </w:tr>
    </w:tbl>
    <w:p w14:paraId="55E012F3" w14:textId="77777777" w:rsidR="00200917" w:rsidRPr="001A4631" w:rsidRDefault="00200917" w:rsidP="00200917">
      <w:pPr>
        <w:pStyle w:val="DDFlushLeftSubHeading"/>
        <w:rPr>
          <w:rFonts w:hint="eastAsia"/>
          <w:lang w:val="en-US"/>
        </w:rPr>
      </w:pPr>
      <w:r w:rsidRPr="001A4631">
        <w:rPr>
          <w:lang w:val="en-US"/>
        </w:rPr>
        <w:t>Release</w:t>
      </w:r>
    </w:p>
    <w:tbl>
      <w:tblPr>
        <w:tblStyle w:val="TableGrid"/>
        <w:tblW w:w="9070" w:type="dxa"/>
        <w:tblBorders>
          <w:top w:val="single" w:sz="4" w:space="0" w:color="6D6E71"/>
          <w:left w:val="none" w:sz="0" w:space="0" w:color="auto"/>
          <w:bottom w:val="single" w:sz="4" w:space="0" w:color="6D6E71"/>
          <w:right w:val="none" w:sz="0" w:space="0" w:color="auto"/>
          <w:insideH w:val="single" w:sz="4" w:space="0" w:color="6D6E71"/>
          <w:insideV w:val="single" w:sz="4" w:space="0" w:color="6D6E71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4252"/>
        <w:gridCol w:w="2016"/>
      </w:tblGrid>
      <w:tr w:rsidR="00200917" w:rsidRPr="001A4631" w14:paraId="19A7AFAA" w14:textId="77777777" w:rsidTr="00E63DAD">
        <w:trPr>
          <w:cantSplit/>
          <w:tblHeader/>
        </w:trPr>
        <w:tc>
          <w:tcPr>
            <w:tcW w:w="817" w:type="dxa"/>
            <w:shd w:val="clear" w:color="auto" w:fill="69BE28"/>
          </w:tcPr>
          <w:p w14:paraId="1043D4B7" w14:textId="77777777" w:rsidR="00200917" w:rsidRPr="001A4631" w:rsidRDefault="00200917" w:rsidP="00E63DAD">
            <w:pPr>
              <w:pStyle w:val="DDTableWhiteHeader"/>
              <w:rPr>
                <w:lang w:val="en-US"/>
              </w:rPr>
            </w:pPr>
          </w:p>
        </w:tc>
        <w:tc>
          <w:tcPr>
            <w:tcW w:w="1985" w:type="dxa"/>
            <w:shd w:val="clear" w:color="auto" w:fill="69BE28"/>
          </w:tcPr>
          <w:p w14:paraId="15441B31" w14:textId="77777777" w:rsidR="00200917" w:rsidRPr="001A4631" w:rsidRDefault="00200917" w:rsidP="00E63DAD">
            <w:pPr>
              <w:pStyle w:val="DDTableWhiteHeader"/>
              <w:rPr>
                <w:lang w:val="en-US"/>
              </w:rPr>
            </w:pPr>
            <w:r w:rsidRPr="001A4631">
              <w:rPr>
                <w:lang w:val="en-US"/>
              </w:rPr>
              <w:t>Date Released</w:t>
            </w:r>
          </w:p>
        </w:tc>
        <w:tc>
          <w:tcPr>
            <w:tcW w:w="4252" w:type="dxa"/>
            <w:shd w:val="clear" w:color="auto" w:fill="69BE28"/>
          </w:tcPr>
          <w:p w14:paraId="70D3EECE" w14:textId="77777777" w:rsidR="00200917" w:rsidRPr="001A4631" w:rsidRDefault="00200917" w:rsidP="00E63DAD">
            <w:pPr>
              <w:pStyle w:val="DDTableWhiteHeader"/>
              <w:rPr>
                <w:lang w:val="en-US"/>
              </w:rPr>
            </w:pPr>
            <w:r w:rsidRPr="001A4631">
              <w:rPr>
                <w:lang w:val="en-US"/>
              </w:rPr>
              <w:t>Change Notice</w:t>
            </w:r>
          </w:p>
        </w:tc>
        <w:tc>
          <w:tcPr>
            <w:tcW w:w="2016" w:type="dxa"/>
            <w:shd w:val="clear" w:color="auto" w:fill="69BE28"/>
          </w:tcPr>
          <w:p w14:paraId="0D7D4408" w14:textId="77777777" w:rsidR="00200917" w:rsidRPr="001A4631" w:rsidRDefault="00200917" w:rsidP="00E63DAD">
            <w:pPr>
              <w:pStyle w:val="DDTableWhiteHeader"/>
              <w:rPr>
                <w:lang w:val="en-US"/>
              </w:rPr>
            </w:pPr>
            <w:r w:rsidRPr="001A4631">
              <w:rPr>
                <w:lang w:val="en-US"/>
              </w:rPr>
              <w:t>Remarks</w:t>
            </w:r>
          </w:p>
        </w:tc>
      </w:tr>
      <w:tr w:rsidR="0020081F" w:rsidRPr="001A4631" w14:paraId="54F41329" w14:textId="77777777" w:rsidTr="00E63DAD">
        <w:trPr>
          <w:cantSplit/>
        </w:trPr>
        <w:tc>
          <w:tcPr>
            <w:tcW w:w="817" w:type="dxa"/>
            <w:shd w:val="clear" w:color="auto" w:fill="auto"/>
          </w:tcPr>
          <w:p w14:paraId="510ACE8B" w14:textId="57EEE334" w:rsidR="0020081F" w:rsidRPr="001A4631" w:rsidRDefault="00FF0361" w:rsidP="00E63DAD">
            <w:pPr>
              <w:pStyle w:val="DDTableBodyText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DE620B">
              <w:rPr>
                <w:lang w:val="en-US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14:paraId="26A296C5" w14:textId="4DDA998A" w:rsidR="0020081F" w:rsidRPr="001A4631" w:rsidRDefault="00AA6B83" w:rsidP="0020081F">
            <w:pPr>
              <w:pStyle w:val="DDTableBodyText"/>
              <w:rPr>
                <w:lang w:val="en-US"/>
              </w:rPr>
            </w:pPr>
            <w:r>
              <w:rPr>
                <w:lang w:val="en-US"/>
              </w:rPr>
              <w:t>April 24, 2018</w:t>
            </w:r>
          </w:p>
        </w:tc>
        <w:tc>
          <w:tcPr>
            <w:tcW w:w="4252" w:type="dxa"/>
            <w:shd w:val="clear" w:color="auto" w:fill="auto"/>
          </w:tcPr>
          <w:p w14:paraId="467EC91A" w14:textId="77777777" w:rsidR="0020081F" w:rsidRPr="001A4631" w:rsidRDefault="0020081F" w:rsidP="00E63DAD">
            <w:pPr>
              <w:pStyle w:val="DDTableBodyText"/>
              <w:rPr>
                <w:lang w:val="en-US"/>
              </w:rPr>
            </w:pPr>
          </w:p>
        </w:tc>
        <w:tc>
          <w:tcPr>
            <w:tcW w:w="2016" w:type="dxa"/>
            <w:shd w:val="clear" w:color="auto" w:fill="auto"/>
          </w:tcPr>
          <w:p w14:paraId="08F5B381" w14:textId="77777777" w:rsidR="0020081F" w:rsidRPr="001A4631" w:rsidRDefault="0020081F" w:rsidP="00E63DAD">
            <w:pPr>
              <w:pStyle w:val="DDTableBodyText"/>
              <w:rPr>
                <w:lang w:val="en-US"/>
              </w:rPr>
            </w:pPr>
            <w:r w:rsidRPr="001A4631">
              <w:rPr>
                <w:lang w:val="en-US"/>
              </w:rPr>
              <w:t>1st Draft</w:t>
            </w:r>
          </w:p>
        </w:tc>
      </w:tr>
    </w:tbl>
    <w:p w14:paraId="328FE7AF" w14:textId="77777777" w:rsidR="00200917" w:rsidRPr="001A4631" w:rsidRDefault="00200917" w:rsidP="00200917">
      <w:pPr>
        <w:pStyle w:val="DDSmallPrintJustified"/>
        <w:rPr>
          <w:lang w:val="en-US"/>
        </w:rPr>
      </w:pPr>
    </w:p>
    <w:p w14:paraId="55B7EB9B" w14:textId="77777777" w:rsidR="00C859ED" w:rsidRPr="001A4631" w:rsidRDefault="00C859ED">
      <w:pPr>
        <w:spacing w:before="0" w:after="0" w:line="240" w:lineRule="auto"/>
        <w:rPr>
          <w:b/>
          <w:color w:val="6D6E71"/>
          <w:kern w:val="0"/>
          <w:sz w:val="24"/>
          <w:szCs w:val="22"/>
          <w:lang w:val="en-US" w:eastAsia="en-US"/>
        </w:rPr>
      </w:pPr>
      <w:bookmarkStart w:id="1" w:name="_Toc285191684"/>
      <w:r w:rsidRPr="001A4631">
        <w:rPr>
          <w:lang w:val="en-US"/>
        </w:rPr>
        <w:br w:type="page"/>
      </w:r>
    </w:p>
    <w:p w14:paraId="0BD67AA5" w14:textId="77777777" w:rsidR="00C859ED" w:rsidRPr="001A4631" w:rsidRDefault="00C859ED" w:rsidP="00C859ED">
      <w:pPr>
        <w:pStyle w:val="DDFlushLeftSubHeading"/>
        <w:rPr>
          <w:rFonts w:hint="eastAsia"/>
          <w:lang w:val="en-US"/>
        </w:rPr>
      </w:pPr>
      <w:r w:rsidRPr="001A4631">
        <w:rPr>
          <w:lang w:val="en-US"/>
        </w:rPr>
        <w:lastRenderedPageBreak/>
        <w:t>Contents</w:t>
      </w:r>
    </w:p>
    <w:p w14:paraId="32C3179C" w14:textId="77777777" w:rsidR="00D00976" w:rsidRDefault="00433E77">
      <w:pPr>
        <w:pStyle w:val="TOC1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r w:rsidRPr="001A4631">
        <w:rPr>
          <w:noProof w:val="0"/>
          <w:lang w:val="en-US"/>
        </w:rPr>
        <w:fldChar w:fldCharType="begin"/>
      </w:r>
      <w:r w:rsidRPr="001A4631">
        <w:rPr>
          <w:noProof w:val="0"/>
          <w:lang w:val="en-US"/>
        </w:rPr>
        <w:instrText xml:space="preserve"> TOC \h \t "DD FlushLeft Heading, 1, Heading 1, 1, Heading 2, 2, Appendix Heading 1, 1," \x \z \* MERGEFORMAT </w:instrText>
      </w:r>
      <w:r w:rsidRPr="001A4631">
        <w:rPr>
          <w:noProof w:val="0"/>
          <w:lang w:val="en-US"/>
        </w:rPr>
        <w:fldChar w:fldCharType="separate"/>
      </w:r>
      <w:hyperlink w:anchor="_Toc515360822" w:history="1">
        <w:r w:rsidR="00D00976" w:rsidRPr="009E58B3">
          <w:rPr>
            <w:rStyle w:val="Hyperlink"/>
            <w:lang w:val="en-US"/>
          </w:rPr>
          <w:t>1.</w:t>
        </w:r>
        <w:r w:rsidR="00D00976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D00976" w:rsidRPr="009E58B3">
          <w:rPr>
            <w:rStyle w:val="Hyperlink"/>
            <w:lang w:val="en-US"/>
          </w:rPr>
          <w:t>Meraki Network Automation Solution Overview</w:t>
        </w:r>
        <w:r w:rsidR="00D00976">
          <w:rPr>
            <w:webHidden/>
          </w:rPr>
          <w:tab/>
        </w:r>
        <w:r w:rsidR="00D00976">
          <w:rPr>
            <w:webHidden/>
          </w:rPr>
          <w:fldChar w:fldCharType="begin"/>
        </w:r>
        <w:r w:rsidR="00D00976">
          <w:rPr>
            <w:webHidden/>
          </w:rPr>
          <w:instrText xml:space="preserve"> PAGEREF _Toc515360822 \h </w:instrText>
        </w:r>
        <w:r w:rsidR="00D00976">
          <w:rPr>
            <w:webHidden/>
          </w:rPr>
        </w:r>
        <w:r w:rsidR="00D00976">
          <w:rPr>
            <w:webHidden/>
          </w:rPr>
          <w:fldChar w:fldCharType="separate"/>
        </w:r>
        <w:r w:rsidR="00D00976">
          <w:rPr>
            <w:webHidden/>
          </w:rPr>
          <w:t>5</w:t>
        </w:r>
        <w:r w:rsidR="00D00976">
          <w:rPr>
            <w:webHidden/>
          </w:rPr>
          <w:fldChar w:fldCharType="end"/>
        </w:r>
      </w:hyperlink>
    </w:p>
    <w:p w14:paraId="016D9690" w14:textId="77777777" w:rsidR="00D00976" w:rsidRDefault="0093064F">
      <w:pPr>
        <w:pStyle w:val="TOC1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5360823" w:history="1">
        <w:r w:rsidR="00D00976" w:rsidRPr="009E58B3">
          <w:rPr>
            <w:rStyle w:val="Hyperlink"/>
            <w:lang w:val="en-US"/>
          </w:rPr>
          <w:t>2.</w:t>
        </w:r>
        <w:r w:rsidR="00D00976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D00976" w:rsidRPr="009E58B3">
          <w:rPr>
            <w:rStyle w:val="Hyperlink"/>
            <w:lang w:val="en-US"/>
          </w:rPr>
          <w:t>Meraki Network Automation Scripts Design Overview</w:t>
        </w:r>
        <w:r w:rsidR="00D00976">
          <w:rPr>
            <w:webHidden/>
          </w:rPr>
          <w:tab/>
        </w:r>
        <w:r w:rsidR="00D00976">
          <w:rPr>
            <w:webHidden/>
          </w:rPr>
          <w:fldChar w:fldCharType="begin"/>
        </w:r>
        <w:r w:rsidR="00D00976">
          <w:rPr>
            <w:webHidden/>
          </w:rPr>
          <w:instrText xml:space="preserve"> PAGEREF _Toc515360823 \h </w:instrText>
        </w:r>
        <w:r w:rsidR="00D00976">
          <w:rPr>
            <w:webHidden/>
          </w:rPr>
        </w:r>
        <w:r w:rsidR="00D00976">
          <w:rPr>
            <w:webHidden/>
          </w:rPr>
          <w:fldChar w:fldCharType="separate"/>
        </w:r>
        <w:r w:rsidR="00D00976">
          <w:rPr>
            <w:webHidden/>
          </w:rPr>
          <w:t>7</w:t>
        </w:r>
        <w:r w:rsidR="00D00976">
          <w:rPr>
            <w:webHidden/>
          </w:rPr>
          <w:fldChar w:fldCharType="end"/>
        </w:r>
      </w:hyperlink>
    </w:p>
    <w:p w14:paraId="6435D273" w14:textId="77777777" w:rsidR="00D00976" w:rsidRDefault="0093064F">
      <w:pPr>
        <w:pStyle w:val="TOC1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5360824" w:history="1">
        <w:r w:rsidR="00D00976" w:rsidRPr="009E58B3">
          <w:rPr>
            <w:rStyle w:val="Hyperlink"/>
            <w:lang w:val="en-US"/>
          </w:rPr>
          <w:t>3.</w:t>
        </w:r>
        <w:r w:rsidR="00D00976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D00976" w:rsidRPr="009E58B3">
          <w:rPr>
            <w:rStyle w:val="Hyperlink"/>
            <w:lang w:val="en-US"/>
          </w:rPr>
          <w:t>Meraki Network Automation Scripts Functions</w:t>
        </w:r>
        <w:r w:rsidR="00D00976">
          <w:rPr>
            <w:webHidden/>
          </w:rPr>
          <w:tab/>
        </w:r>
        <w:r w:rsidR="00D00976">
          <w:rPr>
            <w:webHidden/>
          </w:rPr>
          <w:fldChar w:fldCharType="begin"/>
        </w:r>
        <w:r w:rsidR="00D00976">
          <w:rPr>
            <w:webHidden/>
          </w:rPr>
          <w:instrText xml:space="preserve"> PAGEREF _Toc515360824 \h </w:instrText>
        </w:r>
        <w:r w:rsidR="00D00976">
          <w:rPr>
            <w:webHidden/>
          </w:rPr>
        </w:r>
        <w:r w:rsidR="00D00976">
          <w:rPr>
            <w:webHidden/>
          </w:rPr>
          <w:fldChar w:fldCharType="separate"/>
        </w:r>
        <w:r w:rsidR="00D00976">
          <w:rPr>
            <w:webHidden/>
          </w:rPr>
          <w:t>8</w:t>
        </w:r>
        <w:r w:rsidR="00D00976">
          <w:rPr>
            <w:webHidden/>
          </w:rPr>
          <w:fldChar w:fldCharType="end"/>
        </w:r>
      </w:hyperlink>
    </w:p>
    <w:p w14:paraId="7FD77232" w14:textId="77777777" w:rsidR="00D00976" w:rsidRDefault="0093064F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5360825" w:history="1">
        <w:r w:rsidR="00D00976" w:rsidRPr="009E58B3">
          <w:rPr>
            <w:rStyle w:val="Hyperlink"/>
            <w:lang w:val="en-US"/>
          </w:rPr>
          <w:t>3.1.</w:t>
        </w:r>
        <w:r w:rsidR="00D00976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D00976" w:rsidRPr="009E58B3">
          <w:rPr>
            <w:rStyle w:val="Hyperlink"/>
            <w:lang w:val="en-US"/>
          </w:rPr>
          <w:t>Overview</w:t>
        </w:r>
        <w:r w:rsidR="00D00976">
          <w:rPr>
            <w:webHidden/>
          </w:rPr>
          <w:tab/>
        </w:r>
        <w:r w:rsidR="00D00976">
          <w:rPr>
            <w:webHidden/>
          </w:rPr>
          <w:fldChar w:fldCharType="begin"/>
        </w:r>
        <w:r w:rsidR="00D00976">
          <w:rPr>
            <w:webHidden/>
          </w:rPr>
          <w:instrText xml:space="preserve"> PAGEREF _Toc515360825 \h </w:instrText>
        </w:r>
        <w:r w:rsidR="00D00976">
          <w:rPr>
            <w:webHidden/>
          </w:rPr>
        </w:r>
        <w:r w:rsidR="00D00976">
          <w:rPr>
            <w:webHidden/>
          </w:rPr>
          <w:fldChar w:fldCharType="separate"/>
        </w:r>
        <w:r w:rsidR="00D00976">
          <w:rPr>
            <w:webHidden/>
          </w:rPr>
          <w:t>8</w:t>
        </w:r>
        <w:r w:rsidR="00D00976">
          <w:rPr>
            <w:webHidden/>
          </w:rPr>
          <w:fldChar w:fldCharType="end"/>
        </w:r>
      </w:hyperlink>
    </w:p>
    <w:p w14:paraId="0744ED77" w14:textId="77777777" w:rsidR="00D00976" w:rsidRDefault="0093064F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5360826" w:history="1">
        <w:r w:rsidR="00D00976" w:rsidRPr="009E58B3">
          <w:rPr>
            <w:rStyle w:val="Hyperlink"/>
            <w:lang w:val="en-US"/>
          </w:rPr>
          <w:t>3.2.</w:t>
        </w:r>
        <w:r w:rsidR="00D00976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D00976" w:rsidRPr="009E58B3">
          <w:rPr>
            <w:rStyle w:val="Hyperlink"/>
            <w:lang w:val="en-US"/>
          </w:rPr>
          <w:t>CLI</w:t>
        </w:r>
        <w:r w:rsidR="00D00976">
          <w:rPr>
            <w:webHidden/>
          </w:rPr>
          <w:tab/>
        </w:r>
        <w:r w:rsidR="00D00976">
          <w:rPr>
            <w:webHidden/>
          </w:rPr>
          <w:fldChar w:fldCharType="begin"/>
        </w:r>
        <w:r w:rsidR="00D00976">
          <w:rPr>
            <w:webHidden/>
          </w:rPr>
          <w:instrText xml:space="preserve"> PAGEREF _Toc515360826 \h </w:instrText>
        </w:r>
        <w:r w:rsidR="00D00976">
          <w:rPr>
            <w:webHidden/>
          </w:rPr>
        </w:r>
        <w:r w:rsidR="00D00976">
          <w:rPr>
            <w:webHidden/>
          </w:rPr>
          <w:fldChar w:fldCharType="separate"/>
        </w:r>
        <w:r w:rsidR="00D00976">
          <w:rPr>
            <w:webHidden/>
          </w:rPr>
          <w:t>8</w:t>
        </w:r>
        <w:r w:rsidR="00D00976">
          <w:rPr>
            <w:webHidden/>
          </w:rPr>
          <w:fldChar w:fldCharType="end"/>
        </w:r>
      </w:hyperlink>
    </w:p>
    <w:p w14:paraId="7A56A719" w14:textId="77777777" w:rsidR="00D00976" w:rsidRDefault="0093064F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5360827" w:history="1">
        <w:r w:rsidR="00D00976" w:rsidRPr="009E58B3">
          <w:rPr>
            <w:rStyle w:val="Hyperlink"/>
            <w:lang w:val="en-US"/>
          </w:rPr>
          <w:t>3.3.</w:t>
        </w:r>
        <w:r w:rsidR="00D00976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D00976" w:rsidRPr="009E58B3">
          <w:rPr>
            <w:rStyle w:val="Hyperlink"/>
            <w:lang w:val="en-US"/>
          </w:rPr>
          <w:t>Automation Layer</w:t>
        </w:r>
        <w:r w:rsidR="00D00976">
          <w:rPr>
            <w:webHidden/>
          </w:rPr>
          <w:tab/>
        </w:r>
        <w:r w:rsidR="00D00976">
          <w:rPr>
            <w:webHidden/>
          </w:rPr>
          <w:fldChar w:fldCharType="begin"/>
        </w:r>
        <w:r w:rsidR="00D00976">
          <w:rPr>
            <w:webHidden/>
          </w:rPr>
          <w:instrText xml:space="preserve"> PAGEREF _Toc515360827 \h </w:instrText>
        </w:r>
        <w:r w:rsidR="00D00976">
          <w:rPr>
            <w:webHidden/>
          </w:rPr>
        </w:r>
        <w:r w:rsidR="00D00976">
          <w:rPr>
            <w:webHidden/>
          </w:rPr>
          <w:fldChar w:fldCharType="separate"/>
        </w:r>
        <w:r w:rsidR="00D00976">
          <w:rPr>
            <w:webHidden/>
          </w:rPr>
          <w:t>8</w:t>
        </w:r>
        <w:r w:rsidR="00D00976">
          <w:rPr>
            <w:webHidden/>
          </w:rPr>
          <w:fldChar w:fldCharType="end"/>
        </w:r>
      </w:hyperlink>
    </w:p>
    <w:p w14:paraId="6955651D" w14:textId="77777777" w:rsidR="00D00976" w:rsidRDefault="0093064F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5360828" w:history="1">
        <w:r w:rsidR="00D00976" w:rsidRPr="009E58B3">
          <w:rPr>
            <w:rStyle w:val="Hyperlink"/>
            <w:lang w:val="en-US"/>
          </w:rPr>
          <w:t>3.4.</w:t>
        </w:r>
        <w:r w:rsidR="00D00976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D00976" w:rsidRPr="009E58B3">
          <w:rPr>
            <w:rStyle w:val="Hyperlink"/>
            <w:lang w:val="en-US"/>
          </w:rPr>
          <w:t>API Layer</w:t>
        </w:r>
        <w:r w:rsidR="00D00976">
          <w:rPr>
            <w:webHidden/>
          </w:rPr>
          <w:tab/>
        </w:r>
        <w:r w:rsidR="00D00976">
          <w:rPr>
            <w:webHidden/>
          </w:rPr>
          <w:fldChar w:fldCharType="begin"/>
        </w:r>
        <w:r w:rsidR="00D00976">
          <w:rPr>
            <w:webHidden/>
          </w:rPr>
          <w:instrText xml:space="preserve"> PAGEREF _Toc515360828 \h </w:instrText>
        </w:r>
        <w:r w:rsidR="00D00976">
          <w:rPr>
            <w:webHidden/>
          </w:rPr>
        </w:r>
        <w:r w:rsidR="00D00976">
          <w:rPr>
            <w:webHidden/>
          </w:rPr>
          <w:fldChar w:fldCharType="separate"/>
        </w:r>
        <w:r w:rsidR="00D00976">
          <w:rPr>
            <w:webHidden/>
          </w:rPr>
          <w:t>9</w:t>
        </w:r>
        <w:r w:rsidR="00D00976">
          <w:rPr>
            <w:webHidden/>
          </w:rPr>
          <w:fldChar w:fldCharType="end"/>
        </w:r>
      </w:hyperlink>
    </w:p>
    <w:p w14:paraId="0C14ED45" w14:textId="77777777" w:rsidR="00D00976" w:rsidRDefault="0093064F">
      <w:pPr>
        <w:pStyle w:val="TOC1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5360829" w:history="1">
        <w:r w:rsidR="00D00976" w:rsidRPr="009E58B3">
          <w:rPr>
            <w:rStyle w:val="Hyperlink"/>
          </w:rPr>
          <w:t>4.</w:t>
        </w:r>
        <w:r w:rsidR="00D00976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D00976" w:rsidRPr="009E58B3">
          <w:rPr>
            <w:rStyle w:val="Hyperlink"/>
          </w:rPr>
          <w:t>Directory Structure of Scripts</w:t>
        </w:r>
        <w:r w:rsidR="00D00976">
          <w:rPr>
            <w:webHidden/>
          </w:rPr>
          <w:tab/>
        </w:r>
        <w:r w:rsidR="00D00976">
          <w:rPr>
            <w:webHidden/>
          </w:rPr>
          <w:fldChar w:fldCharType="begin"/>
        </w:r>
        <w:r w:rsidR="00D00976">
          <w:rPr>
            <w:webHidden/>
          </w:rPr>
          <w:instrText xml:space="preserve"> PAGEREF _Toc515360829 \h </w:instrText>
        </w:r>
        <w:r w:rsidR="00D00976">
          <w:rPr>
            <w:webHidden/>
          </w:rPr>
        </w:r>
        <w:r w:rsidR="00D00976">
          <w:rPr>
            <w:webHidden/>
          </w:rPr>
          <w:fldChar w:fldCharType="separate"/>
        </w:r>
        <w:r w:rsidR="00D00976">
          <w:rPr>
            <w:webHidden/>
          </w:rPr>
          <w:t>10</w:t>
        </w:r>
        <w:r w:rsidR="00D00976">
          <w:rPr>
            <w:webHidden/>
          </w:rPr>
          <w:fldChar w:fldCharType="end"/>
        </w:r>
      </w:hyperlink>
    </w:p>
    <w:p w14:paraId="19DF1A7A" w14:textId="77777777" w:rsidR="00D00976" w:rsidRDefault="0093064F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5360830" w:history="1">
        <w:r w:rsidR="00D00976" w:rsidRPr="009E58B3">
          <w:rPr>
            <w:rStyle w:val="Hyperlink"/>
            <w:lang w:val="en-US"/>
          </w:rPr>
          <w:t>4.1.</w:t>
        </w:r>
        <w:r w:rsidR="00D00976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D00976" w:rsidRPr="009E58B3">
          <w:rPr>
            <w:rStyle w:val="Hyperlink"/>
            <w:lang w:val="en-US"/>
          </w:rPr>
          <w:t>Top level directories</w:t>
        </w:r>
        <w:r w:rsidR="00D00976">
          <w:rPr>
            <w:webHidden/>
          </w:rPr>
          <w:tab/>
        </w:r>
        <w:r w:rsidR="00D00976">
          <w:rPr>
            <w:webHidden/>
          </w:rPr>
          <w:fldChar w:fldCharType="begin"/>
        </w:r>
        <w:r w:rsidR="00D00976">
          <w:rPr>
            <w:webHidden/>
          </w:rPr>
          <w:instrText xml:space="preserve"> PAGEREF _Toc515360830 \h </w:instrText>
        </w:r>
        <w:r w:rsidR="00D00976">
          <w:rPr>
            <w:webHidden/>
          </w:rPr>
        </w:r>
        <w:r w:rsidR="00D00976">
          <w:rPr>
            <w:webHidden/>
          </w:rPr>
          <w:fldChar w:fldCharType="separate"/>
        </w:r>
        <w:r w:rsidR="00D00976">
          <w:rPr>
            <w:webHidden/>
          </w:rPr>
          <w:t>10</w:t>
        </w:r>
        <w:r w:rsidR="00D00976">
          <w:rPr>
            <w:webHidden/>
          </w:rPr>
          <w:fldChar w:fldCharType="end"/>
        </w:r>
      </w:hyperlink>
    </w:p>
    <w:p w14:paraId="1F078CD2" w14:textId="77777777" w:rsidR="00D00976" w:rsidRDefault="0093064F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5360831" w:history="1">
        <w:r w:rsidR="00D00976" w:rsidRPr="009E58B3">
          <w:rPr>
            <w:rStyle w:val="Hyperlink"/>
            <w:lang w:val="en-US"/>
          </w:rPr>
          <w:t>4.2.</w:t>
        </w:r>
        <w:r w:rsidR="00D00976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D00976" w:rsidRPr="009E58B3">
          <w:rPr>
            <w:rStyle w:val="Hyperlink"/>
            <w:lang w:val="en-US"/>
          </w:rPr>
          <w:t>“code” directory contents</w:t>
        </w:r>
        <w:r w:rsidR="00D00976">
          <w:rPr>
            <w:webHidden/>
          </w:rPr>
          <w:tab/>
        </w:r>
        <w:r w:rsidR="00D00976">
          <w:rPr>
            <w:webHidden/>
          </w:rPr>
          <w:fldChar w:fldCharType="begin"/>
        </w:r>
        <w:r w:rsidR="00D00976">
          <w:rPr>
            <w:webHidden/>
          </w:rPr>
          <w:instrText xml:space="preserve"> PAGEREF _Toc515360831 \h </w:instrText>
        </w:r>
        <w:r w:rsidR="00D00976">
          <w:rPr>
            <w:webHidden/>
          </w:rPr>
        </w:r>
        <w:r w:rsidR="00D00976">
          <w:rPr>
            <w:webHidden/>
          </w:rPr>
          <w:fldChar w:fldCharType="separate"/>
        </w:r>
        <w:r w:rsidR="00D00976">
          <w:rPr>
            <w:webHidden/>
          </w:rPr>
          <w:t>10</w:t>
        </w:r>
        <w:r w:rsidR="00D00976">
          <w:rPr>
            <w:webHidden/>
          </w:rPr>
          <w:fldChar w:fldCharType="end"/>
        </w:r>
      </w:hyperlink>
    </w:p>
    <w:p w14:paraId="7FB2073D" w14:textId="77777777" w:rsidR="00D00976" w:rsidRDefault="0093064F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5360832" w:history="1">
        <w:r w:rsidR="00D00976" w:rsidRPr="009E58B3">
          <w:rPr>
            <w:rStyle w:val="Hyperlink"/>
            <w:lang w:val="en-US"/>
          </w:rPr>
          <w:t>4.3.</w:t>
        </w:r>
        <w:r w:rsidR="00D00976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D00976" w:rsidRPr="009E58B3">
          <w:rPr>
            <w:rStyle w:val="Hyperlink"/>
            <w:lang w:val="en-US"/>
          </w:rPr>
          <w:t>Data Directories</w:t>
        </w:r>
        <w:r w:rsidR="00D00976">
          <w:rPr>
            <w:webHidden/>
          </w:rPr>
          <w:tab/>
        </w:r>
        <w:r w:rsidR="00D00976">
          <w:rPr>
            <w:webHidden/>
          </w:rPr>
          <w:fldChar w:fldCharType="begin"/>
        </w:r>
        <w:r w:rsidR="00D00976">
          <w:rPr>
            <w:webHidden/>
          </w:rPr>
          <w:instrText xml:space="preserve"> PAGEREF _Toc515360832 \h </w:instrText>
        </w:r>
        <w:r w:rsidR="00D00976">
          <w:rPr>
            <w:webHidden/>
          </w:rPr>
        </w:r>
        <w:r w:rsidR="00D00976">
          <w:rPr>
            <w:webHidden/>
          </w:rPr>
          <w:fldChar w:fldCharType="separate"/>
        </w:r>
        <w:r w:rsidR="00D00976">
          <w:rPr>
            <w:webHidden/>
          </w:rPr>
          <w:t>12</w:t>
        </w:r>
        <w:r w:rsidR="00D00976">
          <w:rPr>
            <w:webHidden/>
          </w:rPr>
          <w:fldChar w:fldCharType="end"/>
        </w:r>
      </w:hyperlink>
    </w:p>
    <w:p w14:paraId="6BCC9CC7" w14:textId="77777777" w:rsidR="00D00976" w:rsidRDefault="0093064F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5360833" w:history="1">
        <w:r w:rsidR="00D00976" w:rsidRPr="009E58B3">
          <w:rPr>
            <w:rStyle w:val="Hyperlink"/>
          </w:rPr>
          <w:t>4.4.</w:t>
        </w:r>
        <w:r w:rsidR="00D00976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D00976" w:rsidRPr="009E58B3">
          <w:rPr>
            <w:rStyle w:val="Hyperlink"/>
          </w:rPr>
          <w:t>“data” directory</w:t>
        </w:r>
        <w:r w:rsidR="00D00976">
          <w:rPr>
            <w:webHidden/>
          </w:rPr>
          <w:tab/>
        </w:r>
        <w:r w:rsidR="00D00976">
          <w:rPr>
            <w:webHidden/>
          </w:rPr>
          <w:fldChar w:fldCharType="begin"/>
        </w:r>
        <w:r w:rsidR="00D00976">
          <w:rPr>
            <w:webHidden/>
          </w:rPr>
          <w:instrText xml:space="preserve"> PAGEREF _Toc515360833 \h </w:instrText>
        </w:r>
        <w:r w:rsidR="00D00976">
          <w:rPr>
            <w:webHidden/>
          </w:rPr>
        </w:r>
        <w:r w:rsidR="00D00976">
          <w:rPr>
            <w:webHidden/>
          </w:rPr>
          <w:fldChar w:fldCharType="separate"/>
        </w:r>
        <w:r w:rsidR="00D00976">
          <w:rPr>
            <w:webHidden/>
          </w:rPr>
          <w:t>12</w:t>
        </w:r>
        <w:r w:rsidR="00D00976">
          <w:rPr>
            <w:webHidden/>
          </w:rPr>
          <w:fldChar w:fldCharType="end"/>
        </w:r>
      </w:hyperlink>
    </w:p>
    <w:p w14:paraId="23A7749B" w14:textId="77777777" w:rsidR="00D00976" w:rsidRDefault="0093064F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5360834" w:history="1">
        <w:r w:rsidR="00D00976" w:rsidRPr="009E58B3">
          <w:rPr>
            <w:rStyle w:val="Hyperlink"/>
          </w:rPr>
          <w:t>4.5.</w:t>
        </w:r>
        <w:r w:rsidR="00D00976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D00976" w:rsidRPr="009E58B3">
          <w:rPr>
            <w:rStyle w:val="Hyperlink"/>
          </w:rPr>
          <w:t>“runtime” sub-directory contents</w:t>
        </w:r>
        <w:r w:rsidR="00D00976">
          <w:rPr>
            <w:webHidden/>
          </w:rPr>
          <w:tab/>
        </w:r>
        <w:r w:rsidR="00D00976">
          <w:rPr>
            <w:webHidden/>
          </w:rPr>
          <w:fldChar w:fldCharType="begin"/>
        </w:r>
        <w:r w:rsidR="00D00976">
          <w:rPr>
            <w:webHidden/>
          </w:rPr>
          <w:instrText xml:space="preserve"> PAGEREF _Toc515360834 \h </w:instrText>
        </w:r>
        <w:r w:rsidR="00D00976">
          <w:rPr>
            <w:webHidden/>
          </w:rPr>
        </w:r>
        <w:r w:rsidR="00D00976">
          <w:rPr>
            <w:webHidden/>
          </w:rPr>
          <w:fldChar w:fldCharType="separate"/>
        </w:r>
        <w:r w:rsidR="00D00976">
          <w:rPr>
            <w:webHidden/>
          </w:rPr>
          <w:t>13</w:t>
        </w:r>
        <w:r w:rsidR="00D00976">
          <w:rPr>
            <w:webHidden/>
          </w:rPr>
          <w:fldChar w:fldCharType="end"/>
        </w:r>
      </w:hyperlink>
    </w:p>
    <w:p w14:paraId="6A3130F4" w14:textId="77777777" w:rsidR="00D00976" w:rsidRDefault="0093064F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5360835" w:history="1">
        <w:r w:rsidR="00D00976" w:rsidRPr="009E58B3">
          <w:rPr>
            <w:rStyle w:val="Hyperlink"/>
          </w:rPr>
          <w:t>4.6.</w:t>
        </w:r>
        <w:r w:rsidR="00D00976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D00976" w:rsidRPr="009E58B3">
          <w:rPr>
            <w:rStyle w:val="Hyperlink"/>
          </w:rPr>
          <w:t>“doc” sub-directory contents</w:t>
        </w:r>
        <w:r w:rsidR="00D00976">
          <w:rPr>
            <w:webHidden/>
          </w:rPr>
          <w:tab/>
        </w:r>
        <w:r w:rsidR="00D00976">
          <w:rPr>
            <w:webHidden/>
          </w:rPr>
          <w:fldChar w:fldCharType="begin"/>
        </w:r>
        <w:r w:rsidR="00D00976">
          <w:rPr>
            <w:webHidden/>
          </w:rPr>
          <w:instrText xml:space="preserve"> PAGEREF _Toc515360835 \h </w:instrText>
        </w:r>
        <w:r w:rsidR="00D00976">
          <w:rPr>
            <w:webHidden/>
          </w:rPr>
        </w:r>
        <w:r w:rsidR="00D00976">
          <w:rPr>
            <w:webHidden/>
          </w:rPr>
          <w:fldChar w:fldCharType="separate"/>
        </w:r>
        <w:r w:rsidR="00D00976">
          <w:rPr>
            <w:webHidden/>
          </w:rPr>
          <w:t>13</w:t>
        </w:r>
        <w:r w:rsidR="00D00976">
          <w:rPr>
            <w:webHidden/>
          </w:rPr>
          <w:fldChar w:fldCharType="end"/>
        </w:r>
      </w:hyperlink>
    </w:p>
    <w:p w14:paraId="7C2FE7E3" w14:textId="77777777" w:rsidR="00D00976" w:rsidRDefault="0093064F">
      <w:pPr>
        <w:pStyle w:val="TOC1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5360836" w:history="1">
        <w:r w:rsidR="00D00976" w:rsidRPr="009E58B3">
          <w:rPr>
            <w:rStyle w:val="Hyperlink"/>
          </w:rPr>
          <w:t>5.</w:t>
        </w:r>
        <w:r w:rsidR="00D00976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D00976" w:rsidRPr="009E58B3">
          <w:rPr>
            <w:rStyle w:val="Hyperlink"/>
          </w:rPr>
          <w:t>Store IP subnet generation and templates</w:t>
        </w:r>
        <w:r w:rsidR="00D00976">
          <w:rPr>
            <w:webHidden/>
          </w:rPr>
          <w:tab/>
        </w:r>
        <w:r w:rsidR="00D00976">
          <w:rPr>
            <w:webHidden/>
          </w:rPr>
          <w:fldChar w:fldCharType="begin"/>
        </w:r>
        <w:r w:rsidR="00D00976">
          <w:rPr>
            <w:webHidden/>
          </w:rPr>
          <w:instrText xml:space="preserve"> PAGEREF _Toc515360836 \h </w:instrText>
        </w:r>
        <w:r w:rsidR="00D00976">
          <w:rPr>
            <w:webHidden/>
          </w:rPr>
        </w:r>
        <w:r w:rsidR="00D00976">
          <w:rPr>
            <w:webHidden/>
          </w:rPr>
          <w:fldChar w:fldCharType="separate"/>
        </w:r>
        <w:r w:rsidR="00D00976">
          <w:rPr>
            <w:webHidden/>
          </w:rPr>
          <w:t>14</w:t>
        </w:r>
        <w:r w:rsidR="00D00976">
          <w:rPr>
            <w:webHidden/>
          </w:rPr>
          <w:fldChar w:fldCharType="end"/>
        </w:r>
      </w:hyperlink>
    </w:p>
    <w:p w14:paraId="54DFFB35" w14:textId="77777777" w:rsidR="00D00976" w:rsidRDefault="0093064F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5360837" w:history="1">
        <w:r w:rsidR="00D00976" w:rsidRPr="009E58B3">
          <w:rPr>
            <w:rStyle w:val="Hyperlink"/>
          </w:rPr>
          <w:t>5.1.</w:t>
        </w:r>
        <w:r w:rsidR="00D00976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D00976" w:rsidRPr="009E58B3">
          <w:rPr>
            <w:rStyle w:val="Hyperlink"/>
          </w:rPr>
          <w:t>Overview</w:t>
        </w:r>
        <w:r w:rsidR="00D00976">
          <w:rPr>
            <w:webHidden/>
          </w:rPr>
          <w:tab/>
        </w:r>
        <w:r w:rsidR="00D00976">
          <w:rPr>
            <w:webHidden/>
          </w:rPr>
          <w:fldChar w:fldCharType="begin"/>
        </w:r>
        <w:r w:rsidR="00D00976">
          <w:rPr>
            <w:webHidden/>
          </w:rPr>
          <w:instrText xml:space="preserve"> PAGEREF _Toc515360837 \h </w:instrText>
        </w:r>
        <w:r w:rsidR="00D00976">
          <w:rPr>
            <w:webHidden/>
          </w:rPr>
        </w:r>
        <w:r w:rsidR="00D00976">
          <w:rPr>
            <w:webHidden/>
          </w:rPr>
          <w:fldChar w:fldCharType="separate"/>
        </w:r>
        <w:r w:rsidR="00D00976">
          <w:rPr>
            <w:webHidden/>
          </w:rPr>
          <w:t>14</w:t>
        </w:r>
        <w:r w:rsidR="00D00976">
          <w:rPr>
            <w:webHidden/>
          </w:rPr>
          <w:fldChar w:fldCharType="end"/>
        </w:r>
      </w:hyperlink>
    </w:p>
    <w:p w14:paraId="2FB4F0F4" w14:textId="77777777" w:rsidR="00D00976" w:rsidRDefault="0093064F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5360838" w:history="1">
        <w:r w:rsidR="00D00976" w:rsidRPr="009E58B3">
          <w:rPr>
            <w:rStyle w:val="Hyperlink"/>
          </w:rPr>
          <w:t>5.2.</w:t>
        </w:r>
        <w:r w:rsidR="00D00976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D00976" w:rsidRPr="009E58B3">
          <w:rPr>
            <w:rStyle w:val="Hyperlink"/>
          </w:rPr>
          <w:t>VLAN generation Overview</w:t>
        </w:r>
        <w:r w:rsidR="00D00976">
          <w:rPr>
            <w:webHidden/>
          </w:rPr>
          <w:tab/>
        </w:r>
        <w:r w:rsidR="00D00976">
          <w:rPr>
            <w:webHidden/>
          </w:rPr>
          <w:fldChar w:fldCharType="begin"/>
        </w:r>
        <w:r w:rsidR="00D00976">
          <w:rPr>
            <w:webHidden/>
          </w:rPr>
          <w:instrText xml:space="preserve"> PAGEREF _Toc515360838 \h </w:instrText>
        </w:r>
        <w:r w:rsidR="00D00976">
          <w:rPr>
            <w:webHidden/>
          </w:rPr>
        </w:r>
        <w:r w:rsidR="00D00976">
          <w:rPr>
            <w:webHidden/>
          </w:rPr>
          <w:fldChar w:fldCharType="separate"/>
        </w:r>
        <w:r w:rsidR="00D00976">
          <w:rPr>
            <w:webHidden/>
          </w:rPr>
          <w:t>15</w:t>
        </w:r>
        <w:r w:rsidR="00D00976">
          <w:rPr>
            <w:webHidden/>
          </w:rPr>
          <w:fldChar w:fldCharType="end"/>
        </w:r>
      </w:hyperlink>
    </w:p>
    <w:p w14:paraId="4B8C8C2B" w14:textId="77777777" w:rsidR="00D00976" w:rsidRDefault="0093064F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5360839" w:history="1">
        <w:r w:rsidR="00D00976" w:rsidRPr="009E58B3">
          <w:rPr>
            <w:rStyle w:val="Hyperlink"/>
          </w:rPr>
          <w:t>5.3.</w:t>
        </w:r>
        <w:r w:rsidR="00D00976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D00976" w:rsidRPr="009E58B3">
          <w:rPr>
            <w:rStyle w:val="Hyperlink"/>
          </w:rPr>
          <w:t>Subnet generation process</w:t>
        </w:r>
        <w:r w:rsidR="00D00976">
          <w:rPr>
            <w:webHidden/>
          </w:rPr>
          <w:tab/>
        </w:r>
        <w:r w:rsidR="00D00976">
          <w:rPr>
            <w:webHidden/>
          </w:rPr>
          <w:fldChar w:fldCharType="begin"/>
        </w:r>
        <w:r w:rsidR="00D00976">
          <w:rPr>
            <w:webHidden/>
          </w:rPr>
          <w:instrText xml:space="preserve"> PAGEREF _Toc515360839 \h </w:instrText>
        </w:r>
        <w:r w:rsidR="00D00976">
          <w:rPr>
            <w:webHidden/>
          </w:rPr>
        </w:r>
        <w:r w:rsidR="00D00976">
          <w:rPr>
            <w:webHidden/>
          </w:rPr>
          <w:fldChar w:fldCharType="separate"/>
        </w:r>
        <w:r w:rsidR="00D00976">
          <w:rPr>
            <w:webHidden/>
          </w:rPr>
          <w:t>15</w:t>
        </w:r>
        <w:r w:rsidR="00D00976">
          <w:rPr>
            <w:webHidden/>
          </w:rPr>
          <w:fldChar w:fldCharType="end"/>
        </w:r>
      </w:hyperlink>
    </w:p>
    <w:p w14:paraId="69EA2B0E" w14:textId="77777777" w:rsidR="00D00976" w:rsidRDefault="0093064F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5360840" w:history="1">
        <w:r w:rsidR="00D00976" w:rsidRPr="009E58B3">
          <w:rPr>
            <w:rStyle w:val="Hyperlink"/>
          </w:rPr>
          <w:t>5.4.</w:t>
        </w:r>
        <w:r w:rsidR="00D00976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D00976" w:rsidRPr="009E58B3">
          <w:rPr>
            <w:rStyle w:val="Hyperlink"/>
          </w:rPr>
          <w:t>Template Specialization</w:t>
        </w:r>
        <w:r w:rsidR="00D00976">
          <w:rPr>
            <w:webHidden/>
          </w:rPr>
          <w:tab/>
        </w:r>
        <w:r w:rsidR="00D00976">
          <w:rPr>
            <w:webHidden/>
          </w:rPr>
          <w:fldChar w:fldCharType="begin"/>
        </w:r>
        <w:r w:rsidR="00D00976">
          <w:rPr>
            <w:webHidden/>
          </w:rPr>
          <w:instrText xml:space="preserve"> PAGEREF _Toc515360840 \h </w:instrText>
        </w:r>
        <w:r w:rsidR="00D00976">
          <w:rPr>
            <w:webHidden/>
          </w:rPr>
        </w:r>
        <w:r w:rsidR="00D00976">
          <w:rPr>
            <w:webHidden/>
          </w:rPr>
          <w:fldChar w:fldCharType="separate"/>
        </w:r>
        <w:r w:rsidR="00D00976">
          <w:rPr>
            <w:webHidden/>
          </w:rPr>
          <w:t>18</w:t>
        </w:r>
        <w:r w:rsidR="00D00976">
          <w:rPr>
            <w:webHidden/>
          </w:rPr>
          <w:fldChar w:fldCharType="end"/>
        </w:r>
      </w:hyperlink>
    </w:p>
    <w:p w14:paraId="5782A555" w14:textId="77777777" w:rsidR="00D00976" w:rsidRDefault="0093064F">
      <w:pPr>
        <w:pStyle w:val="TOC1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5360841" w:history="1">
        <w:r w:rsidR="00D00976" w:rsidRPr="009E58B3">
          <w:rPr>
            <w:rStyle w:val="Hyperlink"/>
          </w:rPr>
          <w:t>6.</w:t>
        </w:r>
        <w:r w:rsidR="00D00976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D00976" w:rsidRPr="009E58B3">
          <w:rPr>
            <w:rStyle w:val="Hyperlink"/>
          </w:rPr>
          <w:t>Convert and Validation</w:t>
        </w:r>
        <w:r w:rsidR="00D00976">
          <w:rPr>
            <w:webHidden/>
          </w:rPr>
          <w:tab/>
        </w:r>
        <w:r w:rsidR="00D00976">
          <w:rPr>
            <w:webHidden/>
          </w:rPr>
          <w:fldChar w:fldCharType="begin"/>
        </w:r>
        <w:r w:rsidR="00D00976">
          <w:rPr>
            <w:webHidden/>
          </w:rPr>
          <w:instrText xml:space="preserve"> PAGEREF _Toc515360841 \h </w:instrText>
        </w:r>
        <w:r w:rsidR="00D00976">
          <w:rPr>
            <w:webHidden/>
          </w:rPr>
        </w:r>
        <w:r w:rsidR="00D00976">
          <w:rPr>
            <w:webHidden/>
          </w:rPr>
          <w:fldChar w:fldCharType="separate"/>
        </w:r>
        <w:r w:rsidR="00D00976">
          <w:rPr>
            <w:webHidden/>
          </w:rPr>
          <w:t>25</w:t>
        </w:r>
        <w:r w:rsidR="00D00976">
          <w:rPr>
            <w:webHidden/>
          </w:rPr>
          <w:fldChar w:fldCharType="end"/>
        </w:r>
      </w:hyperlink>
    </w:p>
    <w:p w14:paraId="4A0D8146" w14:textId="77777777" w:rsidR="00D00976" w:rsidRDefault="0093064F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5360842" w:history="1">
        <w:r w:rsidR="00D00976" w:rsidRPr="009E58B3">
          <w:rPr>
            <w:rStyle w:val="Hyperlink"/>
          </w:rPr>
          <w:t>6.1.</w:t>
        </w:r>
        <w:r w:rsidR="00D00976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D00976" w:rsidRPr="009E58B3">
          <w:rPr>
            <w:rStyle w:val="Hyperlink"/>
          </w:rPr>
          <w:t>Schema Validation</w:t>
        </w:r>
        <w:r w:rsidR="00D00976">
          <w:rPr>
            <w:webHidden/>
          </w:rPr>
          <w:tab/>
        </w:r>
        <w:r w:rsidR="00D00976">
          <w:rPr>
            <w:webHidden/>
          </w:rPr>
          <w:fldChar w:fldCharType="begin"/>
        </w:r>
        <w:r w:rsidR="00D00976">
          <w:rPr>
            <w:webHidden/>
          </w:rPr>
          <w:instrText xml:space="preserve"> PAGEREF _Toc515360842 \h </w:instrText>
        </w:r>
        <w:r w:rsidR="00D00976">
          <w:rPr>
            <w:webHidden/>
          </w:rPr>
        </w:r>
        <w:r w:rsidR="00D00976">
          <w:rPr>
            <w:webHidden/>
          </w:rPr>
          <w:fldChar w:fldCharType="separate"/>
        </w:r>
        <w:r w:rsidR="00D00976">
          <w:rPr>
            <w:webHidden/>
          </w:rPr>
          <w:t>25</w:t>
        </w:r>
        <w:r w:rsidR="00D00976">
          <w:rPr>
            <w:webHidden/>
          </w:rPr>
          <w:fldChar w:fldCharType="end"/>
        </w:r>
      </w:hyperlink>
    </w:p>
    <w:p w14:paraId="03253AA4" w14:textId="77777777" w:rsidR="00D00976" w:rsidRDefault="0093064F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5360843" w:history="1">
        <w:r w:rsidR="00D00976" w:rsidRPr="009E58B3">
          <w:rPr>
            <w:rStyle w:val="Hyperlink"/>
          </w:rPr>
          <w:t>6.2.</w:t>
        </w:r>
        <w:r w:rsidR="00D00976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D00976" w:rsidRPr="009E58B3">
          <w:rPr>
            <w:rStyle w:val="Hyperlink"/>
          </w:rPr>
          <w:t>“l3fwrules” Fields Validation</w:t>
        </w:r>
        <w:r w:rsidR="00D00976">
          <w:rPr>
            <w:webHidden/>
          </w:rPr>
          <w:tab/>
        </w:r>
        <w:r w:rsidR="00D00976">
          <w:rPr>
            <w:webHidden/>
          </w:rPr>
          <w:fldChar w:fldCharType="begin"/>
        </w:r>
        <w:r w:rsidR="00D00976">
          <w:rPr>
            <w:webHidden/>
          </w:rPr>
          <w:instrText xml:space="preserve"> PAGEREF _Toc515360843 \h </w:instrText>
        </w:r>
        <w:r w:rsidR="00D00976">
          <w:rPr>
            <w:webHidden/>
          </w:rPr>
        </w:r>
        <w:r w:rsidR="00D00976">
          <w:rPr>
            <w:webHidden/>
          </w:rPr>
          <w:fldChar w:fldCharType="separate"/>
        </w:r>
        <w:r w:rsidR="00D00976">
          <w:rPr>
            <w:webHidden/>
          </w:rPr>
          <w:t>26</w:t>
        </w:r>
        <w:r w:rsidR="00D00976">
          <w:rPr>
            <w:webHidden/>
          </w:rPr>
          <w:fldChar w:fldCharType="end"/>
        </w:r>
      </w:hyperlink>
    </w:p>
    <w:p w14:paraId="464761BF" w14:textId="77777777" w:rsidR="00D00976" w:rsidRDefault="0093064F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5360844" w:history="1">
        <w:r w:rsidR="00D00976" w:rsidRPr="009E58B3">
          <w:rPr>
            <w:rStyle w:val="Hyperlink"/>
          </w:rPr>
          <w:t>6.3.</w:t>
        </w:r>
        <w:r w:rsidR="00D00976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D00976" w:rsidRPr="009E58B3">
          <w:rPr>
            <w:rStyle w:val="Hyperlink"/>
          </w:rPr>
          <w:t>“s2svpnrules” Fields Validation</w:t>
        </w:r>
        <w:r w:rsidR="00D00976">
          <w:rPr>
            <w:webHidden/>
          </w:rPr>
          <w:tab/>
        </w:r>
        <w:r w:rsidR="00D00976">
          <w:rPr>
            <w:webHidden/>
          </w:rPr>
          <w:fldChar w:fldCharType="begin"/>
        </w:r>
        <w:r w:rsidR="00D00976">
          <w:rPr>
            <w:webHidden/>
          </w:rPr>
          <w:instrText xml:space="preserve"> PAGEREF _Toc515360844 \h </w:instrText>
        </w:r>
        <w:r w:rsidR="00D00976">
          <w:rPr>
            <w:webHidden/>
          </w:rPr>
        </w:r>
        <w:r w:rsidR="00D00976">
          <w:rPr>
            <w:webHidden/>
          </w:rPr>
          <w:fldChar w:fldCharType="separate"/>
        </w:r>
        <w:r w:rsidR="00D00976">
          <w:rPr>
            <w:webHidden/>
          </w:rPr>
          <w:t>27</w:t>
        </w:r>
        <w:r w:rsidR="00D00976">
          <w:rPr>
            <w:webHidden/>
          </w:rPr>
          <w:fldChar w:fldCharType="end"/>
        </w:r>
      </w:hyperlink>
    </w:p>
    <w:p w14:paraId="3B7DB0C2" w14:textId="77777777" w:rsidR="00D00976" w:rsidRDefault="0093064F">
      <w:pPr>
        <w:pStyle w:val="TOC1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5360845" w:history="1">
        <w:r w:rsidR="00D00976" w:rsidRPr="009E58B3">
          <w:rPr>
            <w:rStyle w:val="Hyperlink"/>
          </w:rPr>
          <w:t>7.</w:t>
        </w:r>
        <w:r w:rsidR="00D00976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D00976" w:rsidRPr="009E58B3">
          <w:rPr>
            <w:rStyle w:val="Hyperlink"/>
          </w:rPr>
          <w:t>Increase the log messages and debugging scripts</w:t>
        </w:r>
        <w:r w:rsidR="00D00976">
          <w:rPr>
            <w:webHidden/>
          </w:rPr>
          <w:tab/>
        </w:r>
        <w:r w:rsidR="00D00976">
          <w:rPr>
            <w:webHidden/>
          </w:rPr>
          <w:fldChar w:fldCharType="begin"/>
        </w:r>
        <w:r w:rsidR="00D00976">
          <w:rPr>
            <w:webHidden/>
          </w:rPr>
          <w:instrText xml:space="preserve"> PAGEREF _Toc515360845 \h </w:instrText>
        </w:r>
        <w:r w:rsidR="00D00976">
          <w:rPr>
            <w:webHidden/>
          </w:rPr>
        </w:r>
        <w:r w:rsidR="00D00976">
          <w:rPr>
            <w:webHidden/>
          </w:rPr>
          <w:fldChar w:fldCharType="separate"/>
        </w:r>
        <w:r w:rsidR="00D00976">
          <w:rPr>
            <w:webHidden/>
          </w:rPr>
          <w:t>28</w:t>
        </w:r>
        <w:r w:rsidR="00D00976">
          <w:rPr>
            <w:webHidden/>
          </w:rPr>
          <w:fldChar w:fldCharType="end"/>
        </w:r>
      </w:hyperlink>
    </w:p>
    <w:p w14:paraId="5FF2E12F" w14:textId="77777777" w:rsidR="00D00976" w:rsidRDefault="0093064F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5360846" w:history="1">
        <w:r w:rsidR="00D00976" w:rsidRPr="009E58B3">
          <w:rPr>
            <w:rStyle w:val="Hyperlink"/>
          </w:rPr>
          <w:t>7.1.</w:t>
        </w:r>
        <w:r w:rsidR="00D00976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D00976" w:rsidRPr="009E58B3">
          <w:rPr>
            <w:rStyle w:val="Hyperlink"/>
          </w:rPr>
          <w:t>Increase the log messages verbosity on Automation Server</w:t>
        </w:r>
        <w:r w:rsidR="00D00976">
          <w:rPr>
            <w:webHidden/>
          </w:rPr>
          <w:tab/>
        </w:r>
        <w:r w:rsidR="00D00976">
          <w:rPr>
            <w:webHidden/>
          </w:rPr>
          <w:fldChar w:fldCharType="begin"/>
        </w:r>
        <w:r w:rsidR="00D00976">
          <w:rPr>
            <w:webHidden/>
          </w:rPr>
          <w:instrText xml:space="preserve"> PAGEREF _Toc515360846 \h </w:instrText>
        </w:r>
        <w:r w:rsidR="00D00976">
          <w:rPr>
            <w:webHidden/>
          </w:rPr>
        </w:r>
        <w:r w:rsidR="00D00976">
          <w:rPr>
            <w:webHidden/>
          </w:rPr>
          <w:fldChar w:fldCharType="separate"/>
        </w:r>
        <w:r w:rsidR="00D00976">
          <w:rPr>
            <w:webHidden/>
          </w:rPr>
          <w:t>28</w:t>
        </w:r>
        <w:r w:rsidR="00D00976">
          <w:rPr>
            <w:webHidden/>
          </w:rPr>
          <w:fldChar w:fldCharType="end"/>
        </w:r>
      </w:hyperlink>
    </w:p>
    <w:p w14:paraId="03B5B8B2" w14:textId="77777777" w:rsidR="00D00976" w:rsidRDefault="0093064F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5360847" w:history="1">
        <w:r w:rsidR="00D00976" w:rsidRPr="009E58B3">
          <w:rPr>
            <w:rStyle w:val="Hyperlink"/>
          </w:rPr>
          <w:t>7.2.</w:t>
        </w:r>
        <w:r w:rsidR="00D00976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D00976" w:rsidRPr="009E58B3">
          <w:rPr>
            <w:rStyle w:val="Hyperlink"/>
          </w:rPr>
          <w:t>Debugging on local laptop using Pycharm</w:t>
        </w:r>
        <w:r w:rsidR="00D00976">
          <w:rPr>
            <w:webHidden/>
          </w:rPr>
          <w:tab/>
        </w:r>
        <w:r w:rsidR="00D00976">
          <w:rPr>
            <w:webHidden/>
          </w:rPr>
          <w:fldChar w:fldCharType="begin"/>
        </w:r>
        <w:r w:rsidR="00D00976">
          <w:rPr>
            <w:webHidden/>
          </w:rPr>
          <w:instrText xml:space="preserve"> PAGEREF _Toc515360847 \h </w:instrText>
        </w:r>
        <w:r w:rsidR="00D00976">
          <w:rPr>
            <w:webHidden/>
          </w:rPr>
        </w:r>
        <w:r w:rsidR="00D00976">
          <w:rPr>
            <w:webHidden/>
          </w:rPr>
          <w:fldChar w:fldCharType="separate"/>
        </w:r>
        <w:r w:rsidR="00D00976">
          <w:rPr>
            <w:webHidden/>
          </w:rPr>
          <w:t>28</w:t>
        </w:r>
        <w:r w:rsidR="00D00976">
          <w:rPr>
            <w:webHidden/>
          </w:rPr>
          <w:fldChar w:fldCharType="end"/>
        </w:r>
      </w:hyperlink>
    </w:p>
    <w:p w14:paraId="6D7B385D" w14:textId="77777777" w:rsidR="00D00976" w:rsidRDefault="0093064F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5360848" w:history="1">
        <w:r w:rsidR="00D00976" w:rsidRPr="009E58B3">
          <w:rPr>
            <w:rStyle w:val="Hyperlink"/>
          </w:rPr>
          <w:t>7.3.</w:t>
        </w:r>
        <w:r w:rsidR="00D00976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D00976" w:rsidRPr="009E58B3">
          <w:rPr>
            <w:rStyle w:val="Hyperlink"/>
          </w:rPr>
          <w:t>Common production issues and possible remedies</w:t>
        </w:r>
        <w:r w:rsidR="00D00976">
          <w:rPr>
            <w:webHidden/>
          </w:rPr>
          <w:tab/>
        </w:r>
        <w:r w:rsidR="00D00976">
          <w:rPr>
            <w:webHidden/>
          </w:rPr>
          <w:fldChar w:fldCharType="begin"/>
        </w:r>
        <w:r w:rsidR="00D00976">
          <w:rPr>
            <w:webHidden/>
          </w:rPr>
          <w:instrText xml:space="preserve"> PAGEREF _Toc515360848 \h </w:instrText>
        </w:r>
        <w:r w:rsidR="00D00976">
          <w:rPr>
            <w:webHidden/>
          </w:rPr>
        </w:r>
        <w:r w:rsidR="00D00976">
          <w:rPr>
            <w:webHidden/>
          </w:rPr>
          <w:fldChar w:fldCharType="separate"/>
        </w:r>
        <w:r w:rsidR="00D00976">
          <w:rPr>
            <w:webHidden/>
          </w:rPr>
          <w:t>29</w:t>
        </w:r>
        <w:r w:rsidR="00D00976">
          <w:rPr>
            <w:webHidden/>
          </w:rPr>
          <w:fldChar w:fldCharType="end"/>
        </w:r>
      </w:hyperlink>
    </w:p>
    <w:p w14:paraId="2F1360C7" w14:textId="77777777" w:rsidR="00200917" w:rsidRPr="001A4631" w:rsidRDefault="00433E77" w:rsidP="00200917">
      <w:pPr>
        <w:rPr>
          <w:lang w:val="en-US"/>
        </w:rPr>
      </w:pPr>
      <w:r w:rsidRPr="001A4631">
        <w:rPr>
          <w:lang w:val="en-US"/>
        </w:rPr>
        <w:fldChar w:fldCharType="end"/>
      </w:r>
    </w:p>
    <w:p w14:paraId="4514FEF8" w14:textId="1B6FCED2" w:rsidR="002D7F3A" w:rsidRDefault="00D00976" w:rsidP="000D48E7">
      <w:pPr>
        <w:pStyle w:val="Heading1"/>
        <w:rPr>
          <w:lang w:val="en-US"/>
        </w:rPr>
      </w:pPr>
      <w:bookmarkStart w:id="2" w:name="_Toc515360822"/>
      <w:bookmarkStart w:id="3" w:name="_Toc240882299"/>
      <w:bookmarkStart w:id="4" w:name="_Toc240882459"/>
      <w:bookmarkStart w:id="5" w:name="_Toc240882639"/>
      <w:bookmarkStart w:id="6" w:name="_Toc240883886"/>
      <w:bookmarkStart w:id="7" w:name="_Toc240883921"/>
      <w:bookmarkStart w:id="8" w:name="_Toc240885330"/>
      <w:bookmarkStart w:id="9" w:name="_Toc240887168"/>
      <w:bookmarkStart w:id="10" w:name="_Toc240887251"/>
      <w:bookmarkStart w:id="11" w:name="_Toc240887395"/>
      <w:bookmarkStart w:id="12" w:name="_Toc240887519"/>
      <w:bookmarkStart w:id="13" w:name="_Toc240887984"/>
      <w:bookmarkStart w:id="14" w:name="_Toc240888034"/>
      <w:bookmarkStart w:id="15" w:name="_Toc240888094"/>
      <w:bookmarkStart w:id="16" w:name="_Toc240888777"/>
      <w:bookmarkStart w:id="17" w:name="_Toc240889002"/>
      <w:bookmarkStart w:id="18" w:name="_Toc240889054"/>
      <w:bookmarkStart w:id="19" w:name="_Toc240889159"/>
      <w:bookmarkStart w:id="20" w:name="_Toc240891570"/>
      <w:bookmarkStart w:id="21" w:name="_Toc240891608"/>
      <w:bookmarkStart w:id="22" w:name="_Toc240892064"/>
      <w:bookmarkStart w:id="23" w:name="_Toc240894424"/>
      <w:bookmarkStart w:id="24" w:name="_Toc240903291"/>
      <w:bookmarkStart w:id="25" w:name="_Toc240903340"/>
      <w:bookmarkStart w:id="26" w:name="_Toc240959699"/>
      <w:bookmarkStart w:id="27" w:name="_Toc240962609"/>
      <w:bookmarkStart w:id="28" w:name="_Toc240963260"/>
      <w:bookmarkStart w:id="29" w:name="_Toc240967265"/>
      <w:bookmarkStart w:id="30" w:name="_Toc240968758"/>
      <w:bookmarkStart w:id="31" w:name="_Toc240969104"/>
      <w:bookmarkStart w:id="32" w:name="_Toc240972163"/>
      <w:bookmarkStart w:id="33" w:name="_Toc240972207"/>
      <w:bookmarkStart w:id="34" w:name="_Toc240972241"/>
      <w:bookmarkStart w:id="35" w:name="_Toc240972869"/>
      <w:bookmarkStart w:id="36" w:name="_Toc240973849"/>
      <w:bookmarkStart w:id="37" w:name="_Toc240974153"/>
      <w:bookmarkStart w:id="38" w:name="_Toc240978263"/>
      <w:bookmarkStart w:id="39" w:name="_Toc240982521"/>
      <w:bookmarkStart w:id="40" w:name="_Toc240982758"/>
      <w:bookmarkStart w:id="41" w:name="_Toc241020736"/>
      <w:bookmarkStart w:id="42" w:name="_Toc241025331"/>
      <w:bookmarkStart w:id="43" w:name="_Toc241031190"/>
      <w:bookmarkStart w:id="44" w:name="_Toc241034390"/>
      <w:bookmarkStart w:id="45" w:name="_Toc241034518"/>
      <w:bookmarkStart w:id="46" w:name="_Toc241034886"/>
      <w:bookmarkStart w:id="47" w:name="_Toc241035642"/>
      <w:bookmarkStart w:id="48" w:name="_Toc241041322"/>
      <w:bookmarkStart w:id="49" w:name="_Toc241041382"/>
      <w:bookmarkStart w:id="50" w:name="_Toc241041759"/>
      <w:bookmarkStart w:id="51" w:name="_Toc241042457"/>
      <w:bookmarkStart w:id="52" w:name="_Toc241044235"/>
      <w:bookmarkStart w:id="53" w:name="_Toc241123525"/>
      <w:bookmarkStart w:id="54" w:name="_Toc241123586"/>
      <w:bookmarkStart w:id="55" w:name="_Toc241123647"/>
      <w:bookmarkStart w:id="56" w:name="_Toc241123708"/>
      <w:bookmarkStart w:id="57" w:name="_Toc241123769"/>
      <w:bookmarkStart w:id="58" w:name="_Toc241123867"/>
      <w:bookmarkStart w:id="59" w:name="_Toc241124305"/>
      <w:bookmarkStart w:id="60" w:name="_Toc241124366"/>
      <w:bookmarkStart w:id="61" w:name="_Toc241124427"/>
      <w:bookmarkStart w:id="62" w:name="_Toc241124488"/>
      <w:bookmarkStart w:id="63" w:name="_Toc241124549"/>
      <w:bookmarkStart w:id="64" w:name="_Toc241124610"/>
      <w:bookmarkStart w:id="65" w:name="_Toc241134532"/>
      <w:bookmarkStart w:id="66" w:name="_Toc241190903"/>
      <w:bookmarkStart w:id="67" w:name="_Toc241190963"/>
      <w:bookmarkStart w:id="68" w:name="_Toc241193475"/>
      <w:bookmarkStart w:id="69" w:name="_Toc241193621"/>
      <w:bookmarkStart w:id="70" w:name="_Toc241194383"/>
      <w:bookmarkStart w:id="71" w:name="_Toc241194446"/>
      <w:bookmarkStart w:id="72" w:name="_Toc241196035"/>
      <w:bookmarkStart w:id="73" w:name="_Toc241196902"/>
      <w:bookmarkStart w:id="74" w:name="_Toc241197139"/>
      <w:bookmarkStart w:id="75" w:name="_Toc241197701"/>
      <w:bookmarkStart w:id="76" w:name="_Toc337837796"/>
      <w:bookmarkEnd w:id="1"/>
      <w:r>
        <w:rPr>
          <w:lang w:val="en-US"/>
        </w:rPr>
        <w:lastRenderedPageBreak/>
        <w:t xml:space="preserve">Meraki Network </w:t>
      </w:r>
      <w:r w:rsidR="002D7F3A">
        <w:rPr>
          <w:lang w:val="en-US"/>
        </w:rPr>
        <w:t xml:space="preserve">Automation </w:t>
      </w:r>
      <w:r w:rsidR="008907D6">
        <w:rPr>
          <w:lang w:val="en-US"/>
        </w:rPr>
        <w:t xml:space="preserve">Solution </w:t>
      </w:r>
      <w:r w:rsidR="002D7F3A">
        <w:rPr>
          <w:lang w:val="en-US"/>
        </w:rPr>
        <w:t>Overview</w:t>
      </w:r>
      <w:bookmarkEnd w:id="2"/>
    </w:p>
    <w:p w14:paraId="2A605E73" w14:textId="58424DBE" w:rsidR="00481596" w:rsidRDefault="00481596" w:rsidP="002D7F3A">
      <w:pPr>
        <w:pStyle w:val="DDBodyText"/>
        <w:rPr>
          <w:lang w:val="en-US"/>
        </w:rPr>
      </w:pPr>
      <w:r>
        <w:rPr>
          <w:lang w:val="en-US"/>
        </w:rPr>
        <w:t>The</w:t>
      </w:r>
      <w:r w:rsidR="002D7F3A">
        <w:rPr>
          <w:lang w:val="en-US"/>
        </w:rPr>
        <w:t xml:space="preserve"> </w:t>
      </w:r>
      <w:r>
        <w:rPr>
          <w:lang w:val="en-US"/>
        </w:rPr>
        <w:t xml:space="preserve">Meraki network </w:t>
      </w:r>
      <w:r w:rsidR="002D7F3A">
        <w:rPr>
          <w:lang w:val="en-US"/>
        </w:rPr>
        <w:t xml:space="preserve">automation </w:t>
      </w:r>
      <w:r>
        <w:rPr>
          <w:lang w:val="en-US"/>
        </w:rPr>
        <w:t xml:space="preserve">solution was designed to make network </w:t>
      </w:r>
      <w:r w:rsidR="001C1438">
        <w:rPr>
          <w:lang w:val="en-US"/>
        </w:rPr>
        <w:t xml:space="preserve">engineering/support tasks </w:t>
      </w:r>
      <w:r>
        <w:rPr>
          <w:lang w:val="en-US"/>
        </w:rPr>
        <w:t xml:space="preserve">simpler and </w:t>
      </w:r>
      <w:r w:rsidR="001C1438">
        <w:rPr>
          <w:lang w:val="en-US"/>
        </w:rPr>
        <w:t>efficient</w:t>
      </w:r>
      <w:r>
        <w:rPr>
          <w:lang w:val="en-US"/>
        </w:rPr>
        <w:t xml:space="preserve">. </w:t>
      </w:r>
      <w:r w:rsidR="001C1438">
        <w:rPr>
          <w:lang w:val="en-US"/>
        </w:rPr>
        <w:t xml:space="preserve">The automation solution </w:t>
      </w:r>
      <w:r>
        <w:rPr>
          <w:lang w:val="en-US"/>
        </w:rPr>
        <w:t xml:space="preserve">leverages the python scripts </w:t>
      </w:r>
      <w:r w:rsidR="001C1438">
        <w:rPr>
          <w:lang w:val="en-US"/>
        </w:rPr>
        <w:t xml:space="preserve">developed </w:t>
      </w:r>
      <w:r>
        <w:rPr>
          <w:lang w:val="en-US"/>
        </w:rPr>
        <w:t xml:space="preserve">and Meraki API calls to achieve following network </w:t>
      </w:r>
      <w:r w:rsidR="001C1438">
        <w:rPr>
          <w:lang w:val="en-US"/>
        </w:rPr>
        <w:t xml:space="preserve">functions </w:t>
      </w:r>
      <w:r>
        <w:rPr>
          <w:lang w:val="en-US"/>
        </w:rPr>
        <w:t>in Meraki dashboard.</w:t>
      </w:r>
    </w:p>
    <w:p w14:paraId="30C65F9A" w14:textId="176268D0" w:rsidR="00481596" w:rsidRDefault="00481596" w:rsidP="001C1438">
      <w:pPr>
        <w:pStyle w:val="DDBullet1"/>
        <w:rPr>
          <w:lang w:val="en-US"/>
        </w:rPr>
      </w:pPr>
      <w:r>
        <w:rPr>
          <w:lang w:val="en-US"/>
        </w:rPr>
        <w:t>Create store networks using cloning of base network</w:t>
      </w:r>
    </w:p>
    <w:p w14:paraId="625687D2" w14:textId="5AED826E" w:rsidR="00481596" w:rsidRDefault="00481596" w:rsidP="001C1438">
      <w:pPr>
        <w:pStyle w:val="DDBullet1"/>
        <w:rPr>
          <w:lang w:val="en-US"/>
        </w:rPr>
      </w:pPr>
      <w:r>
        <w:rPr>
          <w:lang w:val="en-US"/>
        </w:rPr>
        <w:t xml:space="preserve">Create network configurations </w:t>
      </w:r>
      <w:r w:rsidR="001C1438">
        <w:rPr>
          <w:lang w:val="en-US"/>
        </w:rPr>
        <w:t xml:space="preserve">and deploy to </w:t>
      </w:r>
      <w:r>
        <w:rPr>
          <w:lang w:val="en-US"/>
        </w:rPr>
        <w:t xml:space="preserve">store </w:t>
      </w:r>
      <w:r w:rsidR="001C1438">
        <w:rPr>
          <w:lang w:val="en-US"/>
        </w:rPr>
        <w:t xml:space="preserve">which includes </w:t>
      </w:r>
    </w:p>
    <w:p w14:paraId="7A8323EC" w14:textId="29F40AC2" w:rsidR="001C1438" w:rsidRDefault="001C1438" w:rsidP="001C1438">
      <w:pPr>
        <w:pStyle w:val="DDBullet2"/>
        <w:rPr>
          <w:lang w:val="en-US"/>
        </w:rPr>
      </w:pPr>
      <w:r>
        <w:rPr>
          <w:lang w:val="en-US"/>
        </w:rPr>
        <w:t xml:space="preserve">Create store specific subnets and update store network’s </w:t>
      </w:r>
      <w:proofErr w:type="spellStart"/>
      <w:r>
        <w:rPr>
          <w:lang w:val="en-US"/>
        </w:rPr>
        <w:t>vlan’s</w:t>
      </w:r>
      <w:proofErr w:type="spellEnd"/>
      <w:r>
        <w:rPr>
          <w:lang w:val="en-US"/>
        </w:rPr>
        <w:t>.</w:t>
      </w:r>
    </w:p>
    <w:p w14:paraId="40025C68" w14:textId="124D7179" w:rsidR="001C1438" w:rsidRDefault="001C1438" w:rsidP="001C1438">
      <w:pPr>
        <w:pStyle w:val="DDBullet2"/>
        <w:rPr>
          <w:lang w:val="en-US"/>
        </w:rPr>
      </w:pPr>
      <w:r>
        <w:rPr>
          <w:lang w:val="en-US"/>
        </w:rPr>
        <w:t>Create summary routes for store networks.</w:t>
      </w:r>
    </w:p>
    <w:p w14:paraId="1A3E1785" w14:textId="4006DCE3" w:rsidR="001C1438" w:rsidRDefault="001C1438" w:rsidP="001C1438">
      <w:pPr>
        <w:pStyle w:val="DDBullet2"/>
        <w:rPr>
          <w:lang w:val="en-US"/>
        </w:rPr>
      </w:pPr>
      <w:r>
        <w:rPr>
          <w:lang w:val="en-US"/>
        </w:rPr>
        <w:t>Create store specific layer 3 firewall rules and upload rules to Meraki dashboard.</w:t>
      </w:r>
    </w:p>
    <w:p w14:paraId="77E912DA" w14:textId="1CDF19ED" w:rsidR="001C1438" w:rsidRDefault="001C1438" w:rsidP="001C1438">
      <w:pPr>
        <w:pStyle w:val="DDBullet2"/>
        <w:rPr>
          <w:lang w:val="en-US"/>
        </w:rPr>
      </w:pPr>
      <w:r>
        <w:rPr>
          <w:lang w:val="en-US"/>
        </w:rPr>
        <w:t xml:space="preserve">Enable site to site </w:t>
      </w:r>
      <w:proofErr w:type="spellStart"/>
      <w:r>
        <w:rPr>
          <w:lang w:val="en-US"/>
        </w:rPr>
        <w:t>vpn</w:t>
      </w:r>
      <w:proofErr w:type="spellEnd"/>
      <w:r>
        <w:rPr>
          <w:lang w:val="en-US"/>
        </w:rPr>
        <w:t>.</w:t>
      </w:r>
    </w:p>
    <w:p w14:paraId="394F7DF0" w14:textId="54D22A68" w:rsidR="001C1438" w:rsidRDefault="001C1438" w:rsidP="001C1438">
      <w:pPr>
        <w:pStyle w:val="DDBullet1"/>
        <w:rPr>
          <w:lang w:val="en-US"/>
        </w:rPr>
      </w:pPr>
      <w:r>
        <w:rPr>
          <w:lang w:val="en-US"/>
        </w:rPr>
        <w:t>Pull existing layer3 firewall rules from store networks</w:t>
      </w:r>
    </w:p>
    <w:p w14:paraId="0FC595D6" w14:textId="399F4052" w:rsidR="001C1438" w:rsidRDefault="001C1438" w:rsidP="001C1438">
      <w:pPr>
        <w:pStyle w:val="DDBullet1"/>
        <w:rPr>
          <w:lang w:val="en-US"/>
        </w:rPr>
      </w:pPr>
      <w:r>
        <w:rPr>
          <w:lang w:val="en-US"/>
        </w:rPr>
        <w:t>Deploy new layer3 firewall rules to store networks</w:t>
      </w:r>
    </w:p>
    <w:p w14:paraId="080E91D9" w14:textId="3B0463E7" w:rsidR="001C1438" w:rsidRDefault="001C1438" w:rsidP="001C1438">
      <w:pPr>
        <w:pStyle w:val="DDBullet1"/>
        <w:rPr>
          <w:lang w:val="en-US"/>
        </w:rPr>
      </w:pPr>
      <w:r>
        <w:rPr>
          <w:lang w:val="en-US"/>
        </w:rPr>
        <w:t xml:space="preserve">Pull existing site to site </w:t>
      </w:r>
      <w:proofErr w:type="spellStart"/>
      <w:r>
        <w:rPr>
          <w:lang w:val="en-US"/>
        </w:rPr>
        <w:t>vpn</w:t>
      </w:r>
      <w:proofErr w:type="spellEnd"/>
      <w:r>
        <w:rPr>
          <w:lang w:val="en-US"/>
        </w:rPr>
        <w:t xml:space="preserve"> rules from store networks</w:t>
      </w:r>
    </w:p>
    <w:p w14:paraId="31FDEA1B" w14:textId="3675F720" w:rsidR="001C1438" w:rsidRDefault="001C1438" w:rsidP="001C1438">
      <w:pPr>
        <w:pStyle w:val="DDBullet1"/>
        <w:rPr>
          <w:lang w:val="en-US"/>
        </w:rPr>
      </w:pPr>
      <w:r>
        <w:rPr>
          <w:lang w:val="en-US"/>
        </w:rPr>
        <w:t xml:space="preserve">Deploy new site to site </w:t>
      </w:r>
      <w:proofErr w:type="spellStart"/>
      <w:r>
        <w:rPr>
          <w:lang w:val="en-US"/>
        </w:rPr>
        <w:t>vpn</w:t>
      </w:r>
      <w:proofErr w:type="spellEnd"/>
      <w:r>
        <w:rPr>
          <w:lang w:val="en-US"/>
        </w:rPr>
        <w:t xml:space="preserve"> rules to store networks</w:t>
      </w:r>
    </w:p>
    <w:p w14:paraId="4311036E" w14:textId="02AD5B74" w:rsidR="002D7F3A" w:rsidRDefault="00481596" w:rsidP="002D7F3A">
      <w:pPr>
        <w:pStyle w:val="DDBodyText"/>
        <w:rPr>
          <w:lang w:val="en-US"/>
        </w:rPr>
      </w:pPr>
      <w:r>
        <w:rPr>
          <w:lang w:val="en-US"/>
        </w:rPr>
        <w:t xml:space="preserve">The </w:t>
      </w:r>
      <w:r w:rsidR="001C1438">
        <w:rPr>
          <w:lang w:val="en-US"/>
        </w:rPr>
        <w:t>M</w:t>
      </w:r>
      <w:r>
        <w:rPr>
          <w:lang w:val="en-US"/>
        </w:rPr>
        <w:t xml:space="preserve">eraki network </w:t>
      </w:r>
      <w:r w:rsidR="001C1438">
        <w:rPr>
          <w:lang w:val="en-US"/>
        </w:rPr>
        <w:t xml:space="preserve">automation </w:t>
      </w:r>
      <w:r>
        <w:rPr>
          <w:lang w:val="en-US"/>
        </w:rPr>
        <w:t>solution consists of following key components</w:t>
      </w:r>
      <w:r w:rsidR="001C1438">
        <w:rPr>
          <w:lang w:val="en-US"/>
        </w:rPr>
        <w:t>.</w:t>
      </w:r>
    </w:p>
    <w:p w14:paraId="33661FC3" w14:textId="79CD372A" w:rsidR="008907D6" w:rsidRDefault="008907D6" w:rsidP="008907D6">
      <w:pPr>
        <w:pStyle w:val="DDBullet1"/>
        <w:rPr>
          <w:lang w:val="en-US"/>
        </w:rPr>
      </w:pPr>
      <w:r>
        <w:rPr>
          <w:lang w:val="en-US"/>
        </w:rPr>
        <w:t>Meraki dashboard</w:t>
      </w:r>
    </w:p>
    <w:p w14:paraId="50CA3A3F" w14:textId="77777777" w:rsidR="008907D6" w:rsidRDefault="008907D6" w:rsidP="008907D6">
      <w:pPr>
        <w:pStyle w:val="DDBullet1"/>
        <w:rPr>
          <w:lang w:val="en-US"/>
        </w:rPr>
      </w:pPr>
      <w:r>
        <w:rPr>
          <w:lang w:val="en-US"/>
        </w:rPr>
        <w:t>Meraki API functions</w:t>
      </w:r>
    </w:p>
    <w:p w14:paraId="49893412" w14:textId="7929639E" w:rsidR="008907D6" w:rsidRDefault="008907D6" w:rsidP="008907D6">
      <w:pPr>
        <w:pStyle w:val="DDBullet1"/>
        <w:rPr>
          <w:lang w:val="en-US"/>
        </w:rPr>
      </w:pPr>
      <w:r>
        <w:rPr>
          <w:lang w:val="en-US"/>
        </w:rPr>
        <w:t>Gateway</w:t>
      </w:r>
    </w:p>
    <w:p w14:paraId="2F9F6A89" w14:textId="7EC8C5AD" w:rsidR="008907D6" w:rsidRDefault="008907D6" w:rsidP="008907D6">
      <w:pPr>
        <w:pStyle w:val="DDBullet1"/>
        <w:rPr>
          <w:lang w:val="en-US"/>
        </w:rPr>
      </w:pPr>
      <w:r>
        <w:rPr>
          <w:lang w:val="en-US"/>
        </w:rPr>
        <w:t>Automation server</w:t>
      </w:r>
    </w:p>
    <w:p w14:paraId="13E62291" w14:textId="7E43D82D" w:rsidR="008907D6" w:rsidRDefault="008907D6" w:rsidP="008907D6">
      <w:pPr>
        <w:pStyle w:val="DDBullet1"/>
        <w:rPr>
          <w:lang w:val="en-US"/>
        </w:rPr>
      </w:pPr>
      <w:r>
        <w:rPr>
          <w:lang w:val="en-US"/>
        </w:rPr>
        <w:t>Men &amp; Mice</w:t>
      </w:r>
    </w:p>
    <w:p w14:paraId="7754761B" w14:textId="3E22DF29" w:rsidR="008907D6" w:rsidRDefault="008907D6" w:rsidP="008907D6">
      <w:pPr>
        <w:pStyle w:val="DDBullet1"/>
        <w:rPr>
          <w:lang w:val="en-US"/>
        </w:rPr>
      </w:pPr>
      <w:r>
        <w:rPr>
          <w:lang w:val="en-US"/>
        </w:rPr>
        <w:t>DNS server &amp;</w:t>
      </w:r>
    </w:p>
    <w:p w14:paraId="3EB4EE33" w14:textId="5AD8106B" w:rsidR="008907D6" w:rsidRDefault="008907D6" w:rsidP="008907D6">
      <w:pPr>
        <w:pStyle w:val="DDBullet1"/>
        <w:rPr>
          <w:lang w:val="en-US"/>
        </w:rPr>
      </w:pPr>
      <w:r>
        <w:rPr>
          <w:lang w:val="en-US"/>
        </w:rPr>
        <w:t>LDAP</w:t>
      </w:r>
    </w:p>
    <w:p w14:paraId="09F1E9CE" w14:textId="77777777" w:rsidR="008907D6" w:rsidRDefault="008907D6" w:rsidP="008907D6">
      <w:pPr>
        <w:pStyle w:val="DDBullet1"/>
        <w:numPr>
          <w:ilvl w:val="0"/>
          <w:numId w:val="0"/>
        </w:numPr>
        <w:ind w:left="851"/>
        <w:rPr>
          <w:lang w:val="en-US"/>
        </w:rPr>
      </w:pPr>
    </w:p>
    <w:p w14:paraId="61C666E4" w14:textId="325E5B7B" w:rsidR="008907D6" w:rsidRDefault="008907D6" w:rsidP="008907D6">
      <w:pPr>
        <w:pStyle w:val="DDBullet1"/>
        <w:numPr>
          <w:ilvl w:val="0"/>
          <w:numId w:val="0"/>
        </w:numPr>
        <w:ind w:left="851"/>
        <w:rPr>
          <w:lang w:val="en-US"/>
        </w:rPr>
      </w:pPr>
      <w:r>
        <w:rPr>
          <w:lang w:val="en-US"/>
        </w:rPr>
        <w:t>The figure below shoes how the key components tie together for Meraki network automation solution.</w:t>
      </w:r>
    </w:p>
    <w:p w14:paraId="2DFAC19F" w14:textId="757F1B1A" w:rsidR="008907D6" w:rsidRDefault="008907D6" w:rsidP="008907D6">
      <w:pPr>
        <w:pStyle w:val="DDBullet1"/>
        <w:numPr>
          <w:ilvl w:val="0"/>
          <w:numId w:val="0"/>
        </w:numPr>
        <w:ind w:left="851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83FA48A" wp14:editId="04B0B3E4">
            <wp:extent cx="5972810" cy="474853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0A32B40" w14:textId="0F57189B" w:rsidR="008907D6" w:rsidRPr="002D7F3A" w:rsidRDefault="008907D6" w:rsidP="008907D6">
      <w:pPr>
        <w:pStyle w:val="Caption"/>
        <w:rPr>
          <w:lang w:val="en-US"/>
        </w:rPr>
      </w:pPr>
      <w:r>
        <w:t xml:space="preserve">Figure </w:t>
      </w:r>
      <w:r w:rsidR="0093064F">
        <w:rPr>
          <w:noProof/>
        </w:rPr>
        <w:fldChar w:fldCharType="begin"/>
      </w:r>
      <w:r w:rsidR="0093064F">
        <w:rPr>
          <w:noProof/>
        </w:rPr>
        <w:instrText xml:space="preserve"> SEQ Figure \* ARABIC </w:instrText>
      </w:r>
      <w:r w:rsidR="0093064F">
        <w:rPr>
          <w:noProof/>
        </w:rPr>
        <w:fldChar w:fldCharType="separate"/>
      </w:r>
      <w:r w:rsidR="00D00976">
        <w:rPr>
          <w:noProof/>
        </w:rPr>
        <w:t>1</w:t>
      </w:r>
      <w:r w:rsidR="0093064F">
        <w:rPr>
          <w:noProof/>
        </w:rPr>
        <w:fldChar w:fldCharType="end"/>
      </w:r>
      <w:r>
        <w:t>: Automation Solution Overview</w:t>
      </w:r>
    </w:p>
    <w:p w14:paraId="4BF3969B" w14:textId="2B5E012B" w:rsidR="000D48E7" w:rsidRDefault="00D00976" w:rsidP="000D48E7">
      <w:pPr>
        <w:pStyle w:val="Heading1"/>
        <w:rPr>
          <w:lang w:val="en-US"/>
        </w:rPr>
      </w:pPr>
      <w:bookmarkStart w:id="77" w:name="_Toc515360823"/>
      <w:r>
        <w:rPr>
          <w:lang w:val="en-US"/>
        </w:rPr>
        <w:lastRenderedPageBreak/>
        <w:t xml:space="preserve">Meraki Network </w:t>
      </w:r>
      <w:r w:rsidR="002D7F3A">
        <w:rPr>
          <w:lang w:val="en-US"/>
        </w:rPr>
        <w:t xml:space="preserve">Automation Scripts </w:t>
      </w:r>
      <w:r w:rsidR="000D48E7">
        <w:rPr>
          <w:lang w:val="en-US"/>
        </w:rPr>
        <w:t>Design</w:t>
      </w:r>
      <w:r w:rsidR="00FD35E9">
        <w:rPr>
          <w:lang w:val="en-US"/>
        </w:rPr>
        <w:t xml:space="preserve"> Overview</w:t>
      </w:r>
      <w:bookmarkEnd w:id="77"/>
    </w:p>
    <w:p w14:paraId="3CF7CD56" w14:textId="64686033" w:rsidR="00FD35E9" w:rsidRDefault="00FD35E9" w:rsidP="00FD35E9">
      <w:pPr>
        <w:pStyle w:val="DDBodyText"/>
        <w:rPr>
          <w:lang w:val="en-US"/>
        </w:rPr>
      </w:pPr>
      <w:r>
        <w:rPr>
          <w:lang w:val="en-US"/>
        </w:rPr>
        <w:t>This document has the details for design and functionality of Meraki automation scripts written in Python</w:t>
      </w:r>
      <w:r w:rsidR="00B27446">
        <w:rPr>
          <w:lang w:val="en-US"/>
        </w:rPr>
        <w:t xml:space="preserve"> 3</w:t>
      </w:r>
      <w:r>
        <w:rPr>
          <w:lang w:val="en-US"/>
        </w:rPr>
        <w:t>.</w:t>
      </w:r>
    </w:p>
    <w:p w14:paraId="16174450" w14:textId="21012813" w:rsidR="000D48E7" w:rsidRDefault="000D48E7" w:rsidP="00CD4A74">
      <w:pPr>
        <w:pStyle w:val="DDBodyText"/>
      </w:pPr>
      <w:r>
        <w:t xml:space="preserve">The system provides a simple </w:t>
      </w:r>
      <w:r w:rsidR="00FF0361">
        <w:t>“</w:t>
      </w:r>
      <w:r>
        <w:t>cli</w:t>
      </w:r>
      <w:r w:rsidR="00FF0361">
        <w:t>”</w:t>
      </w:r>
      <w:r>
        <w:t xml:space="preserve"> interface that allows deploying networks (cloning stores), deploying stores (setup of vlan, static routes, </w:t>
      </w:r>
      <w:proofErr w:type="spellStart"/>
      <w:r>
        <w:t>vpn</w:t>
      </w:r>
      <w:proofErr w:type="spellEnd"/>
      <w:r>
        <w:t xml:space="preserve"> and l3fw</w:t>
      </w:r>
      <w:r w:rsidR="00CD4A74">
        <w:t xml:space="preserve">rules) as well as updates of l3fwrules </w:t>
      </w:r>
      <w:r>
        <w:t>and s2svpnrules to store lists.</w:t>
      </w:r>
    </w:p>
    <w:p w14:paraId="15A46EE2" w14:textId="7D9D65B5" w:rsidR="000D48E7" w:rsidRDefault="000D48E7" w:rsidP="00CD4A74">
      <w:pPr>
        <w:pStyle w:val="DDBodyText"/>
      </w:pPr>
      <w:r>
        <w:t xml:space="preserve">The system uses templates for vlans and </w:t>
      </w:r>
      <w:r w:rsidR="00FF0361">
        <w:t>l3fwrules</w:t>
      </w:r>
      <w:r>
        <w:t xml:space="preserve">, </w:t>
      </w:r>
      <w:r w:rsidR="00FF0361">
        <w:t>obtains subnet’s</w:t>
      </w:r>
      <w:r>
        <w:t xml:space="preserve"> Safeway</w:t>
      </w:r>
      <w:r w:rsidR="00CA301C">
        <w:t>’s</w:t>
      </w:r>
      <w:r>
        <w:t xml:space="preserve"> proprietary </w:t>
      </w:r>
      <w:proofErr w:type="spellStart"/>
      <w:r>
        <w:t>Ne</w:t>
      </w:r>
      <w:r w:rsidR="00CA301C">
        <w:t>tx</w:t>
      </w:r>
      <w:proofErr w:type="spellEnd"/>
      <w:r>
        <w:t xml:space="preserve"> conversion generates actual absolute vlans and l3 firewalls rules.</w:t>
      </w:r>
    </w:p>
    <w:p w14:paraId="603E81F5" w14:textId="0D579895" w:rsidR="000D48E7" w:rsidRDefault="000D48E7" w:rsidP="00CD4A74">
      <w:pPr>
        <w:pStyle w:val="DDBodyText"/>
      </w:pPr>
      <w:r>
        <w:t xml:space="preserve">The documentation </w:t>
      </w:r>
      <w:r w:rsidR="00CA301C">
        <w:t>for</w:t>
      </w:r>
      <w:r>
        <w:t xml:space="preserve"> the conversion process and logic is contained in the relevant files. (netx.py, vlans.py and </w:t>
      </w:r>
      <w:proofErr w:type="spellStart"/>
      <w:r>
        <w:t>vlans_handlers</w:t>
      </w:r>
      <w:proofErr w:type="spellEnd"/>
      <w:r>
        <w:t>, and firewall_handlers.py) and is outside the scope of this document.</w:t>
      </w:r>
    </w:p>
    <w:p w14:paraId="590C7423" w14:textId="4C169227" w:rsidR="000D48E7" w:rsidRDefault="000D48E7" w:rsidP="00CD4A74">
      <w:pPr>
        <w:pStyle w:val="DDBodyText"/>
      </w:pPr>
      <w:r>
        <w:t xml:space="preserve">Additionally, the system provides </w:t>
      </w:r>
      <w:r w:rsidR="00CD4A74">
        <w:t>“</w:t>
      </w:r>
      <w:r>
        <w:t>csv</w:t>
      </w:r>
      <w:r w:rsidR="00CD4A74">
        <w:t>”</w:t>
      </w:r>
      <w:r>
        <w:t xml:space="preserve"> to </w:t>
      </w:r>
      <w:r w:rsidR="00CD4A74">
        <w:t>“</w:t>
      </w:r>
      <w:r>
        <w:t>json</w:t>
      </w:r>
      <w:r w:rsidR="00CD4A74">
        <w:t>”</w:t>
      </w:r>
      <w:r>
        <w:t xml:space="preserve"> conversion and validation (schema and firewall semantics) for the required files </w:t>
      </w:r>
      <w:proofErr w:type="gramStart"/>
      <w:r w:rsidR="00E501B7">
        <w:t xml:space="preserve">in order </w:t>
      </w:r>
      <w:r>
        <w:t>to</w:t>
      </w:r>
      <w:proofErr w:type="gramEnd"/>
      <w:r>
        <w:t xml:space="preserve"> sanitize input data.</w:t>
      </w:r>
    </w:p>
    <w:p w14:paraId="4DD03E47" w14:textId="6EAE10AA" w:rsidR="000D48E7" w:rsidRDefault="000D48E7" w:rsidP="00CD4A74">
      <w:pPr>
        <w:pStyle w:val="DDBodyText"/>
      </w:pPr>
      <w:r>
        <w:t xml:space="preserve">Another aspect is keeping extensive logs for </w:t>
      </w:r>
      <w:r w:rsidR="00CA301C">
        <w:t xml:space="preserve">support, </w:t>
      </w:r>
      <w:r>
        <w:t>traceability, auditability and future enhancements.</w:t>
      </w:r>
    </w:p>
    <w:p w14:paraId="48F20248" w14:textId="64EDBFCC" w:rsidR="000D48E7" w:rsidRDefault="000D48E7" w:rsidP="00CD4A74">
      <w:pPr>
        <w:pStyle w:val="DDBodyText"/>
      </w:pPr>
      <w:r>
        <w:t>At this point the system does not support multi-user</w:t>
      </w:r>
      <w:r w:rsidR="00CA301C">
        <w:t>s</w:t>
      </w:r>
      <w:r>
        <w:t xml:space="preserve">, but the basic design was done considering </w:t>
      </w:r>
      <w:r w:rsidR="00CA301C">
        <w:t>future</w:t>
      </w:r>
      <w:r>
        <w:t xml:space="preserve"> need for this enhancement.</w:t>
      </w:r>
    </w:p>
    <w:p w14:paraId="074E71DB" w14:textId="77777777" w:rsidR="000D48E7" w:rsidRDefault="000D48E7" w:rsidP="00CD4A74">
      <w:pPr>
        <w:pStyle w:val="DDBodyText"/>
      </w:pPr>
    </w:p>
    <w:p w14:paraId="108E1DA8" w14:textId="77777777" w:rsidR="000D48E7" w:rsidRPr="000D48E7" w:rsidRDefault="000D48E7" w:rsidP="000D48E7">
      <w:pPr>
        <w:pStyle w:val="DDBodyText"/>
        <w:rPr>
          <w:lang w:val="en-US"/>
        </w:rPr>
      </w:pPr>
    </w:p>
    <w:p w14:paraId="3C3EB2C2" w14:textId="505F8EE9" w:rsidR="00E501B7" w:rsidRDefault="00D00976" w:rsidP="00E501B7">
      <w:pPr>
        <w:pStyle w:val="Heading1"/>
        <w:rPr>
          <w:lang w:val="en-US"/>
        </w:rPr>
      </w:pPr>
      <w:bookmarkStart w:id="78" w:name="_Toc515360824"/>
      <w:r>
        <w:rPr>
          <w:lang w:val="en-US"/>
        </w:rPr>
        <w:lastRenderedPageBreak/>
        <w:t xml:space="preserve">Meraki Network </w:t>
      </w:r>
      <w:r w:rsidR="00FD35E9">
        <w:rPr>
          <w:lang w:val="en-US"/>
        </w:rPr>
        <w:t xml:space="preserve">Automation Scripts </w:t>
      </w:r>
      <w:r w:rsidR="00E501B7">
        <w:rPr>
          <w:lang w:val="en-US"/>
        </w:rPr>
        <w:t>Function</w:t>
      </w:r>
      <w:r w:rsidR="00FD35E9">
        <w:rPr>
          <w:lang w:val="en-US"/>
        </w:rPr>
        <w:t>s</w:t>
      </w:r>
      <w:bookmarkEnd w:id="78"/>
    </w:p>
    <w:p w14:paraId="7CEFA9E4" w14:textId="0F46AA7D" w:rsidR="00E501B7" w:rsidRDefault="00E501B7" w:rsidP="00E501B7">
      <w:pPr>
        <w:pStyle w:val="Heading2"/>
        <w:rPr>
          <w:lang w:val="en-US"/>
        </w:rPr>
      </w:pPr>
      <w:bookmarkStart w:id="79" w:name="_Toc515360825"/>
      <w:r>
        <w:rPr>
          <w:lang w:val="en-US"/>
        </w:rPr>
        <w:t>Overview</w:t>
      </w:r>
      <w:bookmarkEnd w:id="79"/>
    </w:p>
    <w:p w14:paraId="6504E01E" w14:textId="313905A4" w:rsidR="00E501B7" w:rsidRDefault="00E501B7" w:rsidP="00CD4A74">
      <w:pPr>
        <w:pStyle w:val="DDBodyText"/>
      </w:pPr>
      <w:r>
        <w:t xml:space="preserve">A </w:t>
      </w:r>
      <w:r w:rsidR="00FF0361">
        <w:t>“</w:t>
      </w:r>
      <w:r>
        <w:t>cli</w:t>
      </w:r>
      <w:r w:rsidR="00FF0361">
        <w:t>”</w:t>
      </w:r>
      <w:r>
        <w:t xml:space="preserve"> controller controls and dispatches commands to the lower layers.</w:t>
      </w:r>
    </w:p>
    <w:p w14:paraId="0716C315" w14:textId="404BF852" w:rsidR="00E501B7" w:rsidRDefault="00E501B7" w:rsidP="00CD4A74">
      <w:pPr>
        <w:pStyle w:val="DDBodyText"/>
      </w:pPr>
      <w:r>
        <w:t>The structure is such that handlers take care of manipulating the data and calling API drivers. These API drivers essentially interface directly to Meraki-API and provide logging and isolation.</w:t>
      </w:r>
      <w:r w:rsidR="00856859">
        <w:t xml:space="preserve"> </w:t>
      </w:r>
      <w:r>
        <w:t xml:space="preserve">An automation layer contains handlers for the various modules. </w:t>
      </w:r>
      <w:r w:rsidR="00CA301C">
        <w:t xml:space="preserve">The </w:t>
      </w:r>
      <w:r>
        <w:t>Automation layer is mostly concerned about generating proper API-Calls with proper inputs. It is also responsible for bulk and aggregated operations.</w:t>
      </w:r>
    </w:p>
    <w:p w14:paraId="40C3C58F" w14:textId="77777777" w:rsidR="00856859" w:rsidRDefault="00856859" w:rsidP="00CD4A74">
      <w:pPr>
        <w:pStyle w:val="DDBodyText"/>
      </w:pPr>
    </w:p>
    <w:p w14:paraId="4F0944EB" w14:textId="2EECDFF0" w:rsidR="00E501B7" w:rsidRDefault="00E501B7" w:rsidP="00E501B7">
      <w:pPr>
        <w:pStyle w:val="Heading2"/>
        <w:rPr>
          <w:lang w:val="en-US"/>
        </w:rPr>
      </w:pPr>
      <w:bookmarkStart w:id="80" w:name="_Toc515360826"/>
      <w:r>
        <w:rPr>
          <w:lang w:val="en-US"/>
        </w:rPr>
        <w:t>CLI</w:t>
      </w:r>
      <w:bookmarkEnd w:id="80"/>
    </w:p>
    <w:p w14:paraId="0F69F779" w14:textId="6CA87132" w:rsidR="00CD4A74" w:rsidRDefault="00E501B7" w:rsidP="00CD4A74">
      <w:pPr>
        <w:pStyle w:val="DDBodyText"/>
      </w:pPr>
      <w:r w:rsidRPr="00CD4A74">
        <w:t xml:space="preserve">This is a layer which receives </w:t>
      </w:r>
      <w:r w:rsidR="00FF0361">
        <w:t xml:space="preserve">“cli” </w:t>
      </w:r>
      <w:r w:rsidRPr="00CD4A74">
        <w:t>commands, does some initial parsing and passes valid commands down to the automation layer.</w:t>
      </w:r>
    </w:p>
    <w:p w14:paraId="55295D4B" w14:textId="63E47259" w:rsidR="00E501B7" w:rsidRDefault="00FF0361" w:rsidP="00CD4A74">
      <w:pPr>
        <w:pStyle w:val="DDBodyText"/>
      </w:pPr>
      <w:r>
        <w:t xml:space="preserve">Note: </w:t>
      </w:r>
      <w:r w:rsidR="00E501B7" w:rsidRPr="00CD4A74">
        <w:t xml:space="preserve">A text UI (tui.py) framework was </w:t>
      </w:r>
      <w:r>
        <w:t xml:space="preserve">also </w:t>
      </w:r>
      <w:r w:rsidR="00E501B7" w:rsidRPr="00CD4A74">
        <w:t xml:space="preserve">developed and </w:t>
      </w:r>
      <w:r w:rsidR="00CA301C">
        <w:t>c</w:t>
      </w:r>
      <w:r w:rsidR="00E501B7" w:rsidRPr="00CD4A74">
        <w:t xml:space="preserve">ould </w:t>
      </w:r>
      <w:r>
        <w:t>be</w:t>
      </w:r>
      <w:r w:rsidR="00E501B7" w:rsidRPr="00CD4A74">
        <w:t xml:space="preserve"> incorporated into the system if </w:t>
      </w:r>
      <w:r>
        <w:t>needed.</w:t>
      </w:r>
    </w:p>
    <w:p w14:paraId="175F0B90" w14:textId="2A604EBA" w:rsidR="00E501B7" w:rsidRDefault="00E501B7" w:rsidP="00E501B7">
      <w:pPr>
        <w:pStyle w:val="Heading2"/>
        <w:rPr>
          <w:lang w:val="en-US"/>
        </w:rPr>
      </w:pPr>
      <w:bookmarkStart w:id="81" w:name="_Toc515360827"/>
      <w:r>
        <w:rPr>
          <w:lang w:val="en-US"/>
        </w:rPr>
        <w:t>Automation Layer</w:t>
      </w:r>
      <w:bookmarkEnd w:id="81"/>
    </w:p>
    <w:p w14:paraId="22BDFE52" w14:textId="4D1F97AE" w:rsidR="00E501B7" w:rsidRDefault="00E501B7" w:rsidP="00CD4A74">
      <w:pPr>
        <w:pStyle w:val="DDBodyText"/>
      </w:pPr>
      <w:r>
        <w:t xml:space="preserve">This layer composed of several handlers is mainly concerned with bulk-updates (multi-store) and template specialization using Safeway’s proprietary </w:t>
      </w:r>
      <w:proofErr w:type="spellStart"/>
      <w:r>
        <w:t>Netx</w:t>
      </w:r>
      <w:proofErr w:type="spellEnd"/>
      <w:r>
        <w:t xml:space="preserve"> Logic for the stores (l3 and </w:t>
      </w:r>
      <w:proofErr w:type="spellStart"/>
      <w:r w:rsidR="00FF0361">
        <w:t>Vlan’s</w:t>
      </w:r>
      <w:proofErr w:type="spellEnd"/>
      <w:r>
        <w:t>)</w:t>
      </w:r>
    </w:p>
    <w:p w14:paraId="6DD264AE" w14:textId="77777777" w:rsidR="00E501B7" w:rsidRDefault="00E501B7" w:rsidP="00CD4A74">
      <w:pPr>
        <w:pStyle w:val="DDBullet1"/>
      </w:pPr>
      <w:r>
        <w:t>Bulk update</w:t>
      </w:r>
    </w:p>
    <w:p w14:paraId="3B6D5FB2" w14:textId="77777777" w:rsidR="00E501B7" w:rsidRDefault="00E501B7" w:rsidP="00CD4A74">
      <w:pPr>
        <w:pStyle w:val="DDBullet1"/>
      </w:pPr>
      <w:r>
        <w:t>Firewall handler (l3rwrules)</w:t>
      </w:r>
    </w:p>
    <w:p w14:paraId="6DFD0C7F" w14:textId="77777777" w:rsidR="00E501B7" w:rsidRDefault="00E501B7" w:rsidP="00CD4A74">
      <w:pPr>
        <w:pStyle w:val="DDBullet1"/>
      </w:pPr>
      <w:r>
        <w:t>Network handler</w:t>
      </w:r>
      <w:r>
        <w:br/>
        <w:t>Access to the network/store layer, mostly bulk support</w:t>
      </w:r>
    </w:p>
    <w:p w14:paraId="1FD5665D" w14:textId="77777777" w:rsidR="00E501B7" w:rsidRDefault="00E501B7" w:rsidP="00CD4A74">
      <w:pPr>
        <w:pStyle w:val="DDBullet1"/>
      </w:pPr>
      <w:r>
        <w:t>Static route handler</w:t>
      </w:r>
    </w:p>
    <w:p w14:paraId="58C4CBEF" w14:textId="77777777" w:rsidR="00E501B7" w:rsidRDefault="00E501B7" w:rsidP="00CD4A74">
      <w:pPr>
        <w:pStyle w:val="DDBullet1"/>
      </w:pPr>
      <w:r>
        <w:t>Store Orchestration</w:t>
      </w:r>
    </w:p>
    <w:p w14:paraId="10D07AFA" w14:textId="77777777" w:rsidR="00E501B7" w:rsidRDefault="00E501B7" w:rsidP="00CD4A74">
      <w:pPr>
        <w:pStyle w:val="DDBullet1"/>
      </w:pPr>
      <w:r>
        <w:t>Vlan Handler</w:t>
      </w:r>
    </w:p>
    <w:p w14:paraId="290A728F" w14:textId="77777777" w:rsidR="00E501B7" w:rsidRDefault="00E501B7" w:rsidP="00CD4A74">
      <w:pPr>
        <w:pStyle w:val="DDBullet1"/>
      </w:pPr>
      <w:proofErr w:type="spellStart"/>
      <w:r>
        <w:t>Vpn</w:t>
      </w:r>
      <w:proofErr w:type="spellEnd"/>
      <w:r>
        <w:t xml:space="preserve"> firewall handler (s2svpnrules)</w:t>
      </w:r>
    </w:p>
    <w:p w14:paraId="10D99219" w14:textId="77777777" w:rsidR="00E501B7" w:rsidRDefault="00E501B7" w:rsidP="00CD4A74">
      <w:pPr>
        <w:pStyle w:val="DDBullet1"/>
      </w:pPr>
      <w:proofErr w:type="spellStart"/>
      <w:r>
        <w:t>Vpn</w:t>
      </w:r>
      <w:proofErr w:type="spellEnd"/>
      <w:r>
        <w:t xml:space="preserve"> handler</w:t>
      </w:r>
    </w:p>
    <w:p w14:paraId="05C67AC3" w14:textId="77777777" w:rsidR="00E501B7" w:rsidRDefault="00E501B7" w:rsidP="00CD4A74">
      <w:pPr>
        <w:pStyle w:val="DDBodyText"/>
      </w:pPr>
    </w:p>
    <w:p w14:paraId="283203A3" w14:textId="77777777" w:rsidR="00E501B7" w:rsidRPr="00E501B7" w:rsidRDefault="00E501B7" w:rsidP="00E501B7">
      <w:pPr>
        <w:pStyle w:val="DDBodyText"/>
        <w:rPr>
          <w:lang w:val="en-US"/>
        </w:rPr>
      </w:pPr>
    </w:p>
    <w:p w14:paraId="21C25E81" w14:textId="1E66BF57" w:rsidR="00E501B7" w:rsidRDefault="00E501B7" w:rsidP="00E501B7">
      <w:pPr>
        <w:pStyle w:val="Heading2"/>
        <w:rPr>
          <w:lang w:val="en-US"/>
        </w:rPr>
      </w:pPr>
      <w:bookmarkStart w:id="82" w:name="_Toc515360828"/>
      <w:r>
        <w:rPr>
          <w:lang w:val="en-US"/>
        </w:rPr>
        <w:lastRenderedPageBreak/>
        <w:t>API Layer</w:t>
      </w:r>
      <w:bookmarkEnd w:id="82"/>
    </w:p>
    <w:p w14:paraId="65FA6F20" w14:textId="74ECD6A5" w:rsidR="00E501B7" w:rsidRDefault="00E501B7" w:rsidP="00CD4A74">
      <w:pPr>
        <w:pStyle w:val="DDBodyText"/>
      </w:pPr>
      <w:r>
        <w:t xml:space="preserve">This layer contains the drivers to interface to external API’s. It is mostly composed of Meraki API wrappers, but it also contains the Men and Mice interface and the </w:t>
      </w:r>
      <w:proofErr w:type="spellStart"/>
      <w:r>
        <w:t>Netx</w:t>
      </w:r>
      <w:proofErr w:type="spellEnd"/>
      <w:r>
        <w:t xml:space="preserve"> (Safeway’s proprietary logic for store subnet generation)</w:t>
      </w:r>
    </w:p>
    <w:p w14:paraId="58BCBA8E" w14:textId="5AD3F922" w:rsidR="00CD4A74" w:rsidRDefault="00E501B7" w:rsidP="00CD4A74">
      <w:pPr>
        <w:pStyle w:val="DDBodyText"/>
      </w:pPr>
      <w:proofErr w:type="gramStart"/>
      <w:r w:rsidRPr="00CD4A74">
        <w:t>In order to</w:t>
      </w:r>
      <w:proofErr w:type="gramEnd"/>
      <w:r w:rsidRPr="00CD4A74">
        <w:t xml:space="preserve"> improve error logging and error logging capabilities the open-source Meraki-</w:t>
      </w:r>
      <w:r w:rsidR="00CD4A74">
        <w:t>A</w:t>
      </w:r>
      <w:r w:rsidRPr="00CD4A74">
        <w:t>PI driver is hot-patched (python monkey patching). This allows for the automation scripts to be run in dry-mode, which means that scripts and input data can be exercised without incurring delays due to real Meraki-API calls and being totally transparent to the Meraki</w:t>
      </w:r>
      <w:r w:rsidR="00CD4A74" w:rsidRPr="00CD4A74">
        <w:t xml:space="preserve"> </w:t>
      </w:r>
      <w:r w:rsidRPr="00CD4A74">
        <w:t>network.</w:t>
      </w:r>
    </w:p>
    <w:p w14:paraId="1109737B" w14:textId="71EA3035" w:rsidR="00CA301C" w:rsidRDefault="00CA301C" w:rsidP="00CA301C">
      <w:pPr>
        <w:pStyle w:val="DDBodyText"/>
        <w:jc w:val="left"/>
      </w:pPr>
      <w:r>
        <w:t xml:space="preserve">Below </w:t>
      </w:r>
      <w:r w:rsidR="00FF0361">
        <w:t xml:space="preserve">are </w:t>
      </w:r>
      <w:r>
        <w:t>the modules supported by the API layer:</w:t>
      </w:r>
    </w:p>
    <w:p w14:paraId="7FEAFF15" w14:textId="77777777" w:rsidR="00E501B7" w:rsidRDefault="00E501B7" w:rsidP="00CD4A74">
      <w:pPr>
        <w:pStyle w:val="DDBullet1"/>
      </w:pPr>
      <w:r>
        <w:t>network</w:t>
      </w:r>
    </w:p>
    <w:p w14:paraId="7548C0F6" w14:textId="77777777" w:rsidR="00E501B7" w:rsidRDefault="00E501B7" w:rsidP="00CD4A74">
      <w:pPr>
        <w:pStyle w:val="DDBullet1"/>
      </w:pPr>
      <w:proofErr w:type="spellStart"/>
      <w:r>
        <w:t>netx</w:t>
      </w:r>
      <w:proofErr w:type="spellEnd"/>
    </w:p>
    <w:p w14:paraId="031F92C9" w14:textId="77777777" w:rsidR="00E501B7" w:rsidRDefault="00E501B7" w:rsidP="00CD4A74">
      <w:pPr>
        <w:pStyle w:val="DDBullet1"/>
      </w:pPr>
      <w:r>
        <w:t>static route</w:t>
      </w:r>
    </w:p>
    <w:p w14:paraId="6D4ECE68" w14:textId="77777777" w:rsidR="00E501B7" w:rsidRDefault="00E501B7" w:rsidP="00CD4A74">
      <w:pPr>
        <w:pStyle w:val="DDBullet1"/>
      </w:pPr>
      <w:r>
        <w:t>vlans</w:t>
      </w:r>
    </w:p>
    <w:p w14:paraId="03515E21" w14:textId="2226695E" w:rsidR="00E501B7" w:rsidRDefault="00E501B7" w:rsidP="00CD4A74">
      <w:pPr>
        <w:pStyle w:val="DDBullet1"/>
      </w:pPr>
      <w:proofErr w:type="spellStart"/>
      <w:r>
        <w:t>vpn</w:t>
      </w:r>
      <w:proofErr w:type="spellEnd"/>
    </w:p>
    <w:p w14:paraId="36A4F8D1" w14:textId="77777777" w:rsidR="00160312" w:rsidRDefault="00160312" w:rsidP="00160312">
      <w:pPr>
        <w:pStyle w:val="DDBodyText"/>
      </w:pPr>
    </w:p>
    <w:p w14:paraId="6394C338" w14:textId="0932FC48" w:rsidR="00E501B7" w:rsidRDefault="00CD4A74" w:rsidP="00E501B7">
      <w:pPr>
        <w:pStyle w:val="Heading1"/>
      </w:pPr>
      <w:bookmarkStart w:id="83" w:name="_Toc515360829"/>
      <w:r>
        <w:lastRenderedPageBreak/>
        <w:t xml:space="preserve">Directory Structure </w:t>
      </w:r>
      <w:r w:rsidR="00CA301C">
        <w:t>of</w:t>
      </w:r>
      <w:r>
        <w:t xml:space="preserve"> Scripts</w:t>
      </w:r>
      <w:bookmarkEnd w:id="83"/>
    </w:p>
    <w:p w14:paraId="510C6172" w14:textId="5BBB9B87" w:rsidR="009C4CFE" w:rsidRDefault="009C4CFE" w:rsidP="009C4CFE">
      <w:pPr>
        <w:pStyle w:val="DDBodyText"/>
      </w:pPr>
      <w:r>
        <w:t xml:space="preserve">The directory structure for </w:t>
      </w:r>
      <w:r w:rsidR="00CA301C">
        <w:t xml:space="preserve">the </w:t>
      </w:r>
      <w:r>
        <w:t>automation scripts i</w:t>
      </w:r>
      <w:r w:rsidR="00551586">
        <w:t>s described in this section.</w:t>
      </w:r>
    </w:p>
    <w:p w14:paraId="0C913C6D" w14:textId="156DE2F7" w:rsidR="00B27446" w:rsidRDefault="009B3300" w:rsidP="00B27446">
      <w:pPr>
        <w:pStyle w:val="Heading2"/>
        <w:rPr>
          <w:lang w:val="en-US"/>
        </w:rPr>
      </w:pPr>
      <w:bookmarkStart w:id="84" w:name="_Toc515360830"/>
      <w:r>
        <w:rPr>
          <w:lang w:val="en-US"/>
        </w:rPr>
        <w:t>T</w:t>
      </w:r>
      <w:r w:rsidR="00B27446">
        <w:rPr>
          <w:lang w:val="en-US"/>
        </w:rPr>
        <w:t>op level directories</w:t>
      </w:r>
      <w:bookmarkEnd w:id="84"/>
    </w:p>
    <w:p w14:paraId="6A3A4695" w14:textId="613CD561" w:rsidR="009B3300" w:rsidRDefault="009B3300" w:rsidP="009B3300">
      <w:pPr>
        <w:pStyle w:val="DDBodyText"/>
      </w:pPr>
      <w:r>
        <w:t xml:space="preserve">Code contains following </w:t>
      </w:r>
      <w:proofErr w:type="gramStart"/>
      <w:r>
        <w:t>top level</w:t>
      </w:r>
      <w:proofErr w:type="gramEnd"/>
      <w:r>
        <w:t xml:space="preserve"> directories</w:t>
      </w:r>
    </w:p>
    <w:p w14:paraId="3AC7E4A9" w14:textId="79A11E01" w:rsidR="00B27446" w:rsidRDefault="00B27446" w:rsidP="00B27446">
      <w:pPr>
        <w:pStyle w:val="DDBullet1"/>
      </w:pPr>
      <w:r>
        <w:t>code directory</w:t>
      </w:r>
    </w:p>
    <w:p w14:paraId="51AD7FC2" w14:textId="77777777" w:rsidR="00B27446" w:rsidRDefault="00B27446" w:rsidP="00B27446">
      <w:pPr>
        <w:pStyle w:val="DDBullet1"/>
      </w:pPr>
      <w:r>
        <w:t>data directory</w:t>
      </w:r>
    </w:p>
    <w:p w14:paraId="35090599" w14:textId="787BA67C" w:rsidR="00B27446" w:rsidRDefault="00B27446" w:rsidP="00B27446">
      <w:pPr>
        <w:pStyle w:val="DDBullet1"/>
      </w:pPr>
      <w:r>
        <w:t>templates</w:t>
      </w:r>
    </w:p>
    <w:p w14:paraId="3AAECFEB" w14:textId="77777777" w:rsidR="009B3300" w:rsidRDefault="009B3300" w:rsidP="009B3300">
      <w:pPr>
        <w:pStyle w:val="DDBodyText"/>
      </w:pPr>
    </w:p>
    <w:p w14:paraId="08537AC6" w14:textId="31778FB1" w:rsidR="00E501B7" w:rsidRDefault="00160312" w:rsidP="00E501B7">
      <w:pPr>
        <w:pStyle w:val="Heading2"/>
        <w:rPr>
          <w:lang w:val="en-US"/>
        </w:rPr>
      </w:pPr>
      <w:bookmarkStart w:id="85" w:name="_Toc515360831"/>
      <w:r>
        <w:rPr>
          <w:lang w:val="en-US"/>
        </w:rPr>
        <w:t>“</w:t>
      </w:r>
      <w:r w:rsidR="00A12695">
        <w:rPr>
          <w:lang w:val="en-US"/>
        </w:rPr>
        <w:t>c</w:t>
      </w:r>
      <w:r w:rsidR="00E501B7">
        <w:rPr>
          <w:lang w:val="en-US"/>
        </w:rPr>
        <w:t>ode</w:t>
      </w:r>
      <w:r>
        <w:rPr>
          <w:lang w:val="en-US"/>
        </w:rPr>
        <w:t>”</w:t>
      </w:r>
      <w:r w:rsidR="00E501B7">
        <w:rPr>
          <w:lang w:val="en-US"/>
        </w:rPr>
        <w:t xml:space="preserve"> </w:t>
      </w:r>
      <w:r w:rsidR="00A12695">
        <w:rPr>
          <w:lang w:val="en-US"/>
        </w:rPr>
        <w:t>d</w:t>
      </w:r>
      <w:r w:rsidR="00E501B7">
        <w:rPr>
          <w:lang w:val="en-US"/>
        </w:rPr>
        <w:t>irector</w:t>
      </w:r>
      <w:r w:rsidR="00B27446">
        <w:rPr>
          <w:lang w:val="en-US"/>
        </w:rPr>
        <w:t>y contents</w:t>
      </w:r>
      <w:bookmarkEnd w:id="85"/>
    </w:p>
    <w:p w14:paraId="76D71A0B" w14:textId="17F6619A" w:rsidR="00160312" w:rsidRPr="00160312" w:rsidRDefault="00160312" w:rsidP="00160312">
      <w:pPr>
        <w:pStyle w:val="DDBodyText"/>
        <w:rPr>
          <w:lang w:val="en-US"/>
        </w:rPr>
      </w:pPr>
      <w:r>
        <w:rPr>
          <w:lang w:val="en-US"/>
        </w:rPr>
        <w:t>Code directory contains following python scripts</w:t>
      </w:r>
    </w:p>
    <w:p w14:paraId="7E507A63" w14:textId="77777777" w:rsidR="00160312" w:rsidRDefault="00160312" w:rsidP="00160312">
      <w:pPr>
        <w:pStyle w:val="DDBullet2"/>
      </w:pPr>
      <w:r>
        <w:t xml:space="preserve">cli.py </w:t>
      </w:r>
      <w:r>
        <w:tab/>
      </w:r>
      <w:r>
        <w:tab/>
        <w:t>– cli handler.</w:t>
      </w:r>
    </w:p>
    <w:p w14:paraId="707436DA" w14:textId="77777777" w:rsidR="00160312" w:rsidRDefault="00160312" w:rsidP="00160312">
      <w:pPr>
        <w:pStyle w:val="DDBullet2"/>
      </w:pPr>
      <w:r>
        <w:t xml:space="preserve">global_var.py </w:t>
      </w:r>
      <w:r>
        <w:tab/>
        <w:t>– caters for global flags used in debugging.</w:t>
      </w:r>
    </w:p>
    <w:p w14:paraId="35693205" w14:textId="77777777" w:rsidR="00160312" w:rsidRDefault="00160312" w:rsidP="00160312">
      <w:pPr>
        <w:pStyle w:val="DDBullet2"/>
        <w:numPr>
          <w:ilvl w:val="0"/>
          <w:numId w:val="0"/>
        </w:numPr>
        <w:ind w:left="1418"/>
      </w:pPr>
      <w:r>
        <w:t>(see debugging hints for more info)</w:t>
      </w:r>
    </w:p>
    <w:p w14:paraId="1FB0C827" w14:textId="77777777" w:rsidR="00160312" w:rsidRDefault="00160312" w:rsidP="00160312">
      <w:pPr>
        <w:pStyle w:val="DDBullet2"/>
      </w:pPr>
      <w:r>
        <w:t>“get, deploy, select, convert” - linux scripts to simply use of the cli for the get, deploy, select and convert functions.</w:t>
      </w:r>
    </w:p>
    <w:p w14:paraId="5BFB4DF1" w14:textId="77777777" w:rsidR="00160312" w:rsidRDefault="00160312" w:rsidP="00160312">
      <w:pPr>
        <w:pStyle w:val="DDBullet2"/>
      </w:pPr>
      <w:r>
        <w:t>“VERSION.sh” – displays the git branch label for the current deployment</w:t>
      </w:r>
    </w:p>
    <w:p w14:paraId="52EA0538" w14:textId="77777777" w:rsidR="00160312" w:rsidRDefault="00160312" w:rsidP="00160312">
      <w:pPr>
        <w:pStyle w:val="DDBullet2"/>
      </w:pPr>
      <w:r>
        <w:t xml:space="preserve">tui.py </w:t>
      </w:r>
      <w:r>
        <w:tab/>
      </w:r>
      <w:r>
        <w:tab/>
        <w:t>–  text ui handler framework, not yet integrated into the system.</w:t>
      </w:r>
    </w:p>
    <w:p w14:paraId="19376CAA" w14:textId="77777777" w:rsidR="00160312" w:rsidRDefault="00160312" w:rsidP="00CD4A74">
      <w:pPr>
        <w:pStyle w:val="DDBodyText"/>
      </w:pPr>
    </w:p>
    <w:p w14:paraId="6D3445C0" w14:textId="75E4F7A4" w:rsidR="00E501B7" w:rsidRDefault="00FD35E9" w:rsidP="00CD4A74">
      <w:pPr>
        <w:pStyle w:val="DDBodyText"/>
      </w:pPr>
      <w:r>
        <w:t>Code contains following subdirectories.</w:t>
      </w:r>
    </w:p>
    <w:p w14:paraId="1FEB5A1B" w14:textId="2BF8E04B" w:rsidR="00CD4A74" w:rsidRDefault="00551586" w:rsidP="00CD4A74">
      <w:pPr>
        <w:pStyle w:val="DDBullet1"/>
      </w:pPr>
      <w:r>
        <w:t xml:space="preserve">Code </w:t>
      </w:r>
      <w:r w:rsidR="00CD4A74">
        <w:t>base directory</w:t>
      </w:r>
    </w:p>
    <w:p w14:paraId="65975A1C" w14:textId="4E2ADFA1" w:rsidR="00CD4A74" w:rsidRDefault="00CD4A74" w:rsidP="00551586">
      <w:pPr>
        <w:pStyle w:val="DDBullet2"/>
      </w:pPr>
      <w:r>
        <w:t>automation</w:t>
      </w:r>
    </w:p>
    <w:p w14:paraId="772FEB34" w14:textId="15B7FEE7" w:rsidR="00CD4A74" w:rsidRDefault="00CD4A74" w:rsidP="00551586">
      <w:pPr>
        <w:pStyle w:val="DDBullet2"/>
      </w:pPr>
      <w:proofErr w:type="spellStart"/>
      <w:r>
        <w:t>api</w:t>
      </w:r>
      <w:proofErr w:type="spellEnd"/>
    </w:p>
    <w:p w14:paraId="0590C924" w14:textId="6BDF3B3F" w:rsidR="00CD4A74" w:rsidRDefault="00CD4A74" w:rsidP="00551586">
      <w:pPr>
        <w:pStyle w:val="DDBullet2"/>
      </w:pPr>
      <w:proofErr w:type="spellStart"/>
      <w:r>
        <w:t>utils</w:t>
      </w:r>
      <w:proofErr w:type="spellEnd"/>
    </w:p>
    <w:p w14:paraId="4057DB9C" w14:textId="11DB156A" w:rsidR="00CD4A74" w:rsidRDefault="00CD4A74" w:rsidP="00551586">
      <w:pPr>
        <w:pStyle w:val="DDBullet2"/>
      </w:pPr>
      <w:r>
        <w:t>GUI</w:t>
      </w:r>
    </w:p>
    <w:p w14:paraId="286D68C0" w14:textId="5F1B2113" w:rsidR="00CD4A74" w:rsidRDefault="00CD4A74" w:rsidP="00551586">
      <w:pPr>
        <w:pStyle w:val="DDBullet2"/>
      </w:pPr>
      <w:proofErr w:type="spellStart"/>
      <w:r>
        <w:t>menAndMice</w:t>
      </w:r>
      <w:proofErr w:type="spellEnd"/>
    </w:p>
    <w:p w14:paraId="3E6A06E6" w14:textId="048D7EB7" w:rsidR="00CD4A74" w:rsidRPr="00924D06" w:rsidRDefault="00CD4A74" w:rsidP="00CD4A74">
      <w:pPr>
        <w:pStyle w:val="DDBodyText"/>
      </w:pPr>
      <w:r>
        <w:t>The details for each directory are given below</w:t>
      </w:r>
    </w:p>
    <w:p w14:paraId="0153BA82" w14:textId="50D5CC4D" w:rsidR="00CD4A74" w:rsidRDefault="00160312" w:rsidP="0055357C">
      <w:pPr>
        <w:pStyle w:val="Heading3"/>
      </w:pPr>
      <w:r>
        <w:t>“</w:t>
      </w:r>
      <w:r w:rsidR="00E501B7">
        <w:t>automation</w:t>
      </w:r>
      <w:r>
        <w:t>”</w:t>
      </w:r>
      <w:r w:rsidR="00E501B7">
        <w:t xml:space="preserve"> sub-directory</w:t>
      </w:r>
      <w:r w:rsidR="00551586">
        <w:t xml:space="preserve"> contents</w:t>
      </w:r>
    </w:p>
    <w:p w14:paraId="42E9E652" w14:textId="00E2C239" w:rsidR="00CD4A74" w:rsidRDefault="00551586" w:rsidP="00551586">
      <w:pPr>
        <w:pStyle w:val="DDBullet2"/>
      </w:pPr>
      <w:r>
        <w:t xml:space="preserve">bulk_update.py – handler for bulk updates and gets for l3 and </w:t>
      </w:r>
      <w:proofErr w:type="spellStart"/>
      <w:r>
        <w:t>vpn</w:t>
      </w:r>
      <w:proofErr w:type="spellEnd"/>
      <w:r>
        <w:t xml:space="preserve"> firewall</w:t>
      </w:r>
    </w:p>
    <w:p w14:paraId="1641B50A" w14:textId="68E30F02" w:rsidR="00551586" w:rsidRDefault="00551586" w:rsidP="00551586">
      <w:pPr>
        <w:pStyle w:val="DDBullet2"/>
      </w:pPr>
      <w:r>
        <w:t xml:space="preserve">firewall_handler.py – handler for the l3 firewall. Includes template (/templates/l3fwrules_template_xxx.json) specialization to create proper </w:t>
      </w:r>
      <w:proofErr w:type="spellStart"/>
      <w:r>
        <w:t>meraki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calls.</w:t>
      </w:r>
    </w:p>
    <w:p w14:paraId="69C3A2DB" w14:textId="1E32E0E3" w:rsidR="00551586" w:rsidRDefault="00551586" w:rsidP="00551586">
      <w:pPr>
        <w:pStyle w:val="DDBullet2"/>
      </w:pPr>
      <w:proofErr w:type="spellStart"/>
      <w:r>
        <w:lastRenderedPageBreak/>
        <w:t>network_handler</w:t>
      </w:r>
      <w:proofErr w:type="spellEnd"/>
      <w:r>
        <w:t xml:space="preserve"> – supports</w:t>
      </w:r>
      <w:r w:rsidR="00A12695">
        <w:t xml:space="preserve"> bulk cloning of stores/networks. (used by deploy networks)</w:t>
      </w:r>
    </w:p>
    <w:p w14:paraId="20EA1E16" w14:textId="226DEBCF" w:rsidR="00A12695" w:rsidRDefault="00A12695" w:rsidP="00551586">
      <w:pPr>
        <w:pStyle w:val="DDBullet2"/>
      </w:pPr>
      <w:proofErr w:type="spellStart"/>
      <w:r>
        <w:t>static_rouge</w:t>
      </w:r>
      <w:proofErr w:type="spellEnd"/>
      <w:r>
        <w:t xml:space="preserve"> – support for adding static routes</w:t>
      </w:r>
    </w:p>
    <w:p w14:paraId="6DFC3738" w14:textId="2FC7B6AE" w:rsidR="00A12695" w:rsidRDefault="00A12695" w:rsidP="00551586">
      <w:pPr>
        <w:pStyle w:val="DDBullet2"/>
      </w:pPr>
      <w:proofErr w:type="spellStart"/>
      <w:r>
        <w:t>store_orchestration</w:t>
      </w:r>
      <w:proofErr w:type="spellEnd"/>
      <w:r>
        <w:t xml:space="preserve"> – aggregation of multiple handlers, namely </w:t>
      </w:r>
      <w:proofErr w:type="spellStart"/>
      <w:r>
        <w:t>vlan_handler</w:t>
      </w:r>
      <w:proofErr w:type="spellEnd"/>
      <w:r>
        <w:t xml:space="preserve">, </w:t>
      </w:r>
      <w:proofErr w:type="spellStart"/>
      <w:r>
        <w:t>static_route</w:t>
      </w:r>
      <w:proofErr w:type="spellEnd"/>
      <w:r>
        <w:t xml:space="preserve">, l3fwrules and </w:t>
      </w:r>
      <w:proofErr w:type="spellStart"/>
      <w:r>
        <w:t>vpn_</w:t>
      </w:r>
      <w:proofErr w:type="gramStart"/>
      <w:r>
        <w:t>handler</w:t>
      </w:r>
      <w:proofErr w:type="spellEnd"/>
      <w:r>
        <w:t xml:space="preserve">  to</w:t>
      </w:r>
      <w:proofErr w:type="gramEnd"/>
      <w:r>
        <w:t xml:space="preserve"> support a single cli deploy stores bulk command.</w:t>
      </w:r>
    </w:p>
    <w:p w14:paraId="1BB7FA58" w14:textId="6AEE8F87" w:rsidR="00A12695" w:rsidRDefault="00A12695" w:rsidP="00551586">
      <w:pPr>
        <w:pStyle w:val="DDBullet2"/>
      </w:pPr>
      <w:proofErr w:type="spellStart"/>
      <w:r>
        <w:t>vlan_handler</w:t>
      </w:r>
      <w:proofErr w:type="spellEnd"/>
      <w:r>
        <w:t xml:space="preserve"> – specializes </w:t>
      </w:r>
      <w:proofErr w:type="spellStart"/>
      <w:r>
        <w:t>jinja_vlan_template</w:t>
      </w:r>
      <w:proofErr w:type="spellEnd"/>
      <w:r>
        <w:t xml:space="preserve"> using Safeway’s </w:t>
      </w:r>
      <w:proofErr w:type="spellStart"/>
      <w:r>
        <w:t>Netx</w:t>
      </w:r>
      <w:proofErr w:type="spellEnd"/>
      <w:r>
        <w:t xml:space="preserve"> logic </w:t>
      </w:r>
      <w:proofErr w:type="gramStart"/>
      <w:r>
        <w:t>in order to</w:t>
      </w:r>
      <w:proofErr w:type="gramEnd"/>
      <w:r>
        <w:t xml:space="preserve"> create absolute value vlans for a give store/network.</w:t>
      </w:r>
    </w:p>
    <w:p w14:paraId="5D050CD3" w14:textId="5C1AC189" w:rsidR="00A12695" w:rsidRDefault="00A12695" w:rsidP="00551586">
      <w:pPr>
        <w:pStyle w:val="DDBullet2"/>
      </w:pPr>
      <w:proofErr w:type="spellStart"/>
      <w:r>
        <w:t>vpn_firewall_handler</w:t>
      </w:r>
      <w:proofErr w:type="spellEnd"/>
      <w:r>
        <w:t xml:space="preserve"> – support for getting and setting a </w:t>
      </w:r>
      <w:proofErr w:type="spellStart"/>
      <w:r>
        <w:t>vpn</w:t>
      </w:r>
      <w:proofErr w:type="spellEnd"/>
      <w:r>
        <w:t xml:space="preserve"> firewall for a given org.</w:t>
      </w:r>
    </w:p>
    <w:p w14:paraId="097F7BD7" w14:textId="48717F9D" w:rsidR="00A12695" w:rsidRDefault="00A12695" w:rsidP="00551586">
      <w:pPr>
        <w:pStyle w:val="DDBullet2"/>
      </w:pPr>
      <w:proofErr w:type="spellStart"/>
      <w:r>
        <w:t>vpn_handler</w:t>
      </w:r>
      <w:proofErr w:type="spellEnd"/>
      <w:r>
        <w:t xml:space="preserve"> – implements setup of </w:t>
      </w:r>
      <w:proofErr w:type="spellStart"/>
      <w:r>
        <w:t>vpn</w:t>
      </w:r>
      <w:proofErr w:type="spellEnd"/>
      <w:r>
        <w:t xml:space="preserve"> for a given org.</w:t>
      </w:r>
    </w:p>
    <w:p w14:paraId="6CF03815" w14:textId="17EE8EF7" w:rsidR="0055357C" w:rsidRDefault="00160312" w:rsidP="009C4CFE">
      <w:pPr>
        <w:pStyle w:val="Heading3"/>
      </w:pPr>
      <w:r>
        <w:t>“</w:t>
      </w:r>
      <w:proofErr w:type="spellStart"/>
      <w:r w:rsidR="00E501B7">
        <w:t>api</w:t>
      </w:r>
      <w:proofErr w:type="spellEnd"/>
      <w:r>
        <w:t>”</w:t>
      </w:r>
      <w:r w:rsidR="00E501B7">
        <w:t xml:space="preserve"> sub-directory</w:t>
      </w:r>
      <w:r w:rsidR="00A12695">
        <w:t xml:space="preserve"> contents</w:t>
      </w:r>
    </w:p>
    <w:p w14:paraId="6F68AA86" w14:textId="77B086D4" w:rsidR="00E501B7" w:rsidRPr="0055357C" w:rsidRDefault="00160312" w:rsidP="0055357C">
      <w:pPr>
        <w:pStyle w:val="DDBodyText"/>
      </w:pPr>
      <w:r>
        <w:t>The directory “</w:t>
      </w:r>
      <w:proofErr w:type="spellStart"/>
      <w:r>
        <w:t>api</w:t>
      </w:r>
      <w:proofErr w:type="spellEnd"/>
      <w:r>
        <w:t xml:space="preserve">” </w:t>
      </w:r>
      <w:r w:rsidR="00E501B7" w:rsidRPr="0055357C">
        <w:t>contains all the API drivers afore-mentioned.</w:t>
      </w:r>
    </w:p>
    <w:p w14:paraId="380C24BB" w14:textId="77777777" w:rsidR="0055357C" w:rsidRDefault="00E501B7" w:rsidP="0055357C">
      <w:pPr>
        <w:pStyle w:val="DDBullet1"/>
      </w:pPr>
      <w:r w:rsidRPr="0055357C">
        <w:t>men_and_mice.py</w:t>
      </w:r>
    </w:p>
    <w:p w14:paraId="796E2E7F" w14:textId="77777777" w:rsidR="0055357C" w:rsidRDefault="0055357C" w:rsidP="0055357C">
      <w:pPr>
        <w:pStyle w:val="DDBullet1"/>
      </w:pPr>
      <w:r>
        <w:t>network.py</w:t>
      </w:r>
    </w:p>
    <w:p w14:paraId="1D62D9F5" w14:textId="12FABA25" w:rsidR="00E501B7" w:rsidRPr="0055357C" w:rsidRDefault="00E501B7" w:rsidP="0055357C">
      <w:pPr>
        <w:pStyle w:val="DDBullet1"/>
      </w:pPr>
      <w:r w:rsidRPr="0055357C">
        <w:t>vlans.py</w:t>
      </w:r>
    </w:p>
    <w:p w14:paraId="4DDCF9CC" w14:textId="77777777" w:rsidR="0055357C" w:rsidRDefault="00E501B7" w:rsidP="0055357C">
      <w:pPr>
        <w:pStyle w:val="DDBullet1"/>
      </w:pPr>
      <w:r w:rsidRPr="0055357C">
        <w:t>devices.py</w:t>
      </w:r>
    </w:p>
    <w:p w14:paraId="32023FFA" w14:textId="77777777" w:rsidR="0055357C" w:rsidRDefault="00E501B7" w:rsidP="0055357C">
      <w:pPr>
        <w:pStyle w:val="DDBullet1"/>
      </w:pPr>
      <w:r w:rsidRPr="0055357C">
        <w:t>meraki.py</w:t>
      </w:r>
    </w:p>
    <w:p w14:paraId="0B53CF00" w14:textId="77777777" w:rsidR="0055357C" w:rsidRDefault="00E501B7" w:rsidP="0055357C">
      <w:pPr>
        <w:pStyle w:val="DDBullet1"/>
      </w:pPr>
      <w:r w:rsidRPr="0055357C">
        <w:t>netx.py</w:t>
      </w:r>
    </w:p>
    <w:p w14:paraId="74504878" w14:textId="2938DE29" w:rsidR="00E501B7" w:rsidRPr="0055357C" w:rsidRDefault="00E501B7" w:rsidP="0055357C">
      <w:pPr>
        <w:pStyle w:val="DDBullet1"/>
      </w:pPr>
      <w:r w:rsidRPr="0055357C">
        <w:t>vpn.py</w:t>
      </w:r>
    </w:p>
    <w:p w14:paraId="3C27AACD" w14:textId="77777777" w:rsidR="0055357C" w:rsidRDefault="00E501B7" w:rsidP="0055357C">
      <w:pPr>
        <w:pStyle w:val="DDBullet1"/>
      </w:pPr>
      <w:r w:rsidRPr="0055357C">
        <w:t>firewall.py</w:t>
      </w:r>
    </w:p>
    <w:p w14:paraId="05075905" w14:textId="77777777" w:rsidR="0055357C" w:rsidRDefault="00E501B7" w:rsidP="0055357C">
      <w:pPr>
        <w:pStyle w:val="DDBullet1"/>
      </w:pPr>
      <w:r w:rsidRPr="0055357C">
        <w:t>meraki_patch.py</w:t>
      </w:r>
    </w:p>
    <w:p w14:paraId="782FA579" w14:textId="77777777" w:rsidR="0055357C" w:rsidRDefault="00E501B7" w:rsidP="0055357C">
      <w:pPr>
        <w:pStyle w:val="DDBullet1"/>
      </w:pPr>
      <w:r w:rsidRPr="0055357C">
        <w:t>static_route.py</w:t>
      </w:r>
    </w:p>
    <w:p w14:paraId="74B4A240" w14:textId="77777777" w:rsidR="0055357C" w:rsidRDefault="00E501B7" w:rsidP="0055357C">
      <w:pPr>
        <w:pStyle w:val="DDBullet1"/>
      </w:pPr>
      <w:r w:rsidRPr="0055357C">
        <w:t>vpn_firewall.py</w:t>
      </w:r>
    </w:p>
    <w:p w14:paraId="46F913D6" w14:textId="1CDE6A7E" w:rsidR="00E501B7" w:rsidRPr="0055357C" w:rsidRDefault="00E501B7" w:rsidP="0055357C">
      <w:pPr>
        <w:pStyle w:val="DDBodyText"/>
      </w:pPr>
      <w:r w:rsidRPr="0055357C">
        <w:t xml:space="preserve">Please note that meraki.py is simply a copy of a Meraki </w:t>
      </w:r>
      <w:proofErr w:type="gramStart"/>
      <w:r w:rsidRPr="0055357C">
        <w:t>release.(</w:t>
      </w:r>
      <w:proofErr w:type="gramEnd"/>
      <w:r w:rsidRPr="0055357C">
        <w:t>This is done so that Meraki updates do not impact the code, and also that there more control over the stability of the code, at any point a new version can be pulled in, but it is advisable that full regression testing should be done)</w:t>
      </w:r>
    </w:p>
    <w:p w14:paraId="5C7AD67A" w14:textId="77777777" w:rsidR="00E501B7" w:rsidRDefault="00E501B7" w:rsidP="00E501B7">
      <w:pPr>
        <w:pStyle w:val="ListParagraph"/>
      </w:pPr>
    </w:p>
    <w:p w14:paraId="6F82E913" w14:textId="0705D7A0" w:rsidR="00E501B7" w:rsidRDefault="00160312" w:rsidP="0055357C">
      <w:pPr>
        <w:pStyle w:val="Heading3"/>
      </w:pPr>
      <w:r>
        <w:t>“</w:t>
      </w:r>
      <w:proofErr w:type="spellStart"/>
      <w:r w:rsidR="00E501B7">
        <w:t>utils</w:t>
      </w:r>
      <w:proofErr w:type="spellEnd"/>
      <w:r>
        <w:t>”</w:t>
      </w:r>
      <w:r w:rsidR="00E501B7">
        <w:t xml:space="preserve"> sub-directory</w:t>
      </w:r>
      <w:r w:rsidR="00A12695">
        <w:t xml:space="preserve"> contents</w:t>
      </w:r>
    </w:p>
    <w:p w14:paraId="0C34672E" w14:textId="3B9CEAEA" w:rsidR="00E501B7" w:rsidRDefault="0055357C" w:rsidP="00E501B7">
      <w:pPr>
        <w:pStyle w:val="ListParagraph"/>
      </w:pPr>
      <w:r>
        <w:t xml:space="preserve">This directory </w:t>
      </w:r>
      <w:proofErr w:type="gramStart"/>
      <w:r>
        <w:t>contains</w:t>
      </w:r>
      <w:r w:rsidR="00A12695">
        <w:t xml:space="preserve"> </w:t>
      </w:r>
      <w:r w:rsidR="00E501B7">
        <w:t xml:space="preserve"> general</w:t>
      </w:r>
      <w:proofErr w:type="gramEnd"/>
      <w:r w:rsidR="00E501B7">
        <w:t xml:space="preserve"> use utilities such as:</w:t>
      </w:r>
    </w:p>
    <w:p w14:paraId="56FBFED8" w14:textId="77777777" w:rsidR="00A12695" w:rsidRDefault="00E501B7" w:rsidP="00A12695">
      <w:pPr>
        <w:pStyle w:val="ListParagraph"/>
        <w:ind w:firstLine="720"/>
      </w:pPr>
      <w:r>
        <w:t xml:space="preserve">logging, </w:t>
      </w:r>
    </w:p>
    <w:p w14:paraId="0D0202AA" w14:textId="31099E94" w:rsidR="00A12695" w:rsidRDefault="00E501B7" w:rsidP="00A12695">
      <w:pPr>
        <w:pStyle w:val="ListParagraph"/>
        <w:ind w:firstLine="720"/>
      </w:pPr>
      <w:r>
        <w:t>csv</w:t>
      </w:r>
      <w:r w:rsidR="00A12695">
        <w:t xml:space="preserve"> conversion and validation</w:t>
      </w:r>
      <w:r>
        <w:t xml:space="preserve">, </w:t>
      </w:r>
    </w:p>
    <w:p w14:paraId="50D84FAD" w14:textId="77777777" w:rsidR="00A12695" w:rsidRDefault="00E501B7" w:rsidP="00A12695">
      <w:pPr>
        <w:pStyle w:val="ListParagraph"/>
        <w:ind w:firstLine="720"/>
      </w:pPr>
      <w:r>
        <w:t xml:space="preserve">json, </w:t>
      </w:r>
    </w:p>
    <w:p w14:paraId="61835E61" w14:textId="77777777" w:rsidR="00A12695" w:rsidRDefault="00E501B7" w:rsidP="00A12695">
      <w:pPr>
        <w:pStyle w:val="ListParagraph"/>
        <w:ind w:firstLine="720"/>
      </w:pPr>
      <w:r>
        <w:lastRenderedPageBreak/>
        <w:t>jinja support,</w:t>
      </w:r>
    </w:p>
    <w:p w14:paraId="51670B21" w14:textId="24E432F3" w:rsidR="00E501B7" w:rsidRDefault="00E501B7" w:rsidP="00A12695">
      <w:pPr>
        <w:pStyle w:val="ListParagraph"/>
        <w:ind w:firstLine="720"/>
      </w:pPr>
      <w:r>
        <w:t>global variables.</w:t>
      </w:r>
    </w:p>
    <w:p w14:paraId="7922CC66" w14:textId="77777777" w:rsidR="00E501B7" w:rsidRDefault="00E501B7" w:rsidP="00E501B7">
      <w:pPr>
        <w:pStyle w:val="ListParagraph"/>
      </w:pPr>
    </w:p>
    <w:p w14:paraId="42390CC9" w14:textId="5EE16068" w:rsidR="0055357C" w:rsidRDefault="00160312" w:rsidP="0055357C">
      <w:pPr>
        <w:pStyle w:val="Heading3"/>
      </w:pPr>
      <w:r>
        <w:t>“</w:t>
      </w:r>
      <w:r w:rsidR="00A12695">
        <w:t>GUI</w:t>
      </w:r>
      <w:r>
        <w:t>”</w:t>
      </w:r>
      <w:r w:rsidR="00E501B7">
        <w:t xml:space="preserve"> sub-directory</w:t>
      </w:r>
      <w:r w:rsidR="00A12695">
        <w:t xml:space="preserve"> contents</w:t>
      </w:r>
    </w:p>
    <w:p w14:paraId="24061EF7" w14:textId="43EC7026" w:rsidR="009C4CFE" w:rsidRDefault="0055357C" w:rsidP="0055357C">
      <w:pPr>
        <w:pStyle w:val="DDBodyText"/>
      </w:pPr>
      <w:r>
        <w:t xml:space="preserve">This directory contains </w:t>
      </w:r>
      <w:r w:rsidR="00B27446">
        <w:t xml:space="preserve">a </w:t>
      </w:r>
      <w:r w:rsidR="00E501B7" w:rsidRPr="0055357C">
        <w:t xml:space="preserve">flask python web-server, which </w:t>
      </w:r>
      <w:r w:rsidR="00B27446">
        <w:t xml:space="preserve">was </w:t>
      </w:r>
      <w:r w:rsidR="00E501B7" w:rsidRPr="0055357C">
        <w:t xml:space="preserve">integrated for </w:t>
      </w:r>
      <w:r w:rsidR="00B27446">
        <w:t xml:space="preserve">GUI </w:t>
      </w:r>
      <w:r w:rsidR="00A12695" w:rsidRPr="0055357C">
        <w:t>testing. No</w:t>
      </w:r>
      <w:r w:rsidR="00E501B7" w:rsidRPr="0055357C">
        <w:t xml:space="preserve"> longer</w:t>
      </w:r>
      <w:r w:rsidR="00A12695">
        <w:t xml:space="preserve"> </w:t>
      </w:r>
      <w:r w:rsidR="00E501B7" w:rsidRPr="0055357C">
        <w:t>supported, however it could be useful in for REST-API support development.</w:t>
      </w:r>
    </w:p>
    <w:p w14:paraId="470855F9" w14:textId="0C95282E" w:rsidR="00E501B7" w:rsidRDefault="00E501B7" w:rsidP="0055357C">
      <w:pPr>
        <w:pStyle w:val="DDBodyText"/>
      </w:pPr>
    </w:p>
    <w:p w14:paraId="19C4B500" w14:textId="41B9DC2C" w:rsidR="0055357C" w:rsidRDefault="00160312" w:rsidP="0055357C">
      <w:pPr>
        <w:pStyle w:val="Heading3"/>
      </w:pPr>
      <w:r>
        <w:t>“</w:t>
      </w:r>
      <w:proofErr w:type="spellStart"/>
      <w:r w:rsidR="0055357C">
        <w:t>menAndMice</w:t>
      </w:r>
      <w:proofErr w:type="spellEnd"/>
      <w:r>
        <w:t>”</w:t>
      </w:r>
      <w:r w:rsidR="0055357C">
        <w:t xml:space="preserve"> sub-directory</w:t>
      </w:r>
      <w:r w:rsidR="00A12695">
        <w:t xml:space="preserve"> content</w:t>
      </w:r>
    </w:p>
    <w:p w14:paraId="25D7011C" w14:textId="52A46EBF" w:rsidR="00E501B7" w:rsidRDefault="009C4CFE" w:rsidP="0055357C">
      <w:pPr>
        <w:pStyle w:val="DDBodyText"/>
      </w:pPr>
      <w:r>
        <w:t xml:space="preserve">This directory contains </w:t>
      </w:r>
      <w:r w:rsidR="00E501B7">
        <w:t xml:space="preserve">Python 2.7 SOAP based men and mice client. Tested but not operational. Will </w:t>
      </w:r>
      <w:r w:rsidR="0055357C">
        <w:t>need run</w:t>
      </w:r>
      <w:r w:rsidR="00E501B7">
        <w:t xml:space="preserve"> as an external service periodically </w:t>
      </w:r>
      <w:proofErr w:type="gramStart"/>
      <w:r w:rsidR="00E501B7">
        <w:t>in order to</w:t>
      </w:r>
      <w:proofErr w:type="gramEnd"/>
      <w:r w:rsidR="00E501B7">
        <w:t xml:space="preserve"> provide full Men and Mice integration.</w:t>
      </w:r>
    </w:p>
    <w:p w14:paraId="48432B7E" w14:textId="77777777" w:rsidR="00FD35E9" w:rsidRPr="00160312" w:rsidRDefault="00FD35E9" w:rsidP="00160312">
      <w:pPr>
        <w:pStyle w:val="DDBodyText"/>
      </w:pPr>
    </w:p>
    <w:p w14:paraId="5511AF16" w14:textId="5B308A61" w:rsidR="00E501B7" w:rsidRDefault="00E501B7" w:rsidP="00E501B7">
      <w:pPr>
        <w:pStyle w:val="Heading2"/>
        <w:rPr>
          <w:lang w:val="en-US"/>
        </w:rPr>
      </w:pPr>
      <w:bookmarkStart w:id="86" w:name="_Toc515360832"/>
      <w:r>
        <w:rPr>
          <w:lang w:val="en-US"/>
        </w:rPr>
        <w:t>Data Directories</w:t>
      </w:r>
      <w:bookmarkEnd w:id="86"/>
    </w:p>
    <w:p w14:paraId="3C34980F" w14:textId="160D9669" w:rsidR="00FF2BBD" w:rsidRDefault="00FD35E9" w:rsidP="008D0DB0">
      <w:pPr>
        <w:pStyle w:val="DDBodyText"/>
      </w:pPr>
      <w:r>
        <w:t xml:space="preserve">There are three data directories </w:t>
      </w:r>
      <w:r w:rsidR="002E7150">
        <w:t>as</w:t>
      </w:r>
      <w:r>
        <w:t xml:space="preserve"> shown below.</w:t>
      </w:r>
    </w:p>
    <w:p w14:paraId="6BFD3993" w14:textId="0FA75766" w:rsidR="00FD35E9" w:rsidRDefault="00FD35E9" w:rsidP="00FD35E9">
      <w:pPr>
        <w:pStyle w:val="DDBullet1"/>
      </w:pPr>
      <w:r>
        <w:t>templates</w:t>
      </w:r>
    </w:p>
    <w:p w14:paraId="6AF1DDE4" w14:textId="597797E8" w:rsidR="00FD35E9" w:rsidRDefault="00FD35E9" w:rsidP="00FD35E9">
      <w:pPr>
        <w:pStyle w:val="DDBullet1"/>
      </w:pPr>
      <w:r>
        <w:t>data</w:t>
      </w:r>
    </w:p>
    <w:p w14:paraId="6C96A4ED" w14:textId="77777777" w:rsidR="00FD35E9" w:rsidRDefault="00FD35E9" w:rsidP="008D0DB0">
      <w:pPr>
        <w:pStyle w:val="DDBodyText"/>
      </w:pPr>
    </w:p>
    <w:p w14:paraId="7F75E739" w14:textId="043CD6AC" w:rsidR="00FF2BBD" w:rsidRPr="0055357C" w:rsidRDefault="00160312" w:rsidP="0055357C">
      <w:pPr>
        <w:pStyle w:val="Heading3"/>
      </w:pPr>
      <w:r>
        <w:t>“</w:t>
      </w:r>
      <w:r w:rsidR="00FF2BBD" w:rsidRPr="0055357C">
        <w:t>templates</w:t>
      </w:r>
      <w:r>
        <w:t>”</w:t>
      </w:r>
      <w:r w:rsidR="00FF2BBD" w:rsidRPr="0055357C">
        <w:t xml:space="preserve"> directory</w:t>
      </w:r>
    </w:p>
    <w:p w14:paraId="693460ED" w14:textId="765C2020" w:rsidR="00FF2BBD" w:rsidRDefault="009C4CFE" w:rsidP="008D0DB0">
      <w:pPr>
        <w:pStyle w:val="DDBodyText"/>
      </w:pPr>
      <w:r>
        <w:t xml:space="preserve">This directory contains </w:t>
      </w:r>
      <w:r w:rsidR="00FF2BBD">
        <w:t>the in-</w:t>
      </w:r>
      <w:r w:rsidR="00FF2BBD" w:rsidRPr="00737B36">
        <w:t xml:space="preserve">use definitions for store-lists, org-lists, </w:t>
      </w:r>
      <w:r w:rsidR="00FF0361">
        <w:t>l3fwrules</w:t>
      </w:r>
      <w:r w:rsidR="00FF2BBD" w:rsidRPr="00737B36">
        <w:t>, s2svpn rules</w:t>
      </w:r>
      <w:r w:rsidR="00FF2BBD">
        <w:t>.</w:t>
      </w:r>
    </w:p>
    <w:p w14:paraId="1977619B" w14:textId="6C5DE535" w:rsidR="00FF2BBD" w:rsidRDefault="00FF2BBD" w:rsidP="008D0DB0">
      <w:pPr>
        <w:pStyle w:val="DDBodyText"/>
      </w:pPr>
      <w:r>
        <w:t>Please note the “</w:t>
      </w:r>
      <w:r w:rsidR="00D33BEA">
        <w:t>valid inputs</w:t>
      </w:r>
      <w:r>
        <w:t>. json” file contains a list of valid schemas that is used in the convert utility (“csv-to-json”)</w:t>
      </w:r>
    </w:p>
    <w:p w14:paraId="4A2708AA" w14:textId="77777777" w:rsidR="00FD35E9" w:rsidRDefault="00FD35E9" w:rsidP="008D0DB0">
      <w:pPr>
        <w:pStyle w:val="DDBodyText"/>
      </w:pPr>
    </w:p>
    <w:p w14:paraId="65093A38" w14:textId="49F2419D" w:rsidR="00FF2BBD" w:rsidRDefault="00160312" w:rsidP="0055357C">
      <w:pPr>
        <w:pStyle w:val="Heading2"/>
      </w:pPr>
      <w:bookmarkStart w:id="87" w:name="_Toc515360833"/>
      <w:r>
        <w:t>“</w:t>
      </w:r>
      <w:r w:rsidR="00FF2BBD">
        <w:t>data</w:t>
      </w:r>
      <w:r>
        <w:t>”</w:t>
      </w:r>
      <w:r w:rsidR="00FF2BBD">
        <w:t xml:space="preserve"> directory</w:t>
      </w:r>
      <w:bookmarkEnd w:id="87"/>
    </w:p>
    <w:p w14:paraId="2E0B6CBB" w14:textId="34AB0B5B" w:rsidR="00FF2BBD" w:rsidRDefault="009C4CFE" w:rsidP="008D0DB0">
      <w:pPr>
        <w:pStyle w:val="DDBodyText"/>
      </w:pPr>
      <w:r>
        <w:t xml:space="preserve">This directory contains </w:t>
      </w:r>
      <w:r w:rsidR="00FF2BBD" w:rsidRPr="008D0DB0">
        <w:t>run time data and logs generated by the scripts.</w:t>
      </w:r>
      <w:r>
        <w:t xml:space="preserve"> This is u</w:t>
      </w:r>
      <w:r w:rsidR="00FF2BBD" w:rsidRPr="008D0DB0">
        <w:t>seful</w:t>
      </w:r>
      <w:r w:rsidR="00FF2BBD">
        <w:t xml:space="preserve"> for debugging and auditing.</w:t>
      </w:r>
    </w:p>
    <w:p w14:paraId="2917571E" w14:textId="77777777" w:rsidR="00FF2BBD" w:rsidRPr="00924D06" w:rsidRDefault="00FF2BBD" w:rsidP="008D0DB0">
      <w:pPr>
        <w:pStyle w:val="DDBodyText"/>
      </w:pPr>
    </w:p>
    <w:p w14:paraId="5C5B7443" w14:textId="2F409984" w:rsidR="008D0DB0" w:rsidRDefault="002E7150" w:rsidP="008D0DB0">
      <w:pPr>
        <w:pStyle w:val="Heading3"/>
      </w:pPr>
      <w:r>
        <w:lastRenderedPageBreak/>
        <w:t>“</w:t>
      </w:r>
      <w:r w:rsidR="00FF2BBD">
        <w:t>config</w:t>
      </w:r>
      <w:r>
        <w:t>”</w:t>
      </w:r>
      <w:r w:rsidR="00FF2BBD">
        <w:t xml:space="preserve"> sub-directory</w:t>
      </w:r>
      <w:r w:rsidR="00D33BEA">
        <w:t xml:space="preserve"> contents</w:t>
      </w:r>
    </w:p>
    <w:p w14:paraId="737F7BDD" w14:textId="2F814CF2" w:rsidR="008D0DB0" w:rsidRPr="008D0DB0" w:rsidRDefault="009C4CFE" w:rsidP="008D0DB0">
      <w:pPr>
        <w:pStyle w:val="DDBodyText"/>
      </w:pPr>
      <w:r>
        <w:t xml:space="preserve">This directory contains </w:t>
      </w:r>
      <w:r w:rsidR="00FF2BBD" w:rsidRPr="008D0DB0">
        <w:t>system level configuration.</w:t>
      </w:r>
    </w:p>
    <w:p w14:paraId="1A9789D5" w14:textId="77777777" w:rsidR="00E26923" w:rsidRDefault="00FF2BBD" w:rsidP="008D0DB0">
      <w:pPr>
        <w:pStyle w:val="DDBodyText"/>
      </w:pPr>
      <w:r w:rsidRPr="008D0DB0">
        <w:t>At this point the main function for this settings file is to support new Orgs.</w:t>
      </w:r>
      <w:r w:rsidR="00160312">
        <w:t xml:space="preserve"> </w:t>
      </w:r>
    </w:p>
    <w:p w14:paraId="48BA3989" w14:textId="7D1A7F8B" w:rsidR="00FF2BBD" w:rsidRDefault="00E26923" w:rsidP="008D0DB0">
      <w:pPr>
        <w:pStyle w:val="DDBodyText"/>
      </w:pPr>
      <w:r>
        <w:t xml:space="preserve">Modify </w:t>
      </w:r>
      <w:proofErr w:type="gramStart"/>
      <w:r>
        <w:t xml:space="preserve">the </w:t>
      </w:r>
      <w:r w:rsidR="00D33BEA">
        <w:t xml:space="preserve"> </w:t>
      </w:r>
      <w:r w:rsidR="00160312">
        <w:t>“</w:t>
      </w:r>
      <w:proofErr w:type="spellStart"/>
      <w:proofErr w:type="gramEnd"/>
      <w:r w:rsidR="00D33BEA">
        <w:t>safeway-config.json</w:t>
      </w:r>
      <w:proofErr w:type="spellEnd"/>
      <w:r w:rsidR="00160312">
        <w:t>”</w:t>
      </w:r>
      <w:r>
        <w:t xml:space="preserve"> file in two places:</w:t>
      </w:r>
    </w:p>
    <w:p w14:paraId="0CC50341" w14:textId="348FF503" w:rsidR="00E26923" w:rsidRDefault="00E26923" w:rsidP="00E26923">
      <w:pPr>
        <w:pStyle w:val="DDBodyText"/>
        <w:numPr>
          <w:ilvl w:val="0"/>
          <w:numId w:val="52"/>
        </w:numPr>
      </w:pPr>
      <w:r>
        <w:t>In the networks section as per example below:</w:t>
      </w:r>
    </w:p>
    <w:p w14:paraId="40C906FF" w14:textId="77777777" w:rsidR="00E26923" w:rsidRDefault="00E26923" w:rsidP="00E26923">
      <w:pPr>
        <w:pStyle w:val="Lucida-9"/>
      </w:pPr>
      <w:r>
        <w:t xml:space="preserve">    "network": [</w:t>
      </w:r>
    </w:p>
    <w:p w14:paraId="7B1E3C86" w14:textId="77777777" w:rsidR="00E26923" w:rsidRDefault="00E26923" w:rsidP="00E26923">
      <w:pPr>
        <w:pStyle w:val="Lucida-9"/>
      </w:pPr>
      <w:r>
        <w:t xml:space="preserve">      {</w:t>
      </w:r>
    </w:p>
    <w:p w14:paraId="5204E35B" w14:textId="77777777" w:rsidR="00E26923" w:rsidRDefault="00E26923" w:rsidP="00E26923">
      <w:pPr>
        <w:pStyle w:val="Lucida-9"/>
      </w:pPr>
      <w:r>
        <w:t xml:space="preserve">          "</w:t>
      </w:r>
      <w:proofErr w:type="spellStart"/>
      <w:r>
        <w:t>org_name</w:t>
      </w:r>
      <w:proofErr w:type="spellEnd"/>
      <w:r>
        <w:t>": "</w:t>
      </w:r>
      <w:proofErr w:type="spellStart"/>
      <w:r>
        <w:t>AutomationTestOrg_DONOTDELETE</w:t>
      </w:r>
      <w:proofErr w:type="spellEnd"/>
      <w:r>
        <w:t>",</w:t>
      </w:r>
    </w:p>
    <w:p w14:paraId="2092EB82" w14:textId="77777777" w:rsidR="00E26923" w:rsidRDefault="00E26923" w:rsidP="00E26923">
      <w:pPr>
        <w:pStyle w:val="Lucida-9"/>
      </w:pPr>
      <w:r>
        <w:t xml:space="preserve">          "</w:t>
      </w:r>
      <w:proofErr w:type="spellStart"/>
      <w:r>
        <w:t>org_id</w:t>
      </w:r>
      <w:proofErr w:type="spellEnd"/>
      <w:proofErr w:type="gramStart"/>
      <w:r>
        <w:t>" :</w:t>
      </w:r>
      <w:proofErr w:type="gramEnd"/>
      <w:r>
        <w:t xml:space="preserve"> 686798943174000795,</w:t>
      </w:r>
    </w:p>
    <w:p w14:paraId="3F619EB6" w14:textId="77777777" w:rsidR="00E26923" w:rsidRDefault="00E26923" w:rsidP="00E26923">
      <w:pPr>
        <w:pStyle w:val="Lucida-9"/>
      </w:pPr>
      <w:r>
        <w:t xml:space="preserve">          "</w:t>
      </w:r>
      <w:proofErr w:type="spellStart"/>
      <w:r>
        <w:t>clone_store</w:t>
      </w:r>
      <w:proofErr w:type="spellEnd"/>
      <w:r>
        <w:t>": "0_Base_Config_v1"</w:t>
      </w:r>
    </w:p>
    <w:p w14:paraId="06869FF6" w14:textId="1F1286B5" w:rsidR="00E26923" w:rsidRDefault="00E26923" w:rsidP="00E26923">
      <w:pPr>
        <w:pStyle w:val="Lucida-9"/>
      </w:pPr>
      <w:r>
        <w:t xml:space="preserve">      },</w:t>
      </w:r>
    </w:p>
    <w:p w14:paraId="6B98F34D" w14:textId="71D0BE24" w:rsidR="00E26923" w:rsidRDefault="00E26923" w:rsidP="00E26923">
      <w:pPr>
        <w:pStyle w:val="DDBodyText"/>
        <w:numPr>
          <w:ilvl w:val="0"/>
          <w:numId w:val="52"/>
        </w:numPr>
      </w:pPr>
      <w:r>
        <w:t xml:space="preserve">In the </w:t>
      </w:r>
      <w:proofErr w:type="spellStart"/>
      <w:r>
        <w:t>vpn</w:t>
      </w:r>
      <w:proofErr w:type="spellEnd"/>
      <w:r>
        <w:t>/</w:t>
      </w:r>
      <w:proofErr w:type="spellStart"/>
      <w:r>
        <w:t>hubnetworks</w:t>
      </w:r>
      <w:proofErr w:type="spellEnd"/>
      <w:r>
        <w:t xml:space="preserve"> section as per example below:</w:t>
      </w:r>
    </w:p>
    <w:p w14:paraId="45FBE558" w14:textId="77777777" w:rsidR="00E26923" w:rsidRDefault="00E26923" w:rsidP="00E26923">
      <w:pPr>
        <w:pStyle w:val="Lucida-9"/>
      </w:pPr>
      <w:r>
        <w:t xml:space="preserve">  "</w:t>
      </w:r>
      <w:proofErr w:type="spellStart"/>
      <w:r>
        <w:t>vpn</w:t>
      </w:r>
      <w:proofErr w:type="spellEnd"/>
      <w:r>
        <w:t>":</w:t>
      </w:r>
    </w:p>
    <w:p w14:paraId="6B9A3423" w14:textId="77777777" w:rsidR="00E26923" w:rsidRDefault="00E26923" w:rsidP="00E26923">
      <w:pPr>
        <w:pStyle w:val="Lucida-9"/>
      </w:pPr>
      <w:r>
        <w:t xml:space="preserve">      {</w:t>
      </w:r>
    </w:p>
    <w:p w14:paraId="15CF1462" w14:textId="77777777" w:rsidR="00E26923" w:rsidRDefault="00E26923" w:rsidP="00E26923">
      <w:pPr>
        <w:pStyle w:val="Lucida-9"/>
      </w:pPr>
      <w:r>
        <w:t xml:space="preserve">        "</w:t>
      </w:r>
      <w:proofErr w:type="spellStart"/>
      <w:r>
        <w:t>hubnetworks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44DBC35" w14:textId="77777777" w:rsidR="00E26923" w:rsidRDefault="00E26923" w:rsidP="00E26923">
      <w:pPr>
        <w:pStyle w:val="Lucida-9"/>
      </w:pPr>
      <w:r>
        <w:t xml:space="preserve">          {</w:t>
      </w:r>
    </w:p>
    <w:p w14:paraId="753A1777" w14:textId="77777777" w:rsidR="00E26923" w:rsidRDefault="00E26923" w:rsidP="00E26923">
      <w:pPr>
        <w:pStyle w:val="Lucida-9"/>
      </w:pPr>
      <w:r>
        <w:t xml:space="preserve">            "</w:t>
      </w:r>
      <w:proofErr w:type="spellStart"/>
      <w:r>
        <w:t>org_name</w:t>
      </w:r>
      <w:proofErr w:type="spellEnd"/>
      <w:r>
        <w:t>": "</w:t>
      </w:r>
      <w:proofErr w:type="spellStart"/>
      <w:r>
        <w:t>Store_QA_Org</w:t>
      </w:r>
      <w:proofErr w:type="spellEnd"/>
      <w:r>
        <w:t>",</w:t>
      </w:r>
    </w:p>
    <w:p w14:paraId="50A324BE" w14:textId="77777777" w:rsidR="00E26923" w:rsidRDefault="00E26923" w:rsidP="00E26923">
      <w:pPr>
        <w:pStyle w:val="Lucida-9"/>
      </w:pPr>
      <w:r>
        <w:t xml:space="preserve">            "id": [</w:t>
      </w:r>
    </w:p>
    <w:p w14:paraId="1DC57840" w14:textId="77777777" w:rsidR="00E26923" w:rsidRDefault="00E26923" w:rsidP="00E26923">
      <w:pPr>
        <w:pStyle w:val="Lucida-9"/>
      </w:pPr>
      <w:r>
        <w:t xml:space="preserve">              "N_686798943174004323",</w:t>
      </w:r>
    </w:p>
    <w:p w14:paraId="3BA2DFF4" w14:textId="77777777" w:rsidR="00E26923" w:rsidRDefault="00E26923" w:rsidP="00E26923">
      <w:pPr>
        <w:pStyle w:val="Lucida-9"/>
      </w:pPr>
      <w:r>
        <w:t xml:space="preserve">              "N_686798943174004324"</w:t>
      </w:r>
    </w:p>
    <w:p w14:paraId="72767006" w14:textId="77777777" w:rsidR="00E26923" w:rsidRDefault="00E26923" w:rsidP="00E26923">
      <w:pPr>
        <w:pStyle w:val="Lucida-9"/>
      </w:pPr>
      <w:r>
        <w:t xml:space="preserve">            ]</w:t>
      </w:r>
    </w:p>
    <w:p w14:paraId="0060ADC6" w14:textId="44B494F5" w:rsidR="00E26923" w:rsidRPr="00E26923" w:rsidRDefault="00E26923" w:rsidP="00E26923">
      <w:pPr>
        <w:pStyle w:val="Lucida-9"/>
      </w:pPr>
      <w:r>
        <w:t xml:space="preserve">          },</w:t>
      </w:r>
    </w:p>
    <w:p w14:paraId="2859D77F" w14:textId="77777777" w:rsidR="00E26923" w:rsidRPr="008D0DB0" w:rsidRDefault="00E26923" w:rsidP="008D0DB0">
      <w:pPr>
        <w:pStyle w:val="DDBodyText"/>
      </w:pPr>
    </w:p>
    <w:p w14:paraId="003AC225" w14:textId="486CB8FB" w:rsidR="00FF2BBD" w:rsidRDefault="00160312" w:rsidP="0055357C">
      <w:pPr>
        <w:pStyle w:val="Heading2"/>
      </w:pPr>
      <w:bookmarkStart w:id="88" w:name="_Toc515360834"/>
      <w:r>
        <w:t>“</w:t>
      </w:r>
      <w:r w:rsidR="00FF2BBD">
        <w:t>runtime</w:t>
      </w:r>
      <w:r>
        <w:t>”</w:t>
      </w:r>
      <w:r w:rsidR="00FF2BBD">
        <w:t xml:space="preserve"> sub-directory</w:t>
      </w:r>
      <w:r w:rsidR="00D33BEA">
        <w:t xml:space="preserve"> contents</w:t>
      </w:r>
      <w:bookmarkEnd w:id="88"/>
    </w:p>
    <w:p w14:paraId="6936B52B" w14:textId="122F4A27" w:rsidR="00FF2BBD" w:rsidRDefault="009C4CFE" w:rsidP="00D33BEA">
      <w:pPr>
        <w:pStyle w:val="DDBodyText"/>
      </w:pPr>
      <w:r>
        <w:t xml:space="preserve">This directory contains </w:t>
      </w:r>
      <w:r w:rsidR="00FF2BBD">
        <w:t>run time</w:t>
      </w:r>
      <w:r w:rsidR="00D33BEA">
        <w:t xml:space="preserve"> transient settings. Useful for debugging and monitoring.</w:t>
      </w:r>
    </w:p>
    <w:p w14:paraId="30671644" w14:textId="0A3E8E1B" w:rsidR="00FF2BBD" w:rsidRDefault="00160312" w:rsidP="0055357C">
      <w:pPr>
        <w:pStyle w:val="Heading2"/>
      </w:pPr>
      <w:bookmarkStart w:id="89" w:name="_Toc515360835"/>
      <w:r>
        <w:t>“</w:t>
      </w:r>
      <w:r w:rsidR="00FF2BBD">
        <w:t>doc</w:t>
      </w:r>
      <w:r>
        <w:t>”</w:t>
      </w:r>
      <w:r w:rsidR="00FF2BBD">
        <w:t xml:space="preserve"> sub-directory</w:t>
      </w:r>
      <w:r w:rsidR="00D33BEA">
        <w:t xml:space="preserve"> contents</w:t>
      </w:r>
      <w:bookmarkEnd w:id="89"/>
    </w:p>
    <w:p w14:paraId="7DCDF0B6" w14:textId="5266BB90" w:rsidR="00FF2BBD" w:rsidRDefault="00FF2BBD" w:rsidP="008D0DB0">
      <w:pPr>
        <w:pStyle w:val="DDBodyText"/>
      </w:pPr>
      <w:r>
        <w:t xml:space="preserve">Used for </w:t>
      </w:r>
      <w:r w:rsidR="001172B8">
        <w:t xml:space="preserve">loose </w:t>
      </w:r>
      <w:r>
        <w:t>storage of development relevant document</w:t>
      </w:r>
      <w:r w:rsidR="001172B8">
        <w:t>ation</w:t>
      </w:r>
      <w:r>
        <w:t>.</w:t>
      </w:r>
    </w:p>
    <w:p w14:paraId="6098774B" w14:textId="77777777" w:rsidR="00FF2BBD" w:rsidRDefault="00FF2BBD" w:rsidP="008D0DB0">
      <w:pPr>
        <w:pStyle w:val="DDBodyText"/>
      </w:pPr>
    </w:p>
    <w:p w14:paraId="445245DF" w14:textId="5E2601A9" w:rsidR="00E501B7" w:rsidRDefault="00E501B7" w:rsidP="00160312">
      <w:pPr>
        <w:pStyle w:val="DDBodyText"/>
      </w:pPr>
      <w:r>
        <w:br w:type="page"/>
      </w:r>
    </w:p>
    <w:p w14:paraId="4DF15E9C" w14:textId="5B89EFF3" w:rsidR="00E501B7" w:rsidRDefault="00D62F62" w:rsidP="00FF2BBD">
      <w:pPr>
        <w:pStyle w:val="Heading1"/>
      </w:pPr>
      <w:bookmarkStart w:id="90" w:name="_Toc515360836"/>
      <w:r>
        <w:lastRenderedPageBreak/>
        <w:t>Store IP s</w:t>
      </w:r>
      <w:r w:rsidR="00E71849">
        <w:t>ubnet</w:t>
      </w:r>
      <w:r>
        <w:t xml:space="preserve"> generation</w:t>
      </w:r>
      <w:r w:rsidR="00A4193F">
        <w:t xml:space="preserve"> and templates</w:t>
      </w:r>
      <w:bookmarkEnd w:id="90"/>
    </w:p>
    <w:p w14:paraId="2E58907B" w14:textId="77777777" w:rsidR="00A4193F" w:rsidRDefault="00A4193F" w:rsidP="00A4193F">
      <w:pPr>
        <w:pStyle w:val="Heading2"/>
      </w:pPr>
      <w:bookmarkStart w:id="91" w:name="_Toc515360837"/>
      <w:r>
        <w:t>Overview</w:t>
      </w:r>
      <w:bookmarkEnd w:id="91"/>
    </w:p>
    <w:p w14:paraId="10DF7F89" w14:textId="6051AC0F" w:rsidR="008467E8" w:rsidRPr="00D62F62" w:rsidRDefault="00237899" w:rsidP="00D62F62">
      <w:pPr>
        <w:pStyle w:val="DDBodyText"/>
      </w:pPr>
      <w:r w:rsidRPr="00D62F62">
        <w:t xml:space="preserve">The Meraki API for vlan creation and updates, uses a format, which </w:t>
      </w:r>
      <w:r w:rsidR="00E71849" w:rsidRPr="00D62F62">
        <w:t>requires</w:t>
      </w:r>
      <w:r w:rsidRPr="00D62F62">
        <w:t xml:space="preserve"> absolute values which are specific </w:t>
      </w:r>
      <w:r w:rsidR="001172B8">
        <w:t>for</w:t>
      </w:r>
      <w:r w:rsidRPr="00D62F62">
        <w:t xml:space="preserve"> each store.</w:t>
      </w:r>
    </w:p>
    <w:p w14:paraId="17D1B817" w14:textId="63AAA9D9" w:rsidR="00237899" w:rsidRPr="00D62F62" w:rsidRDefault="00E01AE9" w:rsidP="00D62F62">
      <w:pPr>
        <w:pStyle w:val="DDBodyText"/>
      </w:pPr>
      <w:r w:rsidRPr="00D62F62">
        <w:t>Additionally,</w:t>
      </w:r>
      <w:r w:rsidR="00237899" w:rsidRPr="00D62F62">
        <w:t xml:space="preserve"> the Meraki API for </w:t>
      </w:r>
      <w:r w:rsidR="00D62F62" w:rsidRPr="00D62F62">
        <w:t xml:space="preserve">l3fwrules </w:t>
      </w:r>
      <w:r w:rsidR="00237899" w:rsidRPr="00D62F62">
        <w:t>updates also requires absolute values.</w:t>
      </w:r>
    </w:p>
    <w:p w14:paraId="1B070DEF" w14:textId="2236110F" w:rsidR="00237899" w:rsidRPr="00D62F62" w:rsidRDefault="00E01AE9" w:rsidP="00D62F62">
      <w:pPr>
        <w:pStyle w:val="DDBodyText"/>
      </w:pPr>
      <w:r w:rsidRPr="00D62F62">
        <w:t>One of the purposes of the automation scripts is to automatically generate the above files/formats based on templates and store name.</w:t>
      </w:r>
      <w:r w:rsidR="00E71849" w:rsidRPr="00D62F62">
        <w:t xml:space="preserve"> This allows for bulk deployments and consistency across the network.</w:t>
      </w:r>
    </w:p>
    <w:p w14:paraId="0F39344F" w14:textId="61013819" w:rsidR="00E71849" w:rsidRPr="00D62F62" w:rsidRDefault="00E71849" w:rsidP="00D62F62">
      <w:pPr>
        <w:pStyle w:val="DDBodyText"/>
      </w:pPr>
      <w:r w:rsidRPr="00D62F62">
        <w:t>The subnet</w:t>
      </w:r>
      <w:r w:rsidR="009C4CFE">
        <w:t xml:space="preserve"> generation </w:t>
      </w:r>
      <w:r w:rsidRPr="00D62F62">
        <w:t>logic is as follows:</w:t>
      </w:r>
    </w:p>
    <w:p w14:paraId="35ACDEF2" w14:textId="7EDFA28D" w:rsidR="00E01AE9" w:rsidRPr="00D62F62" w:rsidRDefault="00E71849" w:rsidP="00B62307">
      <w:pPr>
        <w:pStyle w:val="DDBullet1"/>
      </w:pPr>
      <w:r w:rsidRPr="00D62F62">
        <w:t>S</w:t>
      </w:r>
      <w:r w:rsidR="00E01AE9" w:rsidRPr="00D62F62">
        <w:t>tore</w:t>
      </w:r>
      <w:r w:rsidRPr="00D62F62">
        <w:t>s</w:t>
      </w:r>
      <w:r w:rsidR="00E01AE9" w:rsidRPr="00D62F62">
        <w:t xml:space="preserve"> map to</w:t>
      </w:r>
      <w:r w:rsidRPr="00D62F62">
        <w:t xml:space="preserve"> </w:t>
      </w:r>
      <w:r w:rsidR="00E01AE9" w:rsidRPr="00D62F62">
        <w:t>device name</w:t>
      </w:r>
      <w:r w:rsidRPr="00D62F62">
        <w:t>s</w:t>
      </w:r>
      <w:r w:rsidR="00E01AE9" w:rsidRPr="00D62F62">
        <w:t>, which translates into an IP address.</w:t>
      </w:r>
      <w:r w:rsidR="001172B8">
        <w:t xml:space="preserve"> </w:t>
      </w:r>
      <w:r w:rsidR="00E01AE9" w:rsidRPr="00D62F62">
        <w:t xml:space="preserve">Based on this IP the </w:t>
      </w:r>
      <w:proofErr w:type="spellStart"/>
      <w:r w:rsidR="00E01AE9" w:rsidRPr="00D62F62">
        <w:t>netx</w:t>
      </w:r>
      <w:proofErr w:type="spellEnd"/>
      <w:r w:rsidR="00E01AE9" w:rsidRPr="00D62F62">
        <w:t xml:space="preserve"> logic</w:t>
      </w:r>
      <w:r w:rsidR="001172B8">
        <w:t xml:space="preserve">, </w:t>
      </w:r>
      <w:r w:rsidR="00E01AE9" w:rsidRPr="00D62F62">
        <w:t xml:space="preserve">explained </w:t>
      </w:r>
      <w:proofErr w:type="gramStart"/>
      <w:r w:rsidR="00E01AE9" w:rsidRPr="00D62F62">
        <w:t>below</w:t>
      </w:r>
      <w:r w:rsidR="001172B8">
        <w:t xml:space="preserve">, </w:t>
      </w:r>
      <w:r w:rsidR="00E01AE9" w:rsidRPr="00D62F62">
        <w:t xml:space="preserve"> creates</w:t>
      </w:r>
      <w:proofErr w:type="gramEnd"/>
      <w:r w:rsidR="00E01AE9" w:rsidRPr="00D62F62">
        <w:t xml:space="preserve"> eight subnets.</w:t>
      </w:r>
    </w:p>
    <w:p w14:paraId="39ED9AF3" w14:textId="6B3993F0" w:rsidR="00E71849" w:rsidRPr="00D62F62" w:rsidRDefault="00E01AE9" w:rsidP="00B62307">
      <w:pPr>
        <w:pStyle w:val="DDBullet1"/>
      </w:pPr>
      <w:r w:rsidRPr="00D62F62">
        <w:t>A men and mice funnel file</w:t>
      </w:r>
      <w:r w:rsidR="001172B8">
        <w:t xml:space="preserve">, </w:t>
      </w:r>
      <w:r w:rsidRPr="00D62F62">
        <w:t>explained below</w:t>
      </w:r>
      <w:r w:rsidR="001172B8">
        <w:t xml:space="preserve">, </w:t>
      </w:r>
      <w:r w:rsidRPr="00D62F62">
        <w:t xml:space="preserve">contains the last </w:t>
      </w:r>
      <w:r w:rsidR="00E71849" w:rsidRPr="00D62F62">
        <w:t>octet</w:t>
      </w:r>
      <w:r w:rsidRPr="00D62F62">
        <w:t xml:space="preserve"> and mask, </w:t>
      </w:r>
      <w:r w:rsidR="001172B8">
        <w:t xml:space="preserve">which </w:t>
      </w:r>
      <w:r w:rsidRPr="00D62F62">
        <w:t xml:space="preserve">together with the </w:t>
      </w:r>
      <w:proofErr w:type="spellStart"/>
      <w:r w:rsidR="001172B8">
        <w:t>vlan_</w:t>
      </w:r>
      <w:r w:rsidRPr="00D62F62">
        <w:t>netx</w:t>
      </w:r>
      <w:proofErr w:type="spellEnd"/>
      <w:r w:rsidRPr="00D62F62">
        <w:t xml:space="preserve"> </w:t>
      </w:r>
      <w:r w:rsidR="001172B8">
        <w:t>file</w:t>
      </w:r>
      <w:r w:rsidRPr="00D62F62">
        <w:t xml:space="preserve"> provides all the information required</w:t>
      </w:r>
      <w:r w:rsidR="00E71849" w:rsidRPr="00D62F62">
        <w:t xml:space="preserve"> for sub</w:t>
      </w:r>
      <w:r w:rsidR="00786389" w:rsidRPr="00D62F62">
        <w:t>-</w:t>
      </w:r>
      <w:r w:rsidR="00E71849" w:rsidRPr="00D62F62">
        <w:t>netting</w:t>
      </w:r>
      <w:r w:rsidRPr="00D62F62">
        <w:t>.</w:t>
      </w:r>
      <w:r w:rsidR="00786389" w:rsidRPr="00D62F62">
        <w:t xml:space="preserve"> We</w:t>
      </w:r>
      <w:r w:rsidR="001172B8">
        <w:t xml:space="preserve"> </w:t>
      </w:r>
      <w:r w:rsidR="00786389" w:rsidRPr="00D62F62">
        <w:t xml:space="preserve">call this </w:t>
      </w:r>
      <w:r w:rsidR="001172B8">
        <w:t xml:space="preserve">process </w:t>
      </w:r>
      <w:r w:rsidR="00786389" w:rsidRPr="00D62F62">
        <w:t>store-subnetting</w:t>
      </w:r>
      <w:r w:rsidR="001172B8">
        <w:t>.</w:t>
      </w:r>
    </w:p>
    <w:p w14:paraId="5D9DD938" w14:textId="77777777" w:rsidR="00786389" w:rsidRPr="00D62F62" w:rsidRDefault="00E71849" w:rsidP="00D62F62">
      <w:pPr>
        <w:pStyle w:val="DDBodyText"/>
      </w:pPr>
      <w:r w:rsidRPr="00D62F62">
        <w:t>Template</w:t>
      </w:r>
      <w:r w:rsidR="00786389" w:rsidRPr="00D62F62">
        <w:t xml:space="preserve"> </w:t>
      </w:r>
      <w:r w:rsidRPr="00D62F62">
        <w:t xml:space="preserve">use </w:t>
      </w:r>
      <w:r w:rsidR="00786389" w:rsidRPr="00D62F62">
        <w:t>is as follows:</w:t>
      </w:r>
    </w:p>
    <w:p w14:paraId="3B04673E" w14:textId="326CEE0E" w:rsidR="00E01AE9" w:rsidRDefault="00E01AE9" w:rsidP="00786389">
      <w:pPr>
        <w:pStyle w:val="DDBodyText"/>
        <w:jc w:val="left"/>
      </w:pPr>
      <w:r>
        <w:t xml:space="preserve">The </w:t>
      </w:r>
      <w:r w:rsidR="00786389">
        <w:t xml:space="preserve">store subnetting </w:t>
      </w:r>
      <w:r>
        <w:t xml:space="preserve">is used to specialise a VLAN jinja template, which produces the required </w:t>
      </w:r>
      <w:proofErr w:type="spellStart"/>
      <w:r>
        <w:t>vlans_generated</w:t>
      </w:r>
      <w:proofErr w:type="spellEnd"/>
      <w:r w:rsidR="00E71849">
        <w:t>_&lt;xx&gt;</w:t>
      </w:r>
      <w:r w:rsidR="00786389">
        <w:t>, used to call the Meraki API</w:t>
      </w:r>
    </w:p>
    <w:p w14:paraId="6E8861AF" w14:textId="2A0480A8" w:rsidR="00E01AE9" w:rsidRDefault="00E01AE9" w:rsidP="00786389">
      <w:pPr>
        <w:pStyle w:val="DDBodyText"/>
        <w:jc w:val="left"/>
      </w:pPr>
      <w:r>
        <w:t>So</w:t>
      </w:r>
      <w:r w:rsidR="00786389">
        <w:t>,</w:t>
      </w:r>
      <w:r>
        <w:t xml:space="preserve"> with inputs </w:t>
      </w:r>
      <w:proofErr w:type="spellStart"/>
      <w:r>
        <w:t>netx</w:t>
      </w:r>
      <w:proofErr w:type="spellEnd"/>
      <w:r w:rsidR="00E71849">
        <w:t xml:space="preserve"> </w:t>
      </w:r>
      <w:r>
        <w:t>+</w:t>
      </w:r>
      <w:r w:rsidR="00E71849">
        <w:t xml:space="preserve"> funnel and</w:t>
      </w:r>
      <w:r>
        <w:t xml:space="preserve"> using /config/</w:t>
      </w:r>
      <w:proofErr w:type="spellStart"/>
      <w:r>
        <w:t>jinja_vlans_template</w:t>
      </w:r>
      <w:proofErr w:type="spellEnd"/>
      <w:r>
        <w:t xml:space="preserve"> we obtain </w:t>
      </w:r>
      <w:r w:rsidR="001172B8">
        <w:t>/data/</w:t>
      </w:r>
      <w:proofErr w:type="gramStart"/>
      <w:r w:rsidR="001172B8">
        <w:t>…./</w:t>
      </w:r>
      <w:proofErr w:type="spellStart"/>
      <w:proofErr w:type="gramEnd"/>
      <w:r>
        <w:t>vlans_generated</w:t>
      </w:r>
      <w:proofErr w:type="spellEnd"/>
      <w:r>
        <w:t xml:space="preserve"> which is used by the Meraki API to </w:t>
      </w:r>
      <w:r w:rsidR="001172B8">
        <w:t>update</w:t>
      </w:r>
      <w:r w:rsidR="00E71849">
        <w:t xml:space="preserve"> and or </w:t>
      </w:r>
      <w:r>
        <w:t>create the vlans.</w:t>
      </w:r>
    </w:p>
    <w:p w14:paraId="06054E81" w14:textId="371847B1" w:rsidR="00E01AE9" w:rsidRDefault="00E01AE9" w:rsidP="00786389">
      <w:pPr>
        <w:pStyle w:val="DDBodyText"/>
        <w:jc w:val="left"/>
      </w:pPr>
      <w:r>
        <w:t xml:space="preserve">For </w:t>
      </w:r>
      <w:r w:rsidR="00FF0361">
        <w:t>l3fwrules</w:t>
      </w:r>
      <w:r w:rsidR="001172B8">
        <w:t xml:space="preserve"> the</w:t>
      </w:r>
      <w:r>
        <w:t xml:space="preserve"> process </w:t>
      </w:r>
      <w:r w:rsidR="001172B8">
        <w:t>is very similar but</w:t>
      </w:r>
      <w:r>
        <w:t xml:space="preserve"> us</w:t>
      </w:r>
      <w:r w:rsidR="00786389">
        <w:t>es</w:t>
      </w:r>
      <w:r>
        <w:t xml:space="preserve"> a</w:t>
      </w:r>
      <w:r w:rsidR="001172B8">
        <w:t>n</w:t>
      </w:r>
      <w:r>
        <w:t xml:space="preserve"> l3fwrules_template_</w:t>
      </w:r>
      <w:r w:rsidR="00786389">
        <w:t>&lt;xxx</w:t>
      </w:r>
      <w:proofErr w:type="gramStart"/>
      <w:r w:rsidR="00786389">
        <w:t xml:space="preserve">&gt; </w:t>
      </w:r>
      <w:r>
        <w:t xml:space="preserve"> provided</w:t>
      </w:r>
      <w:proofErr w:type="gramEnd"/>
      <w:r>
        <w:t xml:space="preserve"> and constantly u</w:t>
      </w:r>
      <w:r w:rsidR="00B62307">
        <w:t>pdated by the Safeway Security t</w:t>
      </w:r>
      <w:r>
        <w:t xml:space="preserve">eam. </w:t>
      </w:r>
      <w:r w:rsidR="00E71849">
        <w:t>This template follows the Meraki standard for firewall templating. This choice of template format was done for the sake of consistency</w:t>
      </w:r>
      <w:r w:rsidR="001172B8">
        <w:t xml:space="preserve"> and the ability to easily compare Safeway Templates against Meraki deployed templates</w:t>
      </w:r>
      <w:r w:rsidR="00E71849">
        <w:t xml:space="preserve">. </w:t>
      </w:r>
      <w:r w:rsidR="001172B8">
        <w:t>T</w:t>
      </w:r>
      <w:r>
        <w:t xml:space="preserve">his template is specialized by </w:t>
      </w:r>
      <w:r w:rsidR="001172B8">
        <w:t xml:space="preserve">the </w:t>
      </w:r>
      <w:r w:rsidR="00786389">
        <w:t xml:space="preserve">automation scripts </w:t>
      </w:r>
      <w:r w:rsidR="00E71849">
        <w:t xml:space="preserve">code </w:t>
      </w:r>
      <w:r w:rsidR="001172B8">
        <w:t>instead of</w:t>
      </w:r>
      <w:r w:rsidR="00E71849">
        <w:t xml:space="preserve"> jinja</w:t>
      </w:r>
      <w:r w:rsidR="001172B8">
        <w:t>, as jinja</w:t>
      </w:r>
      <w:r w:rsidR="00E71849">
        <w:t xml:space="preserve"> was not suitable for this task.</w:t>
      </w:r>
      <w:r w:rsidR="001172B8">
        <w:t xml:space="preserve"> </w:t>
      </w:r>
      <w:r w:rsidR="00E71849">
        <w:t>The firewall_handler.py contains the code that specializes this template.</w:t>
      </w:r>
    </w:p>
    <w:p w14:paraId="330B4736" w14:textId="77777777" w:rsidR="001172B8" w:rsidRDefault="001172B8" w:rsidP="00786389">
      <w:pPr>
        <w:pStyle w:val="DDBodyText"/>
      </w:pPr>
    </w:p>
    <w:p w14:paraId="179AC9A0" w14:textId="69E6FF24" w:rsidR="00E71849" w:rsidRDefault="00C54AE6" w:rsidP="00A4193F">
      <w:pPr>
        <w:pStyle w:val="Heading2"/>
      </w:pPr>
      <w:bookmarkStart w:id="92" w:name="_Toc515360838"/>
      <w:r>
        <w:t>VLAN generation Overview</w:t>
      </w:r>
      <w:bookmarkEnd w:id="92"/>
    </w:p>
    <w:p w14:paraId="39458CEB" w14:textId="4F6450A3" w:rsidR="00D62F62" w:rsidRDefault="008467E8" w:rsidP="00D62F62">
      <w:pPr>
        <w:pStyle w:val="DDBodyText"/>
      </w:pPr>
      <w:r>
        <w:t>Store names will always be in the format   &lt;ABC&gt;_&lt;</w:t>
      </w:r>
      <w:proofErr w:type="spellStart"/>
      <w:r>
        <w:t>nnnn</w:t>
      </w:r>
      <w:proofErr w:type="spellEnd"/>
      <w:r>
        <w:t xml:space="preserve">&gt;, where ABC is the Safeway Division (e.g. SHA, </w:t>
      </w:r>
      <w:proofErr w:type="gramStart"/>
      <w:r>
        <w:t>JEW,  etc.</w:t>
      </w:r>
      <w:proofErr w:type="gramEnd"/>
      <w:r>
        <w:t>)</w:t>
      </w:r>
      <w:r w:rsidR="001172B8">
        <w:t>, this is always an uppercase non-numeric A-Z character</w:t>
      </w:r>
      <w:r>
        <w:t xml:space="preserve">  and </w:t>
      </w:r>
      <w:proofErr w:type="spellStart"/>
      <w:r>
        <w:t>nnnn</w:t>
      </w:r>
      <w:proofErr w:type="spellEnd"/>
      <w:r>
        <w:t xml:space="preserve"> is the actual store four-digit number</w:t>
      </w:r>
      <w:r w:rsidR="001172B8">
        <w:t xml:space="preserve"> 0000-9999</w:t>
      </w:r>
      <w:r>
        <w:t>.</w:t>
      </w:r>
    </w:p>
    <w:p w14:paraId="1D9889B6" w14:textId="5894726F" w:rsidR="00D62F62" w:rsidRDefault="008467E8" w:rsidP="00D62F62">
      <w:pPr>
        <w:pStyle w:val="DDBodyText"/>
      </w:pPr>
      <w:r>
        <w:lastRenderedPageBreak/>
        <w:t xml:space="preserve">The store numbers are </w:t>
      </w:r>
      <w:proofErr w:type="gramStart"/>
      <w:r>
        <w:t>unique</w:t>
      </w:r>
      <w:proofErr w:type="gramEnd"/>
      <w:r>
        <w:t xml:space="preserve"> and each store has a network controll</w:t>
      </w:r>
      <w:r w:rsidR="00D62F62">
        <w:t>er cc&lt;</w:t>
      </w:r>
      <w:proofErr w:type="spellStart"/>
      <w:r w:rsidR="00D62F62">
        <w:t>nnnn</w:t>
      </w:r>
      <w:proofErr w:type="spellEnd"/>
      <w:r w:rsidR="00D62F62">
        <w:t>&gt; associated with it.</w:t>
      </w:r>
    </w:p>
    <w:p w14:paraId="67CEA09D" w14:textId="7FE7BFDD" w:rsidR="008467E8" w:rsidRDefault="008467E8" w:rsidP="00D62F62">
      <w:pPr>
        <w:pStyle w:val="DDBodyText"/>
      </w:pPr>
      <w:r>
        <w:t>For example, the SHA_0012 store will have a cc0012 controller which should be visible on the Safeway network.</w:t>
      </w:r>
    </w:p>
    <w:p w14:paraId="7CF49CAB" w14:textId="228FEA5B" w:rsidR="008467E8" w:rsidRDefault="008467E8" w:rsidP="00D62F62">
      <w:pPr>
        <w:pStyle w:val="DDBodyText"/>
      </w:pPr>
      <w:r>
        <w:t xml:space="preserve">The VLAN generation </w:t>
      </w:r>
      <w:r w:rsidR="001172B8">
        <w:t>is done using the following</w:t>
      </w:r>
      <w:r>
        <w:t xml:space="preserve"> steps:</w:t>
      </w:r>
    </w:p>
    <w:p w14:paraId="4F2B5311" w14:textId="03889286" w:rsidR="008467E8" w:rsidRDefault="008467E8" w:rsidP="00D62F62">
      <w:pPr>
        <w:pStyle w:val="DDBullet1"/>
      </w:pPr>
      <w:r>
        <w:t>From the Men and Mice external utility a vlans_funnel.csv file is obtained. This file is patched using the config/vlan_funnels.patch.csv</w:t>
      </w:r>
      <w:r w:rsidR="001172B8">
        <w:t>, which contains internal, across store constant addresses in the 192.168 subnet.</w:t>
      </w:r>
    </w:p>
    <w:p w14:paraId="4C1E9242" w14:textId="2969C412" w:rsidR="008467E8" w:rsidRDefault="008467E8" w:rsidP="00D62F62">
      <w:pPr>
        <w:pStyle w:val="DDBullet1"/>
      </w:pPr>
      <w:r>
        <w:t>The first colum</w:t>
      </w:r>
      <w:r w:rsidR="001172B8">
        <w:t>n</w:t>
      </w:r>
      <w:r>
        <w:t xml:space="preserve"> is the VLAN number, the second line which follows the format</w:t>
      </w:r>
    </w:p>
    <w:p w14:paraId="4BDDDB12" w14:textId="77777777" w:rsidR="008467E8" w:rsidRDefault="008467E8" w:rsidP="001172B8">
      <w:pPr>
        <w:pStyle w:val="DDBullet1"/>
        <w:numPr>
          <w:ilvl w:val="0"/>
          <w:numId w:val="0"/>
        </w:numPr>
        <w:ind w:left="1134"/>
      </w:pPr>
      <w:r>
        <w:t>10.x.</w:t>
      </w:r>
      <w:proofErr w:type="gramStart"/>
      <w:r>
        <w:t>a.nn</w:t>
      </w:r>
      <w:proofErr w:type="gramEnd"/>
      <w:r>
        <w:t>/</w:t>
      </w:r>
      <w:proofErr w:type="spellStart"/>
      <w:r>
        <w:t>nn</w:t>
      </w:r>
      <w:proofErr w:type="spellEnd"/>
      <w:r>
        <w:t xml:space="preserve">  is the subnetting.</w:t>
      </w:r>
    </w:p>
    <w:p w14:paraId="192A2D5D" w14:textId="77777777" w:rsidR="008467E8" w:rsidRDefault="008467E8" w:rsidP="001172B8">
      <w:pPr>
        <w:pStyle w:val="DDBullet1"/>
        <w:numPr>
          <w:ilvl w:val="0"/>
          <w:numId w:val="0"/>
        </w:numPr>
        <w:ind w:left="1134"/>
      </w:pPr>
      <w:proofErr w:type="gramStart"/>
      <w:r>
        <w:t>10.x.a  is</w:t>
      </w:r>
      <w:proofErr w:type="gramEnd"/>
      <w:r>
        <w:t xml:space="preserve"> translated into a select for the subnet “a”  (three octets subnet created by the </w:t>
      </w:r>
      <w:proofErr w:type="spellStart"/>
      <w:r>
        <w:t>netx</w:t>
      </w:r>
      <w:proofErr w:type="spellEnd"/>
      <w:r>
        <w:t xml:space="preserve"> function)</w:t>
      </w:r>
    </w:p>
    <w:p w14:paraId="021B0AE0" w14:textId="77777777" w:rsidR="008467E8" w:rsidRDefault="008467E8" w:rsidP="00D62F62">
      <w:pPr>
        <w:pStyle w:val="DDBullet1"/>
      </w:pPr>
      <w:r>
        <w:t>Conversely 10.x.b. selects subnet “b”, and so forth up to 10.x.h which selects subnet “h”.</w:t>
      </w:r>
    </w:p>
    <w:p w14:paraId="6DE1BD29" w14:textId="77777777" w:rsidR="008467E8" w:rsidRDefault="008467E8" w:rsidP="00D62F62">
      <w:pPr>
        <w:pStyle w:val="DDBullet1"/>
      </w:pPr>
      <w:r>
        <w:t>The last octet is exactly that the last octet (4</w:t>
      </w:r>
      <w:r w:rsidRPr="007601AA">
        <w:rPr>
          <w:vertAlign w:val="superscript"/>
        </w:rPr>
        <w:t>th</w:t>
      </w:r>
      <w:r>
        <w:t xml:space="preserve"> octet, plus mask)</w:t>
      </w:r>
    </w:p>
    <w:p w14:paraId="27CAEC5B" w14:textId="77777777" w:rsidR="00160312" w:rsidRDefault="00160312" w:rsidP="00160312">
      <w:pPr>
        <w:pStyle w:val="DDBodyText"/>
      </w:pPr>
    </w:p>
    <w:p w14:paraId="24C49890" w14:textId="15C60B9A" w:rsidR="003540BC" w:rsidRDefault="00C54AE6" w:rsidP="003540BC">
      <w:pPr>
        <w:pStyle w:val="Heading2"/>
      </w:pPr>
      <w:bookmarkStart w:id="93" w:name="_Toc515360839"/>
      <w:r>
        <w:t>Subnet</w:t>
      </w:r>
      <w:r w:rsidR="00160312">
        <w:t xml:space="preserve"> generation</w:t>
      </w:r>
      <w:r>
        <w:t xml:space="preserve"> process</w:t>
      </w:r>
      <w:bookmarkEnd w:id="93"/>
    </w:p>
    <w:p w14:paraId="679AC54C" w14:textId="179B17AD" w:rsidR="00C54AE6" w:rsidRDefault="00C54AE6" w:rsidP="00C54AE6">
      <w:pPr>
        <w:pStyle w:val="DDBodyText"/>
      </w:pPr>
      <w:r>
        <w:t>This entails three steps which are detailed below:</w:t>
      </w:r>
    </w:p>
    <w:p w14:paraId="33E7F6FB" w14:textId="3652370A" w:rsidR="00C54AE6" w:rsidRDefault="00C54AE6" w:rsidP="00160312">
      <w:pPr>
        <w:pStyle w:val="DDBullet1"/>
      </w:pPr>
      <w:proofErr w:type="spellStart"/>
      <w:r>
        <w:t>Netx</w:t>
      </w:r>
      <w:proofErr w:type="spellEnd"/>
      <w:r>
        <w:t xml:space="preserve"> IP subnet generation</w:t>
      </w:r>
    </w:p>
    <w:p w14:paraId="1213C97A" w14:textId="540A8540" w:rsidR="00C54AE6" w:rsidRDefault="00C54AE6" w:rsidP="00160312">
      <w:pPr>
        <w:pStyle w:val="DDBullet1"/>
      </w:pPr>
      <w:r>
        <w:t>Funnel generation</w:t>
      </w:r>
    </w:p>
    <w:p w14:paraId="0822AF74" w14:textId="5AF39FC8" w:rsidR="008467E8" w:rsidRDefault="00C54AE6" w:rsidP="00160312">
      <w:pPr>
        <w:pStyle w:val="DDBullet1"/>
      </w:pPr>
      <w:r>
        <w:t>Template Specialization</w:t>
      </w:r>
    </w:p>
    <w:p w14:paraId="69B7D27B" w14:textId="77777777" w:rsidR="00160312" w:rsidRDefault="00160312" w:rsidP="00160312">
      <w:pPr>
        <w:pStyle w:val="DDBodyText"/>
      </w:pPr>
    </w:p>
    <w:p w14:paraId="452198DE" w14:textId="3656AFAC" w:rsidR="00FF2BBD" w:rsidRDefault="000265A2" w:rsidP="000265A2">
      <w:pPr>
        <w:pStyle w:val="Heading3"/>
      </w:pPr>
      <w:proofErr w:type="spellStart"/>
      <w:r>
        <w:t>Netx</w:t>
      </w:r>
      <w:proofErr w:type="spellEnd"/>
      <w:r>
        <w:t xml:space="preserve"> IP subnet generation</w:t>
      </w:r>
    </w:p>
    <w:p w14:paraId="7AD9E09E" w14:textId="77777777" w:rsidR="003540BC" w:rsidRDefault="003540BC" w:rsidP="003540BC">
      <w:pPr>
        <w:pStyle w:val="DDBodyText"/>
      </w:pPr>
      <w:r>
        <w:t xml:space="preserve">The </w:t>
      </w:r>
      <w:proofErr w:type="spellStart"/>
      <w:r>
        <w:t>vlan_</w:t>
      </w:r>
      <w:proofErr w:type="gramStart"/>
      <w:r>
        <w:t>netx.json</w:t>
      </w:r>
      <w:proofErr w:type="spellEnd"/>
      <w:proofErr w:type="gramEnd"/>
      <w:r>
        <w:t xml:space="preserve">  describes 8 subnets for a given store.</w:t>
      </w:r>
    </w:p>
    <w:p w14:paraId="138B0F1A" w14:textId="77777777" w:rsidR="003540BC" w:rsidRDefault="003540BC" w:rsidP="003540BC">
      <w:pPr>
        <w:pStyle w:val="DDBodyText"/>
      </w:pPr>
      <w:r>
        <w:t>It is easier to understand the logic by example:</w:t>
      </w:r>
    </w:p>
    <w:p w14:paraId="1C761279" w14:textId="77777777" w:rsidR="003540BC" w:rsidRDefault="003540BC" w:rsidP="003540BC">
      <w:pPr>
        <w:pStyle w:val="Lucida-9"/>
        <w:spacing w:before="0" w:after="0"/>
      </w:pPr>
    </w:p>
    <w:p w14:paraId="78AF7D8D" w14:textId="77777777" w:rsidR="003540BC" w:rsidRDefault="003540BC" w:rsidP="003540BC">
      <w:pPr>
        <w:pStyle w:val="Lucida-9"/>
        <w:spacing w:before="0" w:after="0"/>
      </w:pPr>
      <w:r>
        <w:t xml:space="preserve">How to generate </w:t>
      </w:r>
      <w:proofErr w:type="spellStart"/>
      <w:r>
        <w:t>netx</w:t>
      </w:r>
      <w:proofErr w:type="spellEnd"/>
      <w:r>
        <w:t xml:space="preserve"> by example</w:t>
      </w:r>
    </w:p>
    <w:p w14:paraId="7F708301" w14:textId="77777777" w:rsidR="003540BC" w:rsidRDefault="003540BC" w:rsidP="003540BC">
      <w:pPr>
        <w:pStyle w:val="Lucida-9"/>
        <w:spacing w:before="0" w:after="0"/>
      </w:pPr>
    </w:p>
    <w:p w14:paraId="1A5EB613" w14:textId="77777777" w:rsidR="003540BC" w:rsidRDefault="003540BC" w:rsidP="003540BC">
      <w:pPr>
        <w:pStyle w:val="Lucida-9"/>
        <w:spacing w:before="0" w:after="0"/>
      </w:pPr>
      <w:r>
        <w:t>a) ping cc8501</w:t>
      </w:r>
    </w:p>
    <w:p w14:paraId="3E7BC25B" w14:textId="77777777" w:rsidR="003540BC" w:rsidRDefault="003540BC" w:rsidP="003540BC">
      <w:pPr>
        <w:pStyle w:val="Lucida-9"/>
        <w:spacing w:before="0" w:after="0"/>
      </w:pPr>
      <w:r>
        <w:t>b) Pinging cc8501 [10.218.31.5] with 32 bytes of data:</w:t>
      </w:r>
    </w:p>
    <w:p w14:paraId="2CDBF387" w14:textId="77777777" w:rsidR="003540BC" w:rsidRDefault="003540BC" w:rsidP="003540BC">
      <w:pPr>
        <w:pStyle w:val="Lucida-9"/>
        <w:spacing w:before="0" w:after="0"/>
      </w:pPr>
      <w:r>
        <w:t xml:space="preserve">c) </w:t>
      </w:r>
      <w:proofErr w:type="spellStart"/>
      <w:r>
        <w:t>netx</w:t>
      </w:r>
      <w:proofErr w:type="spellEnd"/>
      <w:r>
        <w:t>["upper"] = {1:10, 2:218, 3:28, 4:0}</w:t>
      </w:r>
      <w:proofErr w:type="gramStart"/>
      <w:r>
        <w:t xml:space="preserve">   (</w:t>
      </w:r>
      <w:proofErr w:type="gramEnd"/>
      <w:r>
        <w:t>31-3 = 28 for 3rd octet)</w:t>
      </w:r>
    </w:p>
    <w:p w14:paraId="0D1A4D0D" w14:textId="77777777" w:rsidR="003540BC" w:rsidRDefault="003540BC" w:rsidP="003540BC">
      <w:pPr>
        <w:pStyle w:val="Lucida-9"/>
        <w:spacing w:before="0" w:after="0"/>
      </w:pPr>
      <w:r>
        <w:t xml:space="preserve">d) </w:t>
      </w:r>
      <w:proofErr w:type="spellStart"/>
      <w:r>
        <w:t>netx</w:t>
      </w:r>
      <w:proofErr w:type="spellEnd"/>
      <w:r>
        <w:t>["lower"] = {1:10, 2:154, 3:28, 4:0}</w:t>
      </w:r>
      <w:proofErr w:type="gramStart"/>
      <w:r>
        <w:t xml:space="preserve">   (</w:t>
      </w:r>
      <w:proofErr w:type="gramEnd"/>
      <w:r>
        <w:t>218-0x40=154 for 2nd octet)</w:t>
      </w:r>
    </w:p>
    <w:p w14:paraId="4284A4F8" w14:textId="00879753" w:rsidR="003540BC" w:rsidRDefault="003540BC" w:rsidP="003540BC">
      <w:pPr>
        <w:pStyle w:val="Lucida-9"/>
        <w:spacing w:before="0" w:after="0"/>
      </w:pPr>
      <w:r>
        <w:t xml:space="preserve">3:28} (copy 1,2,3 octets from </w:t>
      </w:r>
      <w:proofErr w:type="spellStart"/>
      <w:r>
        <w:t>netx</w:t>
      </w:r>
      <w:proofErr w:type="spellEnd"/>
      <w:r>
        <w:t>["upper"]</w:t>
      </w:r>
    </w:p>
    <w:p w14:paraId="75B98EDD" w14:textId="77777777" w:rsidR="003540BC" w:rsidRDefault="003540BC" w:rsidP="003540BC">
      <w:pPr>
        <w:pStyle w:val="Lucida-9"/>
        <w:spacing w:before="0" w:after="0"/>
      </w:pPr>
      <w:r>
        <w:t xml:space="preserve">f) next{"b"] = {1:10. 2:218. 3:29} (copy 1,2 octets from </w:t>
      </w:r>
      <w:proofErr w:type="spellStart"/>
      <w:r>
        <w:t>netx</w:t>
      </w:r>
      <w:proofErr w:type="spellEnd"/>
      <w:r>
        <w:t xml:space="preserve">["a"] and 3rd octet = </w:t>
      </w:r>
      <w:proofErr w:type="spellStart"/>
      <w:r>
        <w:t>netx</w:t>
      </w:r>
      <w:proofErr w:type="spellEnd"/>
      <w:r>
        <w:t>["a</w:t>
      </w:r>
      <w:proofErr w:type="gramStart"/>
      <w:r>
        <w:t>"][</w:t>
      </w:r>
      <w:proofErr w:type="gramEnd"/>
      <w:r>
        <w:t>3] + 1</w:t>
      </w:r>
    </w:p>
    <w:p w14:paraId="6AAAAD24" w14:textId="77777777" w:rsidR="003540BC" w:rsidRDefault="003540BC" w:rsidP="003540BC">
      <w:pPr>
        <w:pStyle w:val="Lucida-9"/>
        <w:spacing w:before="0" w:after="0"/>
      </w:pPr>
      <w:r>
        <w:lastRenderedPageBreak/>
        <w:t xml:space="preserve">g) next{"c"] = {1:10. 2:218. 3:30} (copy 1,2 octets from </w:t>
      </w:r>
      <w:proofErr w:type="spellStart"/>
      <w:r>
        <w:t>netx</w:t>
      </w:r>
      <w:proofErr w:type="spellEnd"/>
      <w:r>
        <w:t xml:space="preserve">["b"] and 3rd octet = </w:t>
      </w:r>
      <w:proofErr w:type="spellStart"/>
      <w:r>
        <w:t>netx</w:t>
      </w:r>
      <w:proofErr w:type="spellEnd"/>
      <w:r>
        <w:t>["b</w:t>
      </w:r>
      <w:proofErr w:type="gramStart"/>
      <w:r>
        <w:t>"][</w:t>
      </w:r>
      <w:proofErr w:type="gramEnd"/>
      <w:r>
        <w:t>3] + 1</w:t>
      </w:r>
    </w:p>
    <w:p w14:paraId="30C13DD5" w14:textId="77777777" w:rsidR="003540BC" w:rsidRDefault="003540BC" w:rsidP="003540BC">
      <w:pPr>
        <w:pStyle w:val="Lucida-9"/>
        <w:spacing w:before="0" w:after="0"/>
      </w:pPr>
      <w:r>
        <w:t xml:space="preserve">e) next{"d"] = {1:10. 2:218. 3:31} (copy 1,2 octets from </w:t>
      </w:r>
      <w:proofErr w:type="spellStart"/>
      <w:r>
        <w:t>netx</w:t>
      </w:r>
      <w:proofErr w:type="spellEnd"/>
      <w:r>
        <w:t xml:space="preserve">["c"] and 3rd octet = </w:t>
      </w:r>
      <w:proofErr w:type="spellStart"/>
      <w:r>
        <w:t>netx</w:t>
      </w:r>
      <w:proofErr w:type="spellEnd"/>
      <w:r>
        <w:t>["c</w:t>
      </w:r>
      <w:proofErr w:type="gramStart"/>
      <w:r>
        <w:t>"][</w:t>
      </w:r>
      <w:proofErr w:type="gramEnd"/>
      <w:r>
        <w:t>3] + 1</w:t>
      </w:r>
    </w:p>
    <w:p w14:paraId="006DE29C" w14:textId="77777777" w:rsidR="003540BC" w:rsidRDefault="003540BC" w:rsidP="003540BC">
      <w:pPr>
        <w:pStyle w:val="Lucida-9"/>
        <w:spacing w:before="0" w:after="0"/>
      </w:pPr>
    </w:p>
    <w:p w14:paraId="129B2010" w14:textId="41B3D145" w:rsidR="003540BC" w:rsidRDefault="003540BC" w:rsidP="003540BC">
      <w:pPr>
        <w:pStyle w:val="Lucida-9"/>
        <w:spacing w:before="0" w:after="0"/>
      </w:pPr>
      <w:r>
        <w:t>e) next{"e"] = {1:10. 2:</w:t>
      </w:r>
      <w:r w:rsidR="002C6D27">
        <w:t>154</w:t>
      </w:r>
      <w:r>
        <w:t xml:space="preserve">. 3:28} (copy 1,2,3 octets from </w:t>
      </w:r>
      <w:proofErr w:type="spellStart"/>
      <w:r>
        <w:t>netx</w:t>
      </w:r>
      <w:proofErr w:type="spellEnd"/>
      <w:r>
        <w:t>["lower"]</w:t>
      </w:r>
    </w:p>
    <w:p w14:paraId="6429D1CA" w14:textId="2B9C8EEB" w:rsidR="003540BC" w:rsidRDefault="003540BC" w:rsidP="003540BC">
      <w:pPr>
        <w:pStyle w:val="Lucida-9"/>
        <w:spacing w:before="0" w:after="0"/>
      </w:pPr>
      <w:r>
        <w:t>f) next{"f"] = {1:10. 2:</w:t>
      </w:r>
      <w:r w:rsidR="002C6D27">
        <w:t>154</w:t>
      </w:r>
      <w:r>
        <w:t xml:space="preserve">. 3:29} (copy 1,2 octets from </w:t>
      </w:r>
      <w:proofErr w:type="spellStart"/>
      <w:r>
        <w:t>netx</w:t>
      </w:r>
      <w:proofErr w:type="spellEnd"/>
      <w:r>
        <w:t xml:space="preserve">["a"] and 3rd octet = </w:t>
      </w:r>
      <w:proofErr w:type="spellStart"/>
      <w:r>
        <w:t>netx</w:t>
      </w:r>
      <w:proofErr w:type="spellEnd"/>
      <w:r>
        <w:t>["f</w:t>
      </w:r>
      <w:proofErr w:type="gramStart"/>
      <w:r>
        <w:t>"][</w:t>
      </w:r>
      <w:proofErr w:type="gramEnd"/>
      <w:r>
        <w:t>3] + 1</w:t>
      </w:r>
    </w:p>
    <w:p w14:paraId="33621EC5" w14:textId="60E9EA46" w:rsidR="003540BC" w:rsidRDefault="003540BC" w:rsidP="003540BC">
      <w:pPr>
        <w:pStyle w:val="Lucida-9"/>
        <w:spacing w:before="0" w:after="0"/>
      </w:pPr>
      <w:r>
        <w:t>g) next{"g"] = {1:10. 2:</w:t>
      </w:r>
      <w:r w:rsidR="002C6D27">
        <w:t>154</w:t>
      </w:r>
      <w:r>
        <w:t xml:space="preserve">. 3:30} (copy 1,2 octets from </w:t>
      </w:r>
      <w:proofErr w:type="spellStart"/>
      <w:r>
        <w:t>netx</w:t>
      </w:r>
      <w:proofErr w:type="spellEnd"/>
      <w:r>
        <w:t xml:space="preserve">["b"] and 3rd octet = </w:t>
      </w:r>
      <w:proofErr w:type="spellStart"/>
      <w:r>
        <w:t>netx</w:t>
      </w:r>
      <w:proofErr w:type="spellEnd"/>
      <w:r>
        <w:t>["g</w:t>
      </w:r>
      <w:proofErr w:type="gramStart"/>
      <w:r>
        <w:t>"][</w:t>
      </w:r>
      <w:proofErr w:type="gramEnd"/>
      <w:r>
        <w:t>3] + 1</w:t>
      </w:r>
    </w:p>
    <w:p w14:paraId="56432868" w14:textId="4A566D2F" w:rsidR="003540BC" w:rsidRDefault="003540BC" w:rsidP="003540BC">
      <w:pPr>
        <w:pStyle w:val="Lucida-9"/>
        <w:spacing w:before="0" w:after="0"/>
      </w:pPr>
      <w:r>
        <w:t>e) next{"h"] = {1:10. 2:</w:t>
      </w:r>
      <w:r w:rsidR="002C6D27">
        <w:t>154</w:t>
      </w:r>
      <w:r>
        <w:t xml:space="preserve">. 3:31} (copy 1,2 octets from </w:t>
      </w:r>
      <w:proofErr w:type="spellStart"/>
      <w:r>
        <w:t>netx</w:t>
      </w:r>
      <w:proofErr w:type="spellEnd"/>
      <w:r>
        <w:t xml:space="preserve">["c"] and 3rd octet = </w:t>
      </w:r>
      <w:proofErr w:type="spellStart"/>
      <w:r>
        <w:t>netx</w:t>
      </w:r>
      <w:proofErr w:type="spellEnd"/>
      <w:r>
        <w:t>["b</w:t>
      </w:r>
      <w:proofErr w:type="gramStart"/>
      <w:r>
        <w:t>"][</w:t>
      </w:r>
      <w:proofErr w:type="gramEnd"/>
      <w:r>
        <w:t>3] + 1</w:t>
      </w:r>
    </w:p>
    <w:p w14:paraId="6CC4EA18" w14:textId="77777777" w:rsidR="002C6D27" w:rsidRDefault="003540BC" w:rsidP="002C6D27">
      <w:pPr>
        <w:pStyle w:val="Lucida-9"/>
        <w:spacing w:before="0" w:after="0"/>
      </w:pPr>
      <w:r>
        <w:t xml:space="preserve"> </w:t>
      </w:r>
    </w:p>
    <w:p w14:paraId="69720A80" w14:textId="59559B98" w:rsidR="003540BC" w:rsidRDefault="002C6D27" w:rsidP="002C6D27">
      <w:pPr>
        <w:pStyle w:val="Lucida-9"/>
        <w:spacing w:before="0" w:after="0"/>
      </w:pPr>
      <w:r>
        <w:t>e) next{"a"] = {1:10. 2:218.</w:t>
      </w:r>
    </w:p>
    <w:p w14:paraId="5709BFD8" w14:textId="77777777" w:rsidR="003540BC" w:rsidRDefault="003540BC" w:rsidP="003540BC">
      <w:pPr>
        <w:pStyle w:val="Lucida-9"/>
        <w:spacing w:before="0" w:after="0"/>
      </w:pPr>
      <w:proofErr w:type="gramStart"/>
      <w:r>
        <w:t>So</w:t>
      </w:r>
      <w:proofErr w:type="gramEnd"/>
      <w:r>
        <w:t xml:space="preserve"> for</w:t>
      </w:r>
    </w:p>
    <w:p w14:paraId="2C11982A" w14:textId="77777777" w:rsidR="003540BC" w:rsidRDefault="003540BC" w:rsidP="003540BC">
      <w:pPr>
        <w:pStyle w:val="Lucida-9"/>
        <w:spacing w:before="0" w:after="0"/>
      </w:pPr>
      <w:proofErr w:type="spellStart"/>
      <w:r>
        <w:t>ip</w:t>
      </w:r>
      <w:proofErr w:type="spellEnd"/>
      <w:r>
        <w:t xml:space="preserve"> = 10.218.31.5</w:t>
      </w:r>
    </w:p>
    <w:p w14:paraId="3A073CCE" w14:textId="77777777" w:rsidR="003540BC" w:rsidRDefault="003540BC" w:rsidP="003540BC">
      <w:pPr>
        <w:pStyle w:val="Lucida-9"/>
        <w:spacing w:before="0" w:after="0"/>
      </w:pPr>
      <w:proofErr w:type="spellStart"/>
      <w:r>
        <w:t>netx</w:t>
      </w:r>
      <w:proofErr w:type="spellEnd"/>
      <w:r>
        <w:t xml:space="preserve"> = {</w:t>
      </w:r>
    </w:p>
    <w:p w14:paraId="42B4717E" w14:textId="77777777" w:rsidR="003540BC" w:rsidRDefault="003540BC" w:rsidP="003540BC">
      <w:pPr>
        <w:pStyle w:val="Lucida-9"/>
        <w:spacing w:before="0" w:after="0"/>
      </w:pPr>
      <w:r>
        <w:t xml:space="preserve">    "upper": "10.218.28.0",</w:t>
      </w:r>
    </w:p>
    <w:p w14:paraId="1F72D3A1" w14:textId="77777777" w:rsidR="003540BC" w:rsidRDefault="003540BC" w:rsidP="003540BC">
      <w:pPr>
        <w:pStyle w:val="Lucida-9"/>
        <w:spacing w:before="0" w:after="0"/>
      </w:pPr>
      <w:r>
        <w:t xml:space="preserve">    "lower": "10.154.28.0",</w:t>
      </w:r>
    </w:p>
    <w:p w14:paraId="132D8DB3" w14:textId="77777777" w:rsidR="003540BC" w:rsidRDefault="003540BC" w:rsidP="003540BC">
      <w:pPr>
        <w:pStyle w:val="Lucida-9"/>
        <w:spacing w:before="0" w:after="0"/>
      </w:pPr>
      <w:r>
        <w:t xml:space="preserve">    "a": "10.218.28",</w:t>
      </w:r>
    </w:p>
    <w:p w14:paraId="55A1C712" w14:textId="77777777" w:rsidR="003540BC" w:rsidRDefault="003540BC" w:rsidP="003540BC">
      <w:pPr>
        <w:pStyle w:val="Lucida-9"/>
        <w:spacing w:before="0" w:after="0"/>
      </w:pPr>
      <w:r>
        <w:t xml:space="preserve">    "b": "10.218.29",</w:t>
      </w:r>
    </w:p>
    <w:p w14:paraId="3A5EDC79" w14:textId="77777777" w:rsidR="003540BC" w:rsidRDefault="003540BC" w:rsidP="003540BC">
      <w:pPr>
        <w:pStyle w:val="Lucida-9"/>
        <w:spacing w:before="0" w:after="0"/>
      </w:pPr>
      <w:r>
        <w:t xml:space="preserve">    "c": "10.218.30",</w:t>
      </w:r>
    </w:p>
    <w:p w14:paraId="643CED1D" w14:textId="77777777" w:rsidR="003540BC" w:rsidRDefault="003540BC" w:rsidP="003540BC">
      <w:pPr>
        <w:pStyle w:val="Lucida-9"/>
        <w:spacing w:before="0" w:after="0"/>
      </w:pPr>
      <w:r>
        <w:t xml:space="preserve">    "d": "10.218.31",    </w:t>
      </w:r>
    </w:p>
    <w:p w14:paraId="1061659A" w14:textId="77777777" w:rsidR="003540BC" w:rsidRDefault="003540BC" w:rsidP="003540BC">
      <w:pPr>
        <w:pStyle w:val="Lucida-9"/>
        <w:spacing w:before="0" w:after="0"/>
      </w:pPr>
      <w:r>
        <w:t xml:space="preserve">    "e": "10.154.28",</w:t>
      </w:r>
    </w:p>
    <w:p w14:paraId="03838649" w14:textId="77777777" w:rsidR="003540BC" w:rsidRDefault="003540BC" w:rsidP="003540BC">
      <w:pPr>
        <w:pStyle w:val="Lucida-9"/>
        <w:spacing w:before="0" w:after="0"/>
      </w:pPr>
      <w:r>
        <w:t xml:space="preserve">    "f": "10.154.29",</w:t>
      </w:r>
    </w:p>
    <w:p w14:paraId="67C360FB" w14:textId="77777777" w:rsidR="003540BC" w:rsidRDefault="003540BC" w:rsidP="003540BC">
      <w:pPr>
        <w:pStyle w:val="Lucida-9"/>
        <w:spacing w:before="0" w:after="0"/>
      </w:pPr>
      <w:r>
        <w:t xml:space="preserve">    "g": "10.154.30",</w:t>
      </w:r>
    </w:p>
    <w:p w14:paraId="4D6C5B71" w14:textId="77777777" w:rsidR="003540BC" w:rsidRDefault="003540BC" w:rsidP="003540BC">
      <w:pPr>
        <w:pStyle w:val="Lucida-9"/>
        <w:spacing w:before="0" w:after="0"/>
      </w:pPr>
      <w:r>
        <w:t xml:space="preserve">    "h": "10.154.31"</w:t>
      </w:r>
    </w:p>
    <w:p w14:paraId="50FCEB38" w14:textId="77777777" w:rsidR="003540BC" w:rsidRDefault="003540BC" w:rsidP="003540BC">
      <w:pPr>
        <w:pStyle w:val="Lucida-9"/>
      </w:pPr>
      <w:r>
        <w:t>}</w:t>
      </w:r>
    </w:p>
    <w:p w14:paraId="11D8B623" w14:textId="77777777" w:rsidR="003540BC" w:rsidRDefault="003540BC" w:rsidP="003540BC">
      <w:pPr>
        <w:pStyle w:val="DDBodyText"/>
      </w:pPr>
      <w:r>
        <w:t xml:space="preserve">Below the generated </w:t>
      </w:r>
      <w:proofErr w:type="spellStart"/>
      <w:r>
        <w:t>vlans_</w:t>
      </w:r>
      <w:proofErr w:type="gramStart"/>
      <w:r>
        <w:t>netx.json</w:t>
      </w:r>
      <w:proofErr w:type="spellEnd"/>
      <w:proofErr w:type="gramEnd"/>
    </w:p>
    <w:p w14:paraId="41D01AAE" w14:textId="77777777" w:rsidR="003540BC" w:rsidRDefault="003540BC" w:rsidP="003540BC">
      <w:pPr>
        <w:pStyle w:val="Lucida-9"/>
        <w:spacing w:before="0" w:after="0"/>
      </w:pPr>
    </w:p>
    <w:p w14:paraId="679C675D" w14:textId="77777777" w:rsidR="003540BC" w:rsidRDefault="003540BC" w:rsidP="003540BC">
      <w:pPr>
        <w:pStyle w:val="Lucida-9"/>
        <w:spacing w:before="0" w:after="0"/>
      </w:pPr>
      <w:r>
        <w:t>{</w:t>
      </w:r>
    </w:p>
    <w:p w14:paraId="76365909" w14:textId="77777777" w:rsidR="003540BC" w:rsidRDefault="003540BC" w:rsidP="003540BC">
      <w:pPr>
        <w:pStyle w:val="Lucida-9"/>
        <w:spacing w:before="0" w:after="0"/>
      </w:pPr>
      <w:r>
        <w:t xml:space="preserve">    "upper": "10.195.200.0",</w:t>
      </w:r>
    </w:p>
    <w:p w14:paraId="1E02B0F2" w14:textId="77777777" w:rsidR="003540BC" w:rsidRDefault="003540BC" w:rsidP="003540BC">
      <w:pPr>
        <w:pStyle w:val="Lucida-9"/>
        <w:spacing w:before="0" w:after="0"/>
      </w:pPr>
      <w:r>
        <w:t xml:space="preserve">    "lower": "10.131.200.0",</w:t>
      </w:r>
    </w:p>
    <w:p w14:paraId="684B055C" w14:textId="77777777" w:rsidR="003540BC" w:rsidRDefault="003540BC" w:rsidP="003540BC">
      <w:pPr>
        <w:pStyle w:val="Lucida-9"/>
        <w:spacing w:before="0" w:after="0"/>
      </w:pPr>
      <w:r>
        <w:t xml:space="preserve">    "a": "10.195.200",</w:t>
      </w:r>
    </w:p>
    <w:p w14:paraId="21198546" w14:textId="77777777" w:rsidR="003540BC" w:rsidRDefault="003540BC" w:rsidP="003540BC">
      <w:pPr>
        <w:pStyle w:val="Lucida-9"/>
        <w:spacing w:before="0" w:after="0"/>
      </w:pPr>
      <w:r>
        <w:t xml:space="preserve">    "b": "10.195.201",</w:t>
      </w:r>
    </w:p>
    <w:p w14:paraId="6B1A82A7" w14:textId="77777777" w:rsidR="003540BC" w:rsidRDefault="003540BC" w:rsidP="003540BC">
      <w:pPr>
        <w:pStyle w:val="Lucida-9"/>
        <w:spacing w:before="0" w:after="0"/>
      </w:pPr>
      <w:r>
        <w:t xml:space="preserve">    "c": "10.195.202",</w:t>
      </w:r>
    </w:p>
    <w:p w14:paraId="731331A8" w14:textId="77777777" w:rsidR="003540BC" w:rsidRDefault="003540BC" w:rsidP="003540BC">
      <w:pPr>
        <w:pStyle w:val="Lucida-9"/>
        <w:spacing w:before="0" w:after="0"/>
      </w:pPr>
      <w:r>
        <w:t xml:space="preserve">    "d": "10.195.203",</w:t>
      </w:r>
    </w:p>
    <w:p w14:paraId="4264F6F0" w14:textId="77777777" w:rsidR="003540BC" w:rsidRDefault="003540BC" w:rsidP="003540BC">
      <w:pPr>
        <w:pStyle w:val="Lucida-9"/>
        <w:spacing w:before="0" w:after="0"/>
      </w:pPr>
      <w:r>
        <w:t xml:space="preserve">    "e": "10.131.200",</w:t>
      </w:r>
    </w:p>
    <w:p w14:paraId="3662273C" w14:textId="77777777" w:rsidR="003540BC" w:rsidRDefault="003540BC" w:rsidP="003540BC">
      <w:pPr>
        <w:pStyle w:val="Lucida-9"/>
        <w:spacing w:before="0" w:after="0"/>
      </w:pPr>
      <w:r>
        <w:t xml:space="preserve">    "f": "10.131.201",</w:t>
      </w:r>
    </w:p>
    <w:p w14:paraId="6E87FEAA" w14:textId="77777777" w:rsidR="003540BC" w:rsidRDefault="003540BC" w:rsidP="003540BC">
      <w:pPr>
        <w:pStyle w:val="Lucida-9"/>
        <w:spacing w:before="0" w:after="0"/>
      </w:pPr>
      <w:r>
        <w:t xml:space="preserve">    "g": "10.131.202",</w:t>
      </w:r>
    </w:p>
    <w:p w14:paraId="72419FBD" w14:textId="77777777" w:rsidR="003540BC" w:rsidRDefault="003540BC" w:rsidP="003540BC">
      <w:pPr>
        <w:pStyle w:val="Lucida-9"/>
        <w:spacing w:before="0" w:after="0"/>
      </w:pPr>
      <w:r>
        <w:t xml:space="preserve">    "h": "10.131.203"</w:t>
      </w:r>
    </w:p>
    <w:p w14:paraId="5A9A09B9" w14:textId="77777777" w:rsidR="003540BC" w:rsidRPr="008B2A92" w:rsidRDefault="003540BC" w:rsidP="003540BC">
      <w:pPr>
        <w:pStyle w:val="Lucida-9"/>
      </w:pPr>
      <w:r>
        <w:t>}</w:t>
      </w:r>
    </w:p>
    <w:p w14:paraId="1486BB49" w14:textId="78555861" w:rsidR="00C54AE6" w:rsidRDefault="00C54AE6" w:rsidP="00160312">
      <w:pPr>
        <w:pStyle w:val="DDBodyText"/>
      </w:pPr>
    </w:p>
    <w:p w14:paraId="67261215" w14:textId="77777777" w:rsidR="00567E3B" w:rsidRPr="00D62F62" w:rsidRDefault="00567E3B" w:rsidP="00D62F62">
      <w:pPr>
        <w:pStyle w:val="DDBodyText"/>
      </w:pPr>
    </w:p>
    <w:p w14:paraId="41226E5D" w14:textId="5BC038F1" w:rsidR="00C54AE6" w:rsidRDefault="00160312" w:rsidP="00C54AE6">
      <w:pPr>
        <w:pStyle w:val="Heading3"/>
      </w:pPr>
      <w:r>
        <w:t>“</w:t>
      </w:r>
      <w:proofErr w:type="spellStart"/>
      <w:r w:rsidR="008467E8">
        <w:t>vlans_</w:t>
      </w:r>
      <w:proofErr w:type="gramStart"/>
      <w:r w:rsidR="008467E8">
        <w:t>funnel</w:t>
      </w:r>
      <w:proofErr w:type="spellEnd"/>
      <w:r>
        <w:t>”</w:t>
      </w:r>
      <w:r w:rsidR="003540BC">
        <w:t xml:space="preserve"> </w:t>
      </w:r>
      <w:r w:rsidR="000265A2">
        <w:t xml:space="preserve"> </w:t>
      </w:r>
      <w:r w:rsidR="00C54AE6">
        <w:t>generation</w:t>
      </w:r>
      <w:proofErr w:type="gramEnd"/>
    </w:p>
    <w:p w14:paraId="5867B670" w14:textId="77777777" w:rsidR="00C54AE6" w:rsidRDefault="00C54AE6" w:rsidP="00C54AE6">
      <w:pPr>
        <w:pStyle w:val="DDBodyText"/>
      </w:pPr>
      <w:r>
        <w:t>The vlans_funnel.csv (copied from ./</w:t>
      </w:r>
      <w:proofErr w:type="spellStart"/>
      <w:r>
        <w:t>menAndMice</w:t>
      </w:r>
      <w:proofErr w:type="spellEnd"/>
      <w:r>
        <w:t xml:space="preserve">/funnel.csv is patched with ./config/vlans_funnel_patch.csv and is ultimately an old-style template. The first column is the vlan number, the second column contains the </w:t>
      </w:r>
      <w:proofErr w:type="gramStart"/>
      <w:r>
        <w:t>3 octet</w:t>
      </w:r>
      <w:proofErr w:type="gramEnd"/>
      <w:r>
        <w:t xml:space="preserve"> subnet reference and the actual last octet + mask. (e.g. 10.x.a.16/27, translates to use </w:t>
      </w:r>
      <w:proofErr w:type="spellStart"/>
      <w:r>
        <w:t>netx</w:t>
      </w:r>
      <w:proofErr w:type="spellEnd"/>
      <w:r>
        <w:t xml:space="preserve"> subnet “a” with the last octet as 16 and mask 27)</w:t>
      </w:r>
    </w:p>
    <w:p w14:paraId="1DCEBF68" w14:textId="7E21E7BC" w:rsidR="00C54AE6" w:rsidRDefault="00C54AE6" w:rsidP="00C54AE6">
      <w:pPr>
        <w:pStyle w:val="DDBodyText"/>
        <w:jc w:val="left"/>
      </w:pPr>
      <w:r>
        <w:t xml:space="preserve">The </w:t>
      </w:r>
      <w:proofErr w:type="spellStart"/>
      <w:r>
        <w:t>netx</w:t>
      </w:r>
      <w:proofErr w:type="spellEnd"/>
      <w:r>
        <w:t xml:space="preserve"> logic explained below produces 8 </w:t>
      </w:r>
      <w:proofErr w:type="gramStart"/>
      <w:r>
        <w:t>subnets ,</w:t>
      </w:r>
      <w:proofErr w:type="gramEnd"/>
      <w:r>
        <w:t xml:space="preserve"> named “a”, “b“, “c’, “d’, “e”, ”f”, ”g”, ”h”,  for a given absolute fixed IP.</w:t>
      </w:r>
    </w:p>
    <w:p w14:paraId="1F91AEA8" w14:textId="77777777" w:rsidR="00C54AE6" w:rsidRDefault="00C54AE6" w:rsidP="00C54AE6">
      <w:pPr>
        <w:pStyle w:val="DDBodyText"/>
      </w:pPr>
      <w:r>
        <w:lastRenderedPageBreak/>
        <w:t xml:space="preserve">Therefore, the </w:t>
      </w:r>
      <w:proofErr w:type="spellStart"/>
      <w:r>
        <w:t>netx</w:t>
      </w:r>
      <w:proofErr w:type="spellEnd"/>
      <w:r>
        <w:t xml:space="preserve"> logic and the funnel-vlan logic above provide subnets which are used in VLAN and Firewall Rule generation. </w:t>
      </w:r>
    </w:p>
    <w:p w14:paraId="2D2280D1" w14:textId="66CB5AEE" w:rsidR="00FF2BBD" w:rsidRDefault="003540BC" w:rsidP="000265A2">
      <w:pPr>
        <w:pStyle w:val="DDBodyText"/>
      </w:pPr>
      <w:r>
        <w:t>Below a s</w:t>
      </w:r>
      <w:r w:rsidR="000265A2">
        <w:t xml:space="preserve">ample </w:t>
      </w:r>
      <w:r>
        <w:t xml:space="preserve">vlans_funnel.csv obtained </w:t>
      </w:r>
      <w:r w:rsidR="000265A2">
        <w:t>f</w:t>
      </w:r>
      <w:r w:rsidR="00FF2BBD">
        <w:t>rom Men and Mice</w:t>
      </w:r>
      <w:r>
        <w:t>.</w:t>
      </w:r>
    </w:p>
    <w:p w14:paraId="00E84591" w14:textId="77777777" w:rsidR="00325EF2" w:rsidRDefault="00325EF2" w:rsidP="00325EF2">
      <w:pPr>
        <w:pStyle w:val="Lucida-9"/>
      </w:pPr>
    </w:p>
    <w:p w14:paraId="36C99495" w14:textId="77777777" w:rsidR="00325EF2" w:rsidRDefault="00325EF2" w:rsidP="00325EF2">
      <w:pPr>
        <w:pStyle w:val="Lucida-9"/>
      </w:pPr>
      <w:proofErr w:type="spellStart"/>
      <w:proofErr w:type="gramStart"/>
      <w:r>
        <w:t>Vlan,Subnet</w:t>
      </w:r>
      <w:proofErr w:type="gramEnd"/>
      <w:r>
        <w:t>,Description</w:t>
      </w:r>
      <w:proofErr w:type="spellEnd"/>
    </w:p>
    <w:p w14:paraId="6E55E035" w14:textId="77777777" w:rsidR="00325EF2" w:rsidRDefault="00325EF2" w:rsidP="00325EF2">
      <w:pPr>
        <w:pStyle w:val="Lucida-9"/>
      </w:pPr>
      <w:r>
        <w:t>1,</w:t>
      </w:r>
      <w:proofErr w:type="gramStart"/>
      <w:r>
        <w:t>10.x.a.</w:t>
      </w:r>
      <w:proofErr w:type="gramEnd"/>
      <w:r>
        <w:t>16/27,Network Management</w:t>
      </w:r>
    </w:p>
    <w:p w14:paraId="6F87476A" w14:textId="77777777" w:rsidR="00325EF2" w:rsidRDefault="00325EF2" w:rsidP="00325EF2">
      <w:pPr>
        <w:pStyle w:val="Lucida-9"/>
      </w:pPr>
      <w:r>
        <w:t>4,</w:t>
      </w:r>
      <w:proofErr w:type="gramStart"/>
      <w:r>
        <w:t>10.x.a.</w:t>
      </w:r>
      <w:proofErr w:type="gramEnd"/>
      <w:r>
        <w:t>32/27,Network Management</w:t>
      </w:r>
    </w:p>
    <w:p w14:paraId="33CB9895" w14:textId="77777777" w:rsidR="00325EF2" w:rsidRDefault="00325EF2" w:rsidP="00325EF2">
      <w:pPr>
        <w:pStyle w:val="Lucida-9"/>
      </w:pPr>
      <w:r>
        <w:t>6,</w:t>
      </w:r>
      <w:proofErr w:type="gramStart"/>
      <w:r>
        <w:t>10.x.a.</w:t>
      </w:r>
      <w:proofErr w:type="gramEnd"/>
      <w:r>
        <w:t>64/27,Extranet Vendors</w:t>
      </w:r>
    </w:p>
    <w:p w14:paraId="24A95556" w14:textId="77777777" w:rsidR="00325EF2" w:rsidRDefault="00325EF2" w:rsidP="00325EF2">
      <w:pPr>
        <w:pStyle w:val="Lucida-9"/>
      </w:pPr>
      <w:r>
        <w:t>7,</w:t>
      </w:r>
      <w:proofErr w:type="gramStart"/>
      <w:r>
        <w:t>10.x.a.</w:t>
      </w:r>
      <w:proofErr w:type="gramEnd"/>
      <w:r>
        <w:t>96/27,Pharmacy</w:t>
      </w:r>
    </w:p>
    <w:p w14:paraId="0F3B897B" w14:textId="77777777" w:rsidR="00325EF2" w:rsidRDefault="00325EF2" w:rsidP="00325EF2">
      <w:pPr>
        <w:pStyle w:val="Lucida-9"/>
      </w:pPr>
      <w:r>
        <w:t>8,</w:t>
      </w:r>
      <w:proofErr w:type="gramStart"/>
      <w:r>
        <w:t>10.x.a.</w:t>
      </w:r>
      <w:proofErr w:type="gramEnd"/>
      <w:r>
        <w:t>128/27,Backstage Users</w:t>
      </w:r>
    </w:p>
    <w:p w14:paraId="7A15E0DD" w14:textId="77777777" w:rsidR="00325EF2" w:rsidRDefault="00325EF2" w:rsidP="00325EF2">
      <w:pPr>
        <w:pStyle w:val="Lucida-9"/>
      </w:pPr>
      <w:r>
        <w:t>14,</w:t>
      </w:r>
      <w:proofErr w:type="gramStart"/>
      <w:r>
        <w:t>10.x.a.</w:t>
      </w:r>
      <w:proofErr w:type="gramEnd"/>
      <w:r>
        <w:t>248/29,Store Content Engine</w:t>
      </w:r>
    </w:p>
    <w:p w14:paraId="34606C6E" w14:textId="77777777" w:rsidR="00325EF2" w:rsidRDefault="00325EF2" w:rsidP="00325EF2">
      <w:pPr>
        <w:pStyle w:val="Lucida-9"/>
      </w:pPr>
      <w:r>
        <w:t>16,</w:t>
      </w:r>
      <w:proofErr w:type="gramStart"/>
      <w:r>
        <w:t>10.x.b.</w:t>
      </w:r>
      <w:proofErr w:type="gramEnd"/>
      <w:r>
        <w:t>0/24,Store Wireless</w:t>
      </w:r>
    </w:p>
    <w:p w14:paraId="722C9266" w14:textId="77777777" w:rsidR="00325EF2" w:rsidRDefault="00325EF2" w:rsidP="00325EF2">
      <w:pPr>
        <w:pStyle w:val="Lucida-9"/>
      </w:pPr>
      <w:r>
        <w:t>19,</w:t>
      </w:r>
      <w:proofErr w:type="gramStart"/>
      <w:r>
        <w:t>10.x.c.</w:t>
      </w:r>
      <w:proofErr w:type="gramEnd"/>
      <w:r>
        <w:t>0/24,General Store LAN</w:t>
      </w:r>
    </w:p>
    <w:p w14:paraId="32F9361C" w14:textId="77777777" w:rsidR="00325EF2" w:rsidRDefault="00325EF2" w:rsidP="00325EF2">
      <w:pPr>
        <w:pStyle w:val="Lucida-9"/>
      </w:pPr>
      <w:r>
        <w:t>24,</w:t>
      </w:r>
      <w:proofErr w:type="gramStart"/>
      <w:r>
        <w:t>10.x.d.</w:t>
      </w:r>
      <w:proofErr w:type="gramEnd"/>
      <w:r>
        <w:t>0/24,POS LAN</w:t>
      </w:r>
    </w:p>
    <w:p w14:paraId="1D9DAF1C" w14:textId="77777777" w:rsidR="00325EF2" w:rsidRDefault="00325EF2" w:rsidP="00325EF2">
      <w:pPr>
        <w:pStyle w:val="Lucida-9"/>
      </w:pPr>
      <w:r>
        <w:t>35,</w:t>
      </w:r>
      <w:proofErr w:type="gramStart"/>
      <w:r>
        <w:t>10.x.e.</w:t>
      </w:r>
      <w:proofErr w:type="gramEnd"/>
      <w:r>
        <w:t>0/27,Digital Signage</w:t>
      </w:r>
    </w:p>
    <w:p w14:paraId="45537DF8" w14:textId="65AD0345" w:rsidR="00325EF2" w:rsidRDefault="00325EF2" w:rsidP="00325EF2">
      <w:pPr>
        <w:pStyle w:val="Lucida-9"/>
      </w:pPr>
      <w:r>
        <w:t>40,</w:t>
      </w:r>
      <w:proofErr w:type="gramStart"/>
      <w:r>
        <w:t>10.x.e.</w:t>
      </w:r>
      <w:proofErr w:type="gramEnd"/>
      <w:r>
        <w:t>32/27,Thin Wireless Mgmt</w:t>
      </w:r>
      <w:r w:rsidR="00C44A36">
        <w:t>.</w:t>
      </w:r>
    </w:p>
    <w:p w14:paraId="2F1460CC" w14:textId="77777777" w:rsidR="00325EF2" w:rsidRDefault="00325EF2" w:rsidP="00325EF2">
      <w:pPr>
        <w:pStyle w:val="Lucida-9"/>
      </w:pPr>
      <w:r>
        <w:t>45,</w:t>
      </w:r>
      <w:proofErr w:type="gramStart"/>
      <w:r>
        <w:t>10.x.h.</w:t>
      </w:r>
      <w:proofErr w:type="gramEnd"/>
      <w:r>
        <w:t>192/26,Cisco Wireless Management</w:t>
      </w:r>
    </w:p>
    <w:p w14:paraId="3BD23373" w14:textId="77777777" w:rsidR="00325EF2" w:rsidRDefault="00325EF2" w:rsidP="00325EF2">
      <w:pPr>
        <w:pStyle w:val="Lucida-9"/>
      </w:pPr>
      <w:r>
        <w:t>60,</w:t>
      </w:r>
      <w:proofErr w:type="gramStart"/>
      <w:r>
        <w:t>10.x.h.</w:t>
      </w:r>
      <w:proofErr w:type="gramEnd"/>
      <w:r>
        <w:t>128/27,Vendor VLAN II (2nd Subnet)</w:t>
      </w:r>
    </w:p>
    <w:p w14:paraId="0A0C853E" w14:textId="77777777" w:rsidR="00325EF2" w:rsidRDefault="00325EF2" w:rsidP="00325EF2">
      <w:pPr>
        <w:pStyle w:val="Lucida-9"/>
      </w:pPr>
      <w:r>
        <w:t>70,</w:t>
      </w:r>
      <w:proofErr w:type="gramStart"/>
      <w:r>
        <w:t>10.x.e.</w:t>
      </w:r>
      <w:proofErr w:type="gramEnd"/>
      <w:r>
        <w:t>64/26,New Pharmacy</w:t>
      </w:r>
    </w:p>
    <w:p w14:paraId="1D60536C" w14:textId="77777777" w:rsidR="00325EF2" w:rsidRDefault="00325EF2" w:rsidP="00325EF2">
      <w:pPr>
        <w:pStyle w:val="Lucida-9"/>
      </w:pPr>
      <w:r>
        <w:t>75,</w:t>
      </w:r>
      <w:proofErr w:type="gramStart"/>
      <w:r>
        <w:t>10.x.e.</w:t>
      </w:r>
      <w:proofErr w:type="gramEnd"/>
      <w:r>
        <w:t>128/25,Macauthenticated Wireless Clients</w:t>
      </w:r>
    </w:p>
    <w:p w14:paraId="136D1D0B" w14:textId="77777777" w:rsidR="00325EF2" w:rsidRDefault="00325EF2" w:rsidP="00325EF2">
      <w:pPr>
        <w:pStyle w:val="Lucida-9"/>
      </w:pPr>
      <w:r>
        <w:t>79,</w:t>
      </w:r>
      <w:proofErr w:type="gramStart"/>
      <w:r>
        <w:t>10.x.g.</w:t>
      </w:r>
      <w:proofErr w:type="gramEnd"/>
      <w:r>
        <w:t>192/26,VOIP Clients</w:t>
      </w:r>
    </w:p>
    <w:p w14:paraId="5BFFFB6C" w14:textId="77777777" w:rsidR="00325EF2" w:rsidRDefault="00325EF2" w:rsidP="00325EF2">
      <w:pPr>
        <w:pStyle w:val="Lucida-9"/>
      </w:pPr>
      <w:r>
        <w:t>80,</w:t>
      </w:r>
      <w:proofErr w:type="gramStart"/>
      <w:r>
        <w:t>10.x.f.</w:t>
      </w:r>
      <w:proofErr w:type="gramEnd"/>
      <w:r>
        <w:t>0/24,Secure Wireless</w:t>
      </w:r>
    </w:p>
    <w:p w14:paraId="065D4291" w14:textId="77777777" w:rsidR="00325EF2" w:rsidRDefault="00325EF2" w:rsidP="00325EF2">
      <w:pPr>
        <w:pStyle w:val="Lucida-9"/>
      </w:pPr>
      <w:r>
        <w:t>81,</w:t>
      </w:r>
      <w:proofErr w:type="gramStart"/>
      <w:r>
        <w:t>10.x.g.</w:t>
      </w:r>
      <w:proofErr w:type="gramEnd"/>
      <w:r>
        <w:t>160/28,Field Service Wireless</w:t>
      </w:r>
    </w:p>
    <w:p w14:paraId="42CF7078" w14:textId="77777777" w:rsidR="00325EF2" w:rsidRDefault="00325EF2" w:rsidP="00325EF2">
      <w:pPr>
        <w:pStyle w:val="Lucida-9"/>
      </w:pPr>
      <w:r>
        <w:t>82,</w:t>
      </w:r>
      <w:proofErr w:type="gramStart"/>
      <w:r>
        <w:t>10.x.g.</w:t>
      </w:r>
      <w:proofErr w:type="gramEnd"/>
      <w:r>
        <w:t>176/28,iPad quarantine vlan</w:t>
      </w:r>
    </w:p>
    <w:p w14:paraId="2B1A837C" w14:textId="77777777" w:rsidR="00325EF2" w:rsidRDefault="00325EF2" w:rsidP="00325EF2">
      <w:pPr>
        <w:pStyle w:val="Lucida-9"/>
      </w:pPr>
      <w:r>
        <w:t>85,</w:t>
      </w:r>
      <w:proofErr w:type="gramStart"/>
      <w:r>
        <w:t>10.x.h.</w:t>
      </w:r>
      <w:proofErr w:type="gramEnd"/>
      <w:r>
        <w:t>0/26,Retail Cluster Management VLAN</w:t>
      </w:r>
    </w:p>
    <w:p w14:paraId="5FF62E35" w14:textId="3333085C" w:rsidR="00325EF2" w:rsidRDefault="00325EF2" w:rsidP="00325EF2">
      <w:pPr>
        <w:pStyle w:val="Lucida-9"/>
      </w:pPr>
      <w:r>
        <w:t>95,</w:t>
      </w:r>
      <w:proofErr w:type="gramStart"/>
      <w:r>
        <w:t>10.x.g.</w:t>
      </w:r>
      <w:proofErr w:type="gramEnd"/>
      <w:r>
        <w:t>128/27,Printer VLAN</w:t>
      </w:r>
    </w:p>
    <w:p w14:paraId="6C5A477C" w14:textId="77777777" w:rsidR="00FF2BBD" w:rsidRDefault="00FF2BBD" w:rsidP="00325EF2">
      <w:pPr>
        <w:pStyle w:val="DDBodyText"/>
      </w:pPr>
    </w:p>
    <w:p w14:paraId="5342FF50" w14:textId="31DC3187" w:rsidR="00FF2BBD" w:rsidRDefault="008F7F2C" w:rsidP="00325EF2">
      <w:pPr>
        <w:pStyle w:val="DDBodyText"/>
      </w:pPr>
      <w:r>
        <w:t>The above v</w:t>
      </w:r>
      <w:r w:rsidR="00FF2BBD">
        <w:t>lans</w:t>
      </w:r>
      <w:r>
        <w:t>_</w:t>
      </w:r>
      <w:r w:rsidR="00FF2BBD">
        <w:t>funnel</w:t>
      </w:r>
      <w:r>
        <w:t>.csv file</w:t>
      </w:r>
      <w:r w:rsidR="00FF2BBD">
        <w:t xml:space="preserve"> is patched with the patch below:</w:t>
      </w:r>
    </w:p>
    <w:p w14:paraId="3B7CF194" w14:textId="2FB68981" w:rsidR="00FF2BBD" w:rsidRDefault="008F7F2C" w:rsidP="00325EF2">
      <w:pPr>
        <w:pStyle w:val="DDBodyText"/>
      </w:pPr>
      <w:proofErr w:type="spellStart"/>
      <w:r>
        <w:t>v</w:t>
      </w:r>
      <w:r w:rsidR="00FF2BBD">
        <w:t>lans_funnel_patch</w:t>
      </w:r>
      <w:proofErr w:type="spellEnd"/>
      <w:r w:rsidR="00FF2BBD">
        <w:t xml:space="preserve"> has vlans where subnets do not change per store </w:t>
      </w:r>
    </w:p>
    <w:p w14:paraId="7132D082" w14:textId="77777777" w:rsidR="00325EF2" w:rsidRPr="00325EF2" w:rsidRDefault="00325EF2" w:rsidP="00325EF2">
      <w:pPr>
        <w:pStyle w:val="Lucida-9"/>
      </w:pPr>
    </w:p>
    <w:p w14:paraId="434C9C2C" w14:textId="77777777" w:rsidR="00FF2BBD" w:rsidRPr="00325EF2" w:rsidRDefault="00FF2BBD" w:rsidP="00325EF2">
      <w:pPr>
        <w:pStyle w:val="Lucida-9"/>
      </w:pPr>
      <w:r w:rsidRPr="00325EF2">
        <w:t>992,"192.168.192.0/24","Digital Signage - I"</w:t>
      </w:r>
      <w:r w:rsidRPr="00325EF2">
        <w:br/>
        <w:t>995,"192.168.1.0/24","Guest WIFI"</w:t>
      </w:r>
      <w:r w:rsidRPr="00325EF2">
        <w:br/>
        <w:t>996,"192.168.100.0/24","Cache VPN"</w:t>
      </w:r>
      <w:r w:rsidRPr="00325EF2">
        <w:br/>
        <w:t>997,"192.168.101.0/24","Cache Internet"</w:t>
      </w:r>
    </w:p>
    <w:p w14:paraId="5928D01E" w14:textId="75C40045" w:rsidR="008F7F2C" w:rsidRDefault="008F7F2C" w:rsidP="00160312">
      <w:pPr>
        <w:pStyle w:val="Lucida-9"/>
      </w:pPr>
    </w:p>
    <w:p w14:paraId="2B2EE6B0" w14:textId="77777777" w:rsidR="00556CC3" w:rsidRDefault="00556CC3" w:rsidP="008B2A92">
      <w:pPr>
        <w:pStyle w:val="Lucida-9"/>
      </w:pPr>
    </w:p>
    <w:p w14:paraId="394879B1" w14:textId="77777777" w:rsidR="008B2A92" w:rsidRDefault="008B2A92" w:rsidP="008B2A92">
      <w:pPr>
        <w:pStyle w:val="Lucida-9"/>
      </w:pPr>
      <w:proofErr w:type="spellStart"/>
      <w:proofErr w:type="gramStart"/>
      <w:r>
        <w:t>Vlan,Subnet</w:t>
      </w:r>
      <w:proofErr w:type="gramEnd"/>
      <w:r>
        <w:t>,Description</w:t>
      </w:r>
      <w:proofErr w:type="spellEnd"/>
    </w:p>
    <w:p w14:paraId="2C71428F" w14:textId="77777777" w:rsidR="008B2A92" w:rsidRDefault="008B2A92" w:rsidP="008B2A92">
      <w:pPr>
        <w:pStyle w:val="Lucida-9"/>
      </w:pPr>
      <w:r>
        <w:t>1,</w:t>
      </w:r>
      <w:proofErr w:type="gramStart"/>
      <w:r>
        <w:t>10.x.a.</w:t>
      </w:r>
      <w:proofErr w:type="gramEnd"/>
      <w:r>
        <w:t>16/27,Network Management</w:t>
      </w:r>
    </w:p>
    <w:p w14:paraId="101337D3" w14:textId="77777777" w:rsidR="008B2A92" w:rsidRDefault="008B2A92" w:rsidP="00856859">
      <w:pPr>
        <w:pStyle w:val="Lucida-9"/>
      </w:pPr>
      <w:r>
        <w:t>4,</w:t>
      </w:r>
      <w:proofErr w:type="gramStart"/>
      <w:r>
        <w:t>10.x.a.</w:t>
      </w:r>
      <w:proofErr w:type="gramEnd"/>
      <w:r>
        <w:t>32/27,Network Management</w:t>
      </w:r>
    </w:p>
    <w:p w14:paraId="4C516541" w14:textId="77777777" w:rsidR="008B2A92" w:rsidRDefault="008B2A92" w:rsidP="008B2A92">
      <w:pPr>
        <w:pStyle w:val="Lucida-9"/>
      </w:pPr>
      <w:r>
        <w:lastRenderedPageBreak/>
        <w:t>6,</w:t>
      </w:r>
      <w:proofErr w:type="gramStart"/>
      <w:r>
        <w:t>10.x.a.</w:t>
      </w:r>
      <w:proofErr w:type="gramEnd"/>
      <w:r>
        <w:t>64/27,Extranet Vendors</w:t>
      </w:r>
    </w:p>
    <w:p w14:paraId="69A65304" w14:textId="77777777" w:rsidR="008B2A92" w:rsidRDefault="008B2A92" w:rsidP="008B2A92">
      <w:pPr>
        <w:pStyle w:val="Lucida-9"/>
      </w:pPr>
      <w:r>
        <w:t>7,</w:t>
      </w:r>
      <w:proofErr w:type="gramStart"/>
      <w:r>
        <w:t>10.x.a.</w:t>
      </w:r>
      <w:proofErr w:type="gramEnd"/>
      <w:r>
        <w:t>96/27,Pharmacy</w:t>
      </w:r>
    </w:p>
    <w:p w14:paraId="2CCBA994" w14:textId="77777777" w:rsidR="008B2A92" w:rsidRDefault="008B2A92" w:rsidP="008B2A92">
      <w:pPr>
        <w:pStyle w:val="Lucida-9"/>
      </w:pPr>
      <w:r>
        <w:t>8,</w:t>
      </w:r>
      <w:proofErr w:type="gramStart"/>
      <w:r>
        <w:t>10.x.a.</w:t>
      </w:r>
      <w:proofErr w:type="gramEnd"/>
      <w:r>
        <w:t>128/27,Backstage Users</w:t>
      </w:r>
    </w:p>
    <w:p w14:paraId="1C35668A" w14:textId="77777777" w:rsidR="008B2A92" w:rsidRDefault="008B2A92" w:rsidP="008B2A92">
      <w:pPr>
        <w:pStyle w:val="Lucida-9"/>
      </w:pPr>
      <w:r>
        <w:t>14,</w:t>
      </w:r>
      <w:proofErr w:type="gramStart"/>
      <w:r>
        <w:t>10.x.a.</w:t>
      </w:r>
      <w:proofErr w:type="gramEnd"/>
      <w:r>
        <w:t>248/29,Store Content Engine</w:t>
      </w:r>
    </w:p>
    <w:p w14:paraId="47AB7275" w14:textId="77777777" w:rsidR="008B2A92" w:rsidRDefault="008B2A92" w:rsidP="008B2A92">
      <w:pPr>
        <w:pStyle w:val="Lucida-9"/>
      </w:pPr>
      <w:r>
        <w:t>16,</w:t>
      </w:r>
      <w:proofErr w:type="gramStart"/>
      <w:r>
        <w:t>10.x.b.</w:t>
      </w:r>
      <w:proofErr w:type="gramEnd"/>
      <w:r>
        <w:t>0/24,Store Wireless</w:t>
      </w:r>
    </w:p>
    <w:p w14:paraId="1752C06F" w14:textId="77777777" w:rsidR="008B2A92" w:rsidRDefault="008B2A92" w:rsidP="008B2A92">
      <w:pPr>
        <w:pStyle w:val="Lucida-9"/>
      </w:pPr>
      <w:r>
        <w:t>19,</w:t>
      </w:r>
      <w:proofErr w:type="gramStart"/>
      <w:r>
        <w:t>10.x.c.</w:t>
      </w:r>
      <w:proofErr w:type="gramEnd"/>
      <w:r>
        <w:t>0/24,General Store LAN</w:t>
      </w:r>
    </w:p>
    <w:p w14:paraId="5CAD1234" w14:textId="77777777" w:rsidR="008B2A92" w:rsidRDefault="008B2A92" w:rsidP="008B2A92">
      <w:pPr>
        <w:pStyle w:val="Lucida-9"/>
      </w:pPr>
      <w:r>
        <w:t>24,</w:t>
      </w:r>
      <w:proofErr w:type="gramStart"/>
      <w:r>
        <w:t>10.x.d.</w:t>
      </w:r>
      <w:proofErr w:type="gramEnd"/>
      <w:r>
        <w:t>0/24,POS LAN</w:t>
      </w:r>
    </w:p>
    <w:p w14:paraId="76A03159" w14:textId="77777777" w:rsidR="008B2A92" w:rsidRDefault="008B2A92" w:rsidP="008B2A92">
      <w:pPr>
        <w:pStyle w:val="Lucida-9"/>
      </w:pPr>
      <w:r>
        <w:t>35,</w:t>
      </w:r>
      <w:proofErr w:type="gramStart"/>
      <w:r>
        <w:t>10.x.e.</w:t>
      </w:r>
      <w:proofErr w:type="gramEnd"/>
      <w:r>
        <w:t>0/27,Digital Signage</w:t>
      </w:r>
    </w:p>
    <w:p w14:paraId="7A922913" w14:textId="37A5786C" w:rsidR="008B2A92" w:rsidRDefault="008B2A92" w:rsidP="008B2A92">
      <w:pPr>
        <w:pStyle w:val="Lucida-9"/>
      </w:pPr>
      <w:r>
        <w:t>40,</w:t>
      </w:r>
      <w:proofErr w:type="gramStart"/>
      <w:r>
        <w:t>10.x.e.</w:t>
      </w:r>
      <w:proofErr w:type="gramEnd"/>
      <w:r>
        <w:t xml:space="preserve">32/27,Thin Wireless </w:t>
      </w:r>
      <w:r w:rsidR="008F7F2C">
        <w:t>Mgmt.</w:t>
      </w:r>
    </w:p>
    <w:p w14:paraId="543EC6F2" w14:textId="77777777" w:rsidR="008B2A92" w:rsidRDefault="008B2A92" w:rsidP="008B2A92">
      <w:pPr>
        <w:pStyle w:val="Lucida-9"/>
      </w:pPr>
      <w:r>
        <w:t>45,</w:t>
      </w:r>
      <w:proofErr w:type="gramStart"/>
      <w:r>
        <w:t>10.x.h.</w:t>
      </w:r>
      <w:proofErr w:type="gramEnd"/>
      <w:r>
        <w:t>192/26,Cisco Wireless Management</w:t>
      </w:r>
    </w:p>
    <w:p w14:paraId="0763144C" w14:textId="77777777" w:rsidR="008B2A92" w:rsidRDefault="008B2A92" w:rsidP="008B2A92">
      <w:pPr>
        <w:pStyle w:val="Lucida-9"/>
      </w:pPr>
      <w:r>
        <w:t>60,</w:t>
      </w:r>
      <w:proofErr w:type="gramStart"/>
      <w:r>
        <w:t>10.x.h.</w:t>
      </w:r>
      <w:proofErr w:type="gramEnd"/>
      <w:r>
        <w:t>128/27,Vendor VLAN II (2nd Subnet)</w:t>
      </w:r>
    </w:p>
    <w:p w14:paraId="7F0E6E0A" w14:textId="77777777" w:rsidR="008B2A92" w:rsidRDefault="008B2A92" w:rsidP="008B2A92">
      <w:pPr>
        <w:pStyle w:val="Lucida-9"/>
      </w:pPr>
      <w:r>
        <w:t>70,</w:t>
      </w:r>
      <w:proofErr w:type="gramStart"/>
      <w:r>
        <w:t>10.x.e.</w:t>
      </w:r>
      <w:proofErr w:type="gramEnd"/>
      <w:r>
        <w:t>,New Pharmacy64/26</w:t>
      </w:r>
    </w:p>
    <w:p w14:paraId="67A06BF1" w14:textId="77777777" w:rsidR="008B2A92" w:rsidRDefault="008B2A92" w:rsidP="008B2A92">
      <w:pPr>
        <w:pStyle w:val="Lucida-9"/>
      </w:pPr>
      <w:r>
        <w:t>75,</w:t>
      </w:r>
      <w:proofErr w:type="gramStart"/>
      <w:r>
        <w:t>10.x.e.</w:t>
      </w:r>
      <w:proofErr w:type="gramEnd"/>
      <w:r>
        <w:t>128/25,Macauthenticated Wireless Clients</w:t>
      </w:r>
    </w:p>
    <w:p w14:paraId="1059F590" w14:textId="77777777" w:rsidR="008B2A92" w:rsidRDefault="008B2A92" w:rsidP="008B2A92">
      <w:pPr>
        <w:pStyle w:val="Lucida-9"/>
      </w:pPr>
      <w:r>
        <w:t>79,</w:t>
      </w:r>
      <w:proofErr w:type="gramStart"/>
      <w:r>
        <w:t>10.x.g.</w:t>
      </w:r>
      <w:proofErr w:type="gramEnd"/>
      <w:r>
        <w:t>192/26,VOIP Clients</w:t>
      </w:r>
    </w:p>
    <w:p w14:paraId="662E5633" w14:textId="77777777" w:rsidR="008B2A92" w:rsidRDefault="008B2A92" w:rsidP="008B2A92">
      <w:pPr>
        <w:pStyle w:val="Lucida-9"/>
      </w:pPr>
      <w:r>
        <w:t>80,</w:t>
      </w:r>
      <w:proofErr w:type="gramStart"/>
      <w:r>
        <w:t>10.x.f.</w:t>
      </w:r>
      <w:proofErr w:type="gramEnd"/>
      <w:r>
        <w:t>0/24,Secure Wireless</w:t>
      </w:r>
    </w:p>
    <w:p w14:paraId="1AADC7E8" w14:textId="77777777" w:rsidR="008B2A92" w:rsidRDefault="008B2A92" w:rsidP="008B2A92">
      <w:pPr>
        <w:pStyle w:val="Lucida-9"/>
      </w:pPr>
      <w:r>
        <w:t>81,</w:t>
      </w:r>
      <w:proofErr w:type="gramStart"/>
      <w:r>
        <w:t>10.x.g.</w:t>
      </w:r>
      <w:proofErr w:type="gramEnd"/>
      <w:r>
        <w:t>160/28,Field Service Wireless</w:t>
      </w:r>
    </w:p>
    <w:p w14:paraId="17DADFE8" w14:textId="77777777" w:rsidR="008B2A92" w:rsidRDefault="008B2A92" w:rsidP="008B2A92">
      <w:pPr>
        <w:pStyle w:val="Lucida-9"/>
      </w:pPr>
      <w:r>
        <w:t>82,</w:t>
      </w:r>
      <w:proofErr w:type="gramStart"/>
      <w:r>
        <w:t>10.x.g.</w:t>
      </w:r>
      <w:proofErr w:type="gramEnd"/>
      <w:r>
        <w:t>176/28,iPad quarantine vlan</w:t>
      </w:r>
    </w:p>
    <w:p w14:paraId="42CC8BD7" w14:textId="77777777" w:rsidR="008B2A92" w:rsidRDefault="008B2A92" w:rsidP="008B2A92">
      <w:pPr>
        <w:pStyle w:val="Lucida-9"/>
      </w:pPr>
      <w:r>
        <w:t>85,</w:t>
      </w:r>
      <w:proofErr w:type="gramStart"/>
      <w:r>
        <w:t>10.x.h.</w:t>
      </w:r>
      <w:proofErr w:type="gramEnd"/>
      <w:r>
        <w:t>0/26,Retail Cluster Management VLAN</w:t>
      </w:r>
    </w:p>
    <w:p w14:paraId="3C1D98AA" w14:textId="77777777" w:rsidR="008B2A92" w:rsidRDefault="008B2A92" w:rsidP="008B2A92">
      <w:pPr>
        <w:pStyle w:val="Lucida-9"/>
      </w:pPr>
      <w:r>
        <w:t>95,</w:t>
      </w:r>
      <w:proofErr w:type="gramStart"/>
      <w:r>
        <w:t>10.x.g.</w:t>
      </w:r>
      <w:proofErr w:type="gramEnd"/>
      <w:r>
        <w:t>128/27,Printer VLAN</w:t>
      </w:r>
    </w:p>
    <w:p w14:paraId="56767844" w14:textId="77777777" w:rsidR="008B2A92" w:rsidRDefault="008B2A92" w:rsidP="008B2A92">
      <w:pPr>
        <w:pStyle w:val="Lucida-9"/>
      </w:pPr>
      <w:r>
        <w:t>96,</w:t>
      </w:r>
      <w:proofErr w:type="gramStart"/>
      <w:r>
        <w:t>10.x.g.</w:t>
      </w:r>
      <w:proofErr w:type="gramEnd"/>
      <w:r>
        <w:t>178/27,Printer VLAN</w:t>
      </w:r>
    </w:p>
    <w:p w14:paraId="19F09F9F" w14:textId="77777777" w:rsidR="008B2A92" w:rsidRPr="008B2A92" w:rsidRDefault="008B2A92" w:rsidP="008B2A92">
      <w:pPr>
        <w:pStyle w:val="Lucida-9"/>
      </w:pPr>
      <w:r w:rsidRPr="008B2A92">
        <w:t>992,"192.168.192.0/24","Digital Signage - I"</w:t>
      </w:r>
    </w:p>
    <w:p w14:paraId="3F286536" w14:textId="77777777" w:rsidR="008B2A92" w:rsidRPr="008B2A92" w:rsidRDefault="008B2A92" w:rsidP="008B2A92">
      <w:pPr>
        <w:pStyle w:val="Lucida-9"/>
      </w:pPr>
      <w:r w:rsidRPr="008B2A92">
        <w:t>995,"192.168.1.0/24","Guest WIFI"</w:t>
      </w:r>
    </w:p>
    <w:p w14:paraId="0BBFA947" w14:textId="77777777" w:rsidR="008B2A92" w:rsidRPr="008B2A92" w:rsidRDefault="008B2A92" w:rsidP="008B2A92">
      <w:pPr>
        <w:pStyle w:val="Lucida-9"/>
      </w:pPr>
      <w:r w:rsidRPr="008B2A92">
        <w:t>996,"192.168.100.0/24","Cache VPN"</w:t>
      </w:r>
    </w:p>
    <w:p w14:paraId="3AB3E4EF" w14:textId="52CDC868" w:rsidR="008B2A92" w:rsidRDefault="008B2A92" w:rsidP="008B2A92">
      <w:pPr>
        <w:pStyle w:val="Lucida-9"/>
      </w:pPr>
      <w:r w:rsidRPr="008B2A92">
        <w:t>997,"192.168.101.0/24","Cache Internet"</w:t>
      </w:r>
    </w:p>
    <w:p w14:paraId="00023C15" w14:textId="77777777" w:rsidR="00160312" w:rsidRPr="008B2A92" w:rsidRDefault="00160312" w:rsidP="008B2A92">
      <w:pPr>
        <w:pStyle w:val="Lucida-9"/>
      </w:pPr>
    </w:p>
    <w:p w14:paraId="19700B12" w14:textId="609B5A9F" w:rsidR="00C54AE6" w:rsidRDefault="00C54AE6" w:rsidP="00160312">
      <w:pPr>
        <w:pStyle w:val="DDBodyText"/>
      </w:pPr>
    </w:p>
    <w:p w14:paraId="41AD1085" w14:textId="77777777" w:rsidR="00C54AE6" w:rsidRDefault="00C54AE6" w:rsidP="00160312">
      <w:pPr>
        <w:pStyle w:val="DDBodyText"/>
      </w:pPr>
    </w:p>
    <w:p w14:paraId="7A655EDE" w14:textId="557C3F93" w:rsidR="00C54AE6" w:rsidRDefault="00C54AE6" w:rsidP="00C54AE6">
      <w:pPr>
        <w:pStyle w:val="Heading2"/>
      </w:pPr>
      <w:bookmarkStart w:id="94" w:name="_Toc515360840"/>
      <w:r>
        <w:t>Template Specialization</w:t>
      </w:r>
      <w:bookmarkEnd w:id="94"/>
    </w:p>
    <w:p w14:paraId="1A9FBC87" w14:textId="77777777" w:rsidR="00160312" w:rsidRDefault="00160312" w:rsidP="00160312">
      <w:pPr>
        <w:pStyle w:val="DDBodyText"/>
      </w:pPr>
    </w:p>
    <w:p w14:paraId="250EF3DD" w14:textId="77777777" w:rsidR="00C44A36" w:rsidRDefault="00C44A36" w:rsidP="00160312">
      <w:pPr>
        <w:pStyle w:val="DDBodyText"/>
      </w:pPr>
      <w:r>
        <w:t>T</w:t>
      </w:r>
      <w:r w:rsidR="00CB373B">
        <w:t xml:space="preserve">he vlan generation is a </w:t>
      </w:r>
      <w:r w:rsidR="00294E33">
        <w:t>two-step</w:t>
      </w:r>
      <w:r w:rsidR="00CB373B">
        <w:t xml:space="preserve"> template specialization process.</w:t>
      </w:r>
    </w:p>
    <w:p w14:paraId="21ACEA3E" w14:textId="7314CCD0" w:rsidR="00294E33" w:rsidRDefault="00CB373B" w:rsidP="00160312">
      <w:pPr>
        <w:pStyle w:val="DDBodyText"/>
      </w:pPr>
      <w:r>
        <w:t xml:space="preserve">The first step uses </w:t>
      </w:r>
      <w:proofErr w:type="spellStart"/>
      <w:r>
        <w:t>netx</w:t>
      </w:r>
      <w:proofErr w:type="spellEnd"/>
      <w:r>
        <w:t xml:space="preserve"> as input data which is applied to </w:t>
      </w:r>
      <w:r w:rsidR="00C44A36">
        <w:t>the</w:t>
      </w:r>
      <w:r>
        <w:t xml:space="preserve"> </w:t>
      </w:r>
      <w:proofErr w:type="spellStart"/>
      <w:r>
        <w:t>vlans_funnel_netx</w:t>
      </w:r>
      <w:proofErr w:type="spellEnd"/>
      <w:r>
        <w:t xml:space="preserve"> and creates a </w:t>
      </w:r>
      <w:proofErr w:type="spellStart"/>
      <w:r>
        <w:t>vlan_funnels_table</w:t>
      </w:r>
      <w:proofErr w:type="spellEnd"/>
      <w:r>
        <w:t>.</w:t>
      </w:r>
    </w:p>
    <w:p w14:paraId="170A02FA" w14:textId="743EA0D4" w:rsidR="00C54AE6" w:rsidRDefault="00294E33" w:rsidP="00160312">
      <w:pPr>
        <w:pStyle w:val="DDBodyText"/>
      </w:pPr>
      <w:r>
        <w:t>For vlan generation t</w:t>
      </w:r>
      <w:r w:rsidR="00CB373B">
        <w:t xml:space="preserve">he second step uses </w:t>
      </w:r>
      <w:proofErr w:type="spellStart"/>
      <w:r w:rsidR="00CB373B">
        <w:t>vlan_funnels_table</w:t>
      </w:r>
      <w:proofErr w:type="spellEnd"/>
      <w:r w:rsidR="00CB373B">
        <w:t xml:space="preserve"> and applies it to </w:t>
      </w:r>
      <w:proofErr w:type="spellStart"/>
      <w:r w:rsidR="00CB373B">
        <w:t>jinja_vlans</w:t>
      </w:r>
      <w:r>
        <w:t>_template</w:t>
      </w:r>
      <w:proofErr w:type="spellEnd"/>
      <w:r>
        <w:t xml:space="preserve"> and obtains </w:t>
      </w:r>
      <w:proofErr w:type="spellStart"/>
      <w:r>
        <w:t>vlan_generated</w:t>
      </w:r>
      <w:proofErr w:type="spellEnd"/>
      <w:r>
        <w:t>_&lt;</w:t>
      </w:r>
      <w:proofErr w:type="spellStart"/>
      <w:r>
        <w:t>netid</w:t>
      </w:r>
      <w:proofErr w:type="spellEnd"/>
      <w:r>
        <w:t>&gt;</w:t>
      </w:r>
    </w:p>
    <w:p w14:paraId="6058E8AB" w14:textId="5BA039B3" w:rsidR="00294E33" w:rsidRDefault="00294E33" w:rsidP="00160312">
      <w:pPr>
        <w:pStyle w:val="DDBodyText"/>
      </w:pPr>
      <w:r>
        <w:lastRenderedPageBreak/>
        <w:t xml:space="preserve">For </w:t>
      </w:r>
      <w:r w:rsidR="00FF0361">
        <w:t>L3fwrules</w:t>
      </w:r>
      <w:r>
        <w:t xml:space="preserve"> generation the second step uses </w:t>
      </w:r>
      <w:proofErr w:type="spellStart"/>
      <w:r>
        <w:t>vlan_funnels_table</w:t>
      </w:r>
      <w:proofErr w:type="spellEnd"/>
      <w:r>
        <w:t xml:space="preserve"> and applies it to l3fwrules_template_&lt;</w:t>
      </w:r>
      <w:proofErr w:type="spellStart"/>
      <w:r>
        <w:t>desc</w:t>
      </w:r>
      <w:proofErr w:type="spellEnd"/>
      <w:r>
        <w:t>&gt; and obtains l3fwrules_deploy_&lt;store-number&gt;</w:t>
      </w:r>
    </w:p>
    <w:p w14:paraId="41805B62" w14:textId="77777777" w:rsidR="00294E33" w:rsidRDefault="00294E33" w:rsidP="00160312">
      <w:pPr>
        <w:pStyle w:val="DDBodyText"/>
      </w:pPr>
    </w:p>
    <w:p w14:paraId="434A2478" w14:textId="7BC54DA3" w:rsidR="00C54AE6" w:rsidRPr="00C54AE6" w:rsidRDefault="0010194D" w:rsidP="00C54AE6">
      <w:pPr>
        <w:pStyle w:val="Heading3"/>
        <w:rPr>
          <w:bCs/>
        </w:rPr>
      </w:pPr>
      <w:r>
        <w:t>Process Steps</w:t>
      </w:r>
    </w:p>
    <w:p w14:paraId="4EB0C02D" w14:textId="77777777" w:rsidR="009B3300" w:rsidRDefault="0010194D" w:rsidP="0010194D">
      <w:pPr>
        <w:pStyle w:val="DDBodyText"/>
        <w:numPr>
          <w:ilvl w:val="0"/>
          <w:numId w:val="49"/>
        </w:numPr>
        <w:jc w:val="left"/>
      </w:pPr>
      <w:r>
        <w:t xml:space="preserve">Create </w:t>
      </w:r>
      <w:proofErr w:type="spellStart"/>
      <w:r>
        <w:t>vlans_funnel_subnet</w:t>
      </w:r>
      <w:proofErr w:type="spellEnd"/>
      <w:r>
        <w:t>:</w:t>
      </w:r>
    </w:p>
    <w:p w14:paraId="6661D7CC" w14:textId="23B1A7EA" w:rsidR="0010194D" w:rsidRDefault="0010194D" w:rsidP="009B3300">
      <w:pPr>
        <w:pStyle w:val="DDBodyText"/>
        <w:ind w:left="1571"/>
        <w:jc w:val="left"/>
      </w:pPr>
      <w:r>
        <w:t xml:space="preserve">A </w:t>
      </w:r>
      <w:proofErr w:type="spellStart"/>
      <w:r>
        <w:t>vlans_netx</w:t>
      </w:r>
      <w:proofErr w:type="spellEnd"/>
      <w:r>
        <w:t xml:space="preserve"> subnet file, described in the previous chapter is used to specialize a </w:t>
      </w:r>
      <w:proofErr w:type="spellStart"/>
      <w:r>
        <w:t>vlans_funnel</w:t>
      </w:r>
      <w:proofErr w:type="spellEnd"/>
      <w:r>
        <w:t xml:space="preserve"> file, described in previous chapter</w:t>
      </w:r>
      <w:r w:rsidR="009B3300">
        <w:t>, and</w:t>
      </w:r>
      <w:r>
        <w:t xml:space="preserve"> it produces a </w:t>
      </w:r>
      <w:proofErr w:type="spellStart"/>
      <w:r>
        <w:t>vlans_funnel_subnet</w:t>
      </w:r>
      <w:proofErr w:type="spellEnd"/>
      <w:r>
        <w:t xml:space="preserve"> file as depicted below:</w:t>
      </w:r>
    </w:p>
    <w:p w14:paraId="46BFA91F" w14:textId="542E3201" w:rsidR="0010194D" w:rsidRDefault="0010194D" w:rsidP="0036575C">
      <w:pPr>
        <w:pStyle w:val="DDBodyText"/>
        <w:ind w:left="1571"/>
        <w:jc w:val="left"/>
      </w:pPr>
      <w:proofErr w:type="spellStart"/>
      <w:proofErr w:type="gramStart"/>
      <w:r>
        <w:t>Vlan,Subnet</w:t>
      </w:r>
      <w:proofErr w:type="gramEnd"/>
      <w:r>
        <w:t>,Description</w:t>
      </w:r>
      <w:proofErr w:type="spellEnd"/>
      <w:r>
        <w:br/>
        <w:t>1,10.218.28.16/27,Network Management</w:t>
      </w:r>
    </w:p>
    <w:p w14:paraId="5A615954" w14:textId="77777777" w:rsidR="009B3300" w:rsidRDefault="0010194D" w:rsidP="0036575C">
      <w:pPr>
        <w:pStyle w:val="DDBodyText"/>
        <w:numPr>
          <w:ilvl w:val="0"/>
          <w:numId w:val="49"/>
        </w:numPr>
        <w:jc w:val="left"/>
      </w:pPr>
      <w:r>
        <w:t xml:space="preserve">Create </w:t>
      </w:r>
      <w:proofErr w:type="spellStart"/>
      <w:r>
        <w:t>vlans_funnel_table</w:t>
      </w:r>
      <w:proofErr w:type="spellEnd"/>
      <w:r>
        <w:t>:</w:t>
      </w:r>
    </w:p>
    <w:p w14:paraId="18B053CD" w14:textId="77777777" w:rsidR="009B3300" w:rsidRDefault="0010194D" w:rsidP="009B3300">
      <w:pPr>
        <w:pStyle w:val="DDBodyText"/>
        <w:ind w:left="1571"/>
        <w:jc w:val="left"/>
      </w:pPr>
      <w:proofErr w:type="spellStart"/>
      <w:r>
        <w:t>v</w:t>
      </w:r>
      <w:r w:rsidRPr="0010194D">
        <w:t>lans_funnel_subnet</w:t>
      </w:r>
      <w:proofErr w:type="spellEnd"/>
      <w:r w:rsidRPr="0010194D">
        <w:t xml:space="preserve"> is used to create </w:t>
      </w:r>
      <w:proofErr w:type="spellStart"/>
      <w:r w:rsidRPr="0010194D">
        <w:t>vlans_funnel_table</w:t>
      </w:r>
      <w:proofErr w:type="spellEnd"/>
      <w:r w:rsidRPr="0010194D">
        <w:t>.</w:t>
      </w:r>
      <w:r>
        <w:t xml:space="preserve"> </w:t>
      </w:r>
      <w:proofErr w:type="gramStart"/>
      <w:r>
        <w:t xml:space="preserve">which </w:t>
      </w:r>
      <w:r w:rsidRPr="0010194D">
        <w:t xml:space="preserve"> provides</w:t>
      </w:r>
      <w:proofErr w:type="gramEnd"/>
      <w:r w:rsidRPr="0010194D">
        <w:t xml:space="preserve"> a simple json subnet vlan lookup file</w:t>
      </w:r>
      <w:r>
        <w:t xml:space="preserve"> as depicted below:</w:t>
      </w:r>
    </w:p>
    <w:p w14:paraId="5349246E" w14:textId="3F8BA322" w:rsidR="0036575C" w:rsidRDefault="0010194D" w:rsidP="009B3300">
      <w:pPr>
        <w:pStyle w:val="DDBodyText"/>
        <w:ind w:left="1571"/>
        <w:jc w:val="left"/>
      </w:pPr>
      <w:proofErr w:type="gramStart"/>
      <w:r>
        <w:t xml:space="preserve">{  </w:t>
      </w:r>
      <w:proofErr w:type="gramEnd"/>
      <w:r>
        <w:t xml:space="preserve"> "1": "10.218.28.16/27",   "4": "10.218.28.32/27", "6": "10.218.28.64/27",… }</w:t>
      </w:r>
    </w:p>
    <w:p w14:paraId="339EAD0D" w14:textId="77777777" w:rsidR="009B3300" w:rsidRDefault="00294E33" w:rsidP="0036575C">
      <w:pPr>
        <w:pStyle w:val="DDBodyText"/>
        <w:numPr>
          <w:ilvl w:val="0"/>
          <w:numId w:val="49"/>
        </w:numPr>
        <w:jc w:val="left"/>
      </w:pPr>
      <w:r>
        <w:t>Vlan generation - c</w:t>
      </w:r>
      <w:r w:rsidR="0036575C">
        <w:t xml:space="preserve">reate </w:t>
      </w:r>
      <w:proofErr w:type="spellStart"/>
      <w:r w:rsidR="0036575C">
        <w:t>vlans_generated</w:t>
      </w:r>
      <w:proofErr w:type="spellEnd"/>
      <w:r w:rsidR="0036575C">
        <w:t>_&lt;</w:t>
      </w:r>
      <w:proofErr w:type="spellStart"/>
      <w:r w:rsidR="0036575C">
        <w:t>netid</w:t>
      </w:r>
      <w:proofErr w:type="spellEnd"/>
      <w:r w:rsidR="0036575C">
        <w:t>&gt;:</w:t>
      </w:r>
    </w:p>
    <w:p w14:paraId="4A3651A7" w14:textId="77777777" w:rsidR="009B3300" w:rsidRDefault="0036575C" w:rsidP="009B3300">
      <w:pPr>
        <w:pStyle w:val="DDBodyText"/>
        <w:ind w:left="1571"/>
        <w:jc w:val="left"/>
      </w:pPr>
      <w:r>
        <w:t>This is the file which is used for the Meraki API call.</w:t>
      </w:r>
    </w:p>
    <w:p w14:paraId="0CBCB919" w14:textId="20E7438B" w:rsidR="0036575C" w:rsidRDefault="0036575C" w:rsidP="009B3300">
      <w:pPr>
        <w:pStyle w:val="DDBodyText"/>
        <w:ind w:left="1571"/>
        <w:jc w:val="left"/>
      </w:pPr>
      <w:r>
        <w:t>Using the jinja the /config/</w:t>
      </w:r>
      <w:proofErr w:type="spellStart"/>
      <w:r>
        <w:t>jinja_vlans_template.json</w:t>
      </w:r>
      <w:proofErr w:type="spellEnd"/>
      <w:r>
        <w:t xml:space="preserve"> and the </w:t>
      </w:r>
      <w:proofErr w:type="spellStart"/>
      <w:r>
        <w:t>vlans_funnel_table</w:t>
      </w:r>
      <w:proofErr w:type="spellEnd"/>
      <w:r>
        <w:t xml:space="preserve"> the </w:t>
      </w:r>
      <w:proofErr w:type="spellStart"/>
      <w:r>
        <w:t>vlans_generated</w:t>
      </w:r>
      <w:proofErr w:type="spellEnd"/>
      <w:r>
        <w:t>_&lt;</w:t>
      </w:r>
      <w:proofErr w:type="spellStart"/>
      <w:r>
        <w:t>netid</w:t>
      </w:r>
      <w:proofErr w:type="spellEnd"/>
      <w:r>
        <w:t>&gt;</w:t>
      </w:r>
      <w:r w:rsidR="001C063F">
        <w:t xml:space="preserve"> is created</w:t>
      </w:r>
    </w:p>
    <w:p w14:paraId="3D09FFC2" w14:textId="77777777" w:rsidR="00160312" w:rsidRDefault="00294E33" w:rsidP="00294E33">
      <w:pPr>
        <w:pStyle w:val="DDBodyText"/>
        <w:numPr>
          <w:ilvl w:val="0"/>
          <w:numId w:val="49"/>
        </w:numPr>
        <w:jc w:val="left"/>
      </w:pPr>
      <w:r>
        <w:t>L3 firewall generation - create l3fwrules_deploy_&lt;store-number&gt;:</w:t>
      </w:r>
    </w:p>
    <w:p w14:paraId="2E67369F" w14:textId="77777777" w:rsidR="00160312" w:rsidRDefault="00294E33" w:rsidP="00160312">
      <w:pPr>
        <w:pStyle w:val="DDBodyText"/>
        <w:ind w:left="1571"/>
        <w:jc w:val="left"/>
      </w:pPr>
      <w:r>
        <w:t>This is the file which is used for the Meraki API call.</w:t>
      </w:r>
    </w:p>
    <w:p w14:paraId="30BC6167" w14:textId="48A74E86" w:rsidR="00294E33" w:rsidRDefault="00294E33" w:rsidP="00160312">
      <w:pPr>
        <w:pStyle w:val="DDBodyText"/>
        <w:ind w:left="1571"/>
        <w:jc w:val="left"/>
      </w:pPr>
      <w:r>
        <w:t>Using the logic in /automation/</w:t>
      </w:r>
      <w:proofErr w:type="spellStart"/>
      <w:r>
        <w:t>firewall_handler</w:t>
      </w:r>
      <w:proofErr w:type="spellEnd"/>
      <w:r>
        <w:t xml:space="preserve"> and a selected templated provided in /templates/l3fwrules_template_&lt;</w:t>
      </w:r>
      <w:proofErr w:type="spellStart"/>
      <w:r>
        <w:t>desc</w:t>
      </w:r>
      <w:proofErr w:type="spellEnd"/>
      <w:proofErr w:type="gramStart"/>
      <w:r>
        <w:t>&gt;  and</w:t>
      </w:r>
      <w:proofErr w:type="gramEnd"/>
      <w:r>
        <w:t xml:space="preserve"> the </w:t>
      </w:r>
      <w:proofErr w:type="spellStart"/>
      <w:r>
        <w:t>vlans_funnel_table</w:t>
      </w:r>
      <w:proofErr w:type="spellEnd"/>
      <w:r>
        <w:t xml:space="preserve"> the l3fwrules_deploy_&lt;store-number&gt;</w:t>
      </w:r>
      <w:r w:rsidR="00C44A36">
        <w:t>.</w:t>
      </w:r>
    </w:p>
    <w:p w14:paraId="20306069" w14:textId="77777777" w:rsidR="009B3300" w:rsidRPr="009B3300" w:rsidRDefault="009B3300" w:rsidP="009B3300">
      <w:pPr>
        <w:pStyle w:val="DDBodyText"/>
      </w:pPr>
    </w:p>
    <w:p w14:paraId="75FDEB19" w14:textId="35A861C7" w:rsidR="008B2A92" w:rsidRPr="0036575C" w:rsidRDefault="0036575C" w:rsidP="0036575C">
      <w:pPr>
        <w:pStyle w:val="Heading3"/>
        <w:rPr>
          <w:bCs/>
        </w:rPr>
      </w:pPr>
      <w:r>
        <w:t xml:space="preserve">Create </w:t>
      </w:r>
      <w:proofErr w:type="spellStart"/>
      <w:r>
        <w:t>vlans_funnel_subnet</w:t>
      </w:r>
      <w:proofErr w:type="spellEnd"/>
    </w:p>
    <w:p w14:paraId="17BBF19A" w14:textId="77777777" w:rsidR="009B3300" w:rsidRDefault="009B3300" w:rsidP="009B3300">
      <w:pPr>
        <w:pStyle w:val="DDBodyText"/>
      </w:pPr>
    </w:p>
    <w:p w14:paraId="225DB568" w14:textId="42B83326" w:rsidR="00FF2BBD" w:rsidRDefault="00CB373B" w:rsidP="009B3300">
      <w:pPr>
        <w:pStyle w:val="DDBodyText"/>
      </w:pPr>
      <w:r>
        <w:t>/data</w:t>
      </w:r>
      <w:proofErr w:type="gramStart"/>
      <w:r>
        <w:t>/..</w:t>
      </w:r>
      <w:proofErr w:type="gramEnd"/>
      <w:r>
        <w:t>/</w:t>
      </w:r>
      <w:proofErr w:type="spellStart"/>
      <w:r w:rsidR="00FF2BBD">
        <w:t>vlan</w:t>
      </w:r>
      <w:r w:rsidR="006115AC">
        <w:t>_funnel_netx</w:t>
      </w:r>
      <w:proofErr w:type="spellEnd"/>
      <w:r w:rsidR="006115AC">
        <w:t xml:space="preserve"> </w:t>
      </w:r>
      <w:r w:rsidR="00E334D3">
        <w:t xml:space="preserve">is created from </w:t>
      </w:r>
      <w:proofErr w:type="spellStart"/>
      <w:r w:rsidR="00E334D3">
        <w:t>vlans_funnel</w:t>
      </w:r>
      <w:proofErr w:type="spellEnd"/>
      <w:r w:rsidR="00E334D3">
        <w:t xml:space="preserve"> by simply removing irrelevant information</w:t>
      </w:r>
      <w:r>
        <w:t xml:space="preserve">. A snapshot of </w:t>
      </w:r>
      <w:proofErr w:type="spellStart"/>
      <w:r>
        <w:t>vlans_funnel_netx</w:t>
      </w:r>
      <w:proofErr w:type="spellEnd"/>
      <w:r>
        <w:t xml:space="preserve"> is depicted below.</w:t>
      </w:r>
    </w:p>
    <w:p w14:paraId="6B1EBB78" w14:textId="77777777" w:rsidR="006115AC" w:rsidRPr="00C16C62" w:rsidRDefault="006115AC" w:rsidP="00C16C62">
      <w:pPr>
        <w:pStyle w:val="Lucida-9"/>
      </w:pPr>
    </w:p>
    <w:p w14:paraId="1BB8E763" w14:textId="77777777" w:rsidR="00C16C62" w:rsidRDefault="00C16C62" w:rsidP="00C16C62">
      <w:pPr>
        <w:pStyle w:val="Lucida-9"/>
      </w:pPr>
      <w:proofErr w:type="spellStart"/>
      <w:proofErr w:type="gramStart"/>
      <w:r>
        <w:lastRenderedPageBreak/>
        <w:t>Vlan,Subnet</w:t>
      </w:r>
      <w:proofErr w:type="gramEnd"/>
      <w:r>
        <w:t>,Description</w:t>
      </w:r>
      <w:proofErr w:type="spellEnd"/>
    </w:p>
    <w:p w14:paraId="1F918CF2" w14:textId="77777777" w:rsidR="00C16C62" w:rsidRDefault="00C16C62" w:rsidP="00C16C62">
      <w:pPr>
        <w:pStyle w:val="Lucida-9"/>
      </w:pPr>
      <w:proofErr w:type="gramStart"/>
      <w:r>
        <w:t>1,a.</w:t>
      </w:r>
      <w:proofErr w:type="gramEnd"/>
      <w:r>
        <w:t>16/27,Network Management</w:t>
      </w:r>
    </w:p>
    <w:p w14:paraId="2DD8DA6F" w14:textId="77777777" w:rsidR="00C16C62" w:rsidRDefault="00C16C62" w:rsidP="00C16C62">
      <w:pPr>
        <w:pStyle w:val="Lucida-9"/>
      </w:pPr>
      <w:proofErr w:type="gramStart"/>
      <w:r>
        <w:t>4,a.</w:t>
      </w:r>
      <w:proofErr w:type="gramEnd"/>
      <w:r>
        <w:t>32/27,Network Management</w:t>
      </w:r>
    </w:p>
    <w:p w14:paraId="7340A8D7" w14:textId="77777777" w:rsidR="00C16C62" w:rsidRDefault="00C16C62" w:rsidP="00C16C62">
      <w:pPr>
        <w:pStyle w:val="Lucida-9"/>
      </w:pPr>
      <w:proofErr w:type="gramStart"/>
      <w:r>
        <w:t>6,a.</w:t>
      </w:r>
      <w:proofErr w:type="gramEnd"/>
      <w:r>
        <w:t>64/27,Extranet Vendors</w:t>
      </w:r>
    </w:p>
    <w:p w14:paraId="129A3C1D" w14:textId="77777777" w:rsidR="00C16C62" w:rsidRDefault="00C16C62" w:rsidP="00C16C62">
      <w:pPr>
        <w:pStyle w:val="Lucida-9"/>
      </w:pPr>
      <w:proofErr w:type="gramStart"/>
      <w:r>
        <w:t>7,a.</w:t>
      </w:r>
      <w:proofErr w:type="gramEnd"/>
      <w:r>
        <w:t>96/27,Pharmacy</w:t>
      </w:r>
    </w:p>
    <w:p w14:paraId="1243FF19" w14:textId="1C070320" w:rsidR="00FF2BBD" w:rsidRDefault="00CB373B" w:rsidP="009B3300">
      <w:pPr>
        <w:pStyle w:val="DDBodyText"/>
      </w:pPr>
      <w:r>
        <w:t xml:space="preserve">By </w:t>
      </w:r>
      <w:r w:rsidRPr="009B3300">
        <w:t>specializing</w:t>
      </w:r>
      <w:r>
        <w:t xml:space="preserve"> </w:t>
      </w:r>
      <w:proofErr w:type="spellStart"/>
      <w:r>
        <w:t>vlans_funnel_</w:t>
      </w:r>
      <w:proofErr w:type="gramStart"/>
      <w:r>
        <w:t>netx</w:t>
      </w:r>
      <w:proofErr w:type="spellEnd"/>
      <w:r>
        <w:t xml:space="preserve">,  </w:t>
      </w:r>
      <w:proofErr w:type="spellStart"/>
      <w:r w:rsidR="003540BC">
        <w:t>vlans</w:t>
      </w:r>
      <w:proofErr w:type="gramEnd"/>
      <w:r w:rsidR="003540BC">
        <w:t>_funnel_subnet</w:t>
      </w:r>
      <w:proofErr w:type="spellEnd"/>
      <w:r w:rsidR="003540BC">
        <w:t xml:space="preserve"> </w:t>
      </w:r>
      <w:r>
        <w:t>is obtained.</w:t>
      </w:r>
    </w:p>
    <w:p w14:paraId="210B4232" w14:textId="5BEEBC4D" w:rsidR="00FF2BBD" w:rsidRDefault="00FF2BBD" w:rsidP="00C16C62">
      <w:pPr>
        <w:pStyle w:val="Lucida-9"/>
      </w:pPr>
    </w:p>
    <w:p w14:paraId="32C3812E" w14:textId="77777777" w:rsidR="00C16C62" w:rsidRDefault="00C16C62" w:rsidP="00C16C62">
      <w:pPr>
        <w:pStyle w:val="Lucida-9"/>
      </w:pPr>
      <w:proofErr w:type="spellStart"/>
      <w:proofErr w:type="gramStart"/>
      <w:r>
        <w:t>Vlan,Subnet</w:t>
      </w:r>
      <w:proofErr w:type="gramEnd"/>
      <w:r>
        <w:t>,Description</w:t>
      </w:r>
      <w:proofErr w:type="spellEnd"/>
    </w:p>
    <w:p w14:paraId="113F80F4" w14:textId="77777777" w:rsidR="00C16C62" w:rsidRDefault="00C16C62" w:rsidP="00C16C62">
      <w:pPr>
        <w:pStyle w:val="Lucida-9"/>
      </w:pPr>
      <w:r>
        <w:t>1,10.195.200.16/</w:t>
      </w:r>
      <w:proofErr w:type="gramStart"/>
      <w:r>
        <w:t>27,Network</w:t>
      </w:r>
      <w:proofErr w:type="gramEnd"/>
      <w:r>
        <w:t xml:space="preserve"> Management</w:t>
      </w:r>
    </w:p>
    <w:p w14:paraId="4C42CFCE" w14:textId="77777777" w:rsidR="00C16C62" w:rsidRDefault="00C16C62" w:rsidP="00C16C62">
      <w:pPr>
        <w:pStyle w:val="Lucida-9"/>
      </w:pPr>
      <w:r>
        <w:t>4,10.195.200.32/</w:t>
      </w:r>
      <w:proofErr w:type="gramStart"/>
      <w:r>
        <w:t>27,Network</w:t>
      </w:r>
      <w:proofErr w:type="gramEnd"/>
      <w:r>
        <w:t xml:space="preserve"> Management</w:t>
      </w:r>
    </w:p>
    <w:p w14:paraId="3A2AF065" w14:textId="77777777" w:rsidR="00C16C62" w:rsidRDefault="00C16C62" w:rsidP="00C16C62">
      <w:pPr>
        <w:pStyle w:val="Lucida-9"/>
      </w:pPr>
      <w:r>
        <w:t>6,10.195.200.64/</w:t>
      </w:r>
      <w:proofErr w:type="gramStart"/>
      <w:r>
        <w:t>27,Extranet</w:t>
      </w:r>
      <w:proofErr w:type="gramEnd"/>
      <w:r>
        <w:t xml:space="preserve"> Vendors</w:t>
      </w:r>
    </w:p>
    <w:p w14:paraId="1C553560" w14:textId="77777777" w:rsidR="00C16C62" w:rsidRDefault="00C16C62" w:rsidP="00C16C62">
      <w:pPr>
        <w:pStyle w:val="Lucida-9"/>
      </w:pPr>
      <w:r>
        <w:t>7,10.195.200.96/</w:t>
      </w:r>
      <w:proofErr w:type="gramStart"/>
      <w:r>
        <w:t>27,Pharmacy</w:t>
      </w:r>
      <w:proofErr w:type="gramEnd"/>
    </w:p>
    <w:p w14:paraId="0BED5FD2" w14:textId="77777777" w:rsidR="00C16C62" w:rsidRDefault="00C16C62" w:rsidP="00C16C62">
      <w:pPr>
        <w:pStyle w:val="Lucida-9"/>
      </w:pPr>
      <w:r>
        <w:t>8,10.195.200.128/</w:t>
      </w:r>
      <w:proofErr w:type="gramStart"/>
      <w:r>
        <w:t>27,Backstage</w:t>
      </w:r>
      <w:proofErr w:type="gramEnd"/>
      <w:r>
        <w:t xml:space="preserve"> Users</w:t>
      </w:r>
    </w:p>
    <w:p w14:paraId="2C81BAC1" w14:textId="77777777" w:rsidR="00C16C62" w:rsidRDefault="00C16C62" w:rsidP="00C16C62">
      <w:pPr>
        <w:pStyle w:val="Lucida-9"/>
      </w:pPr>
      <w:r>
        <w:t>14,10.195.200.248/</w:t>
      </w:r>
      <w:proofErr w:type="gramStart"/>
      <w:r>
        <w:t>29,Store</w:t>
      </w:r>
      <w:proofErr w:type="gramEnd"/>
      <w:r>
        <w:t xml:space="preserve"> Content Engine</w:t>
      </w:r>
    </w:p>
    <w:p w14:paraId="07E65230" w14:textId="77777777" w:rsidR="00C16C62" w:rsidRDefault="00C16C62" w:rsidP="00C16C62">
      <w:pPr>
        <w:pStyle w:val="Lucida-9"/>
      </w:pPr>
      <w:r>
        <w:t>16,10.195.201.0/</w:t>
      </w:r>
      <w:proofErr w:type="gramStart"/>
      <w:r>
        <w:t>24,Store</w:t>
      </w:r>
      <w:proofErr w:type="gramEnd"/>
      <w:r>
        <w:t xml:space="preserve"> Wireless</w:t>
      </w:r>
    </w:p>
    <w:p w14:paraId="29EBA746" w14:textId="77777777" w:rsidR="00C16C62" w:rsidRDefault="00C16C62" w:rsidP="00C16C62">
      <w:pPr>
        <w:pStyle w:val="Lucida-9"/>
      </w:pPr>
      <w:r>
        <w:t>19,10.195.202.0/</w:t>
      </w:r>
      <w:proofErr w:type="gramStart"/>
      <w:r>
        <w:t>24,General</w:t>
      </w:r>
      <w:proofErr w:type="gramEnd"/>
      <w:r>
        <w:t xml:space="preserve"> Store LAN</w:t>
      </w:r>
    </w:p>
    <w:p w14:paraId="507CE5DF" w14:textId="77777777" w:rsidR="00C16C62" w:rsidRDefault="00C16C62" w:rsidP="00C16C62">
      <w:pPr>
        <w:pStyle w:val="Lucida-9"/>
      </w:pPr>
      <w:r>
        <w:t>24,10.195.203.0/</w:t>
      </w:r>
      <w:proofErr w:type="gramStart"/>
      <w:r>
        <w:t>24,POS</w:t>
      </w:r>
      <w:proofErr w:type="gramEnd"/>
      <w:r>
        <w:t xml:space="preserve"> LAN</w:t>
      </w:r>
    </w:p>
    <w:p w14:paraId="628B73C0" w14:textId="77777777" w:rsidR="00C16C62" w:rsidRDefault="00C16C62" w:rsidP="00C16C62">
      <w:pPr>
        <w:pStyle w:val="Lucida-9"/>
      </w:pPr>
      <w:r>
        <w:t>35,10.131.200.0/</w:t>
      </w:r>
      <w:proofErr w:type="gramStart"/>
      <w:r>
        <w:t>27,Digital</w:t>
      </w:r>
      <w:proofErr w:type="gramEnd"/>
      <w:r>
        <w:t xml:space="preserve"> Signage</w:t>
      </w:r>
    </w:p>
    <w:p w14:paraId="1AE4817E" w14:textId="7381F518" w:rsidR="00C16C62" w:rsidRDefault="00C16C62" w:rsidP="00C16C62">
      <w:pPr>
        <w:pStyle w:val="Lucida-9"/>
      </w:pPr>
      <w:r>
        <w:t>40,10.131.200.32/</w:t>
      </w:r>
      <w:proofErr w:type="gramStart"/>
      <w:r>
        <w:t>27,Thin</w:t>
      </w:r>
      <w:proofErr w:type="gramEnd"/>
      <w:r>
        <w:t xml:space="preserve"> Wireless Mgmt</w:t>
      </w:r>
      <w:r w:rsidR="00CB373B">
        <w:t>.</w:t>
      </w:r>
    </w:p>
    <w:p w14:paraId="4B487219" w14:textId="77777777" w:rsidR="00C16C62" w:rsidRDefault="00C16C62" w:rsidP="00C16C62">
      <w:pPr>
        <w:pStyle w:val="Lucida-9"/>
      </w:pPr>
      <w:r>
        <w:t>45,10.131.203.192/</w:t>
      </w:r>
      <w:proofErr w:type="gramStart"/>
      <w:r>
        <w:t>26,Cisco</w:t>
      </w:r>
      <w:proofErr w:type="gramEnd"/>
      <w:r>
        <w:t xml:space="preserve"> Wireless Management</w:t>
      </w:r>
    </w:p>
    <w:p w14:paraId="354E132E" w14:textId="77777777" w:rsidR="00C16C62" w:rsidRDefault="00C16C62" w:rsidP="00C16C62">
      <w:pPr>
        <w:pStyle w:val="Lucida-9"/>
      </w:pPr>
      <w:r>
        <w:t>60,10.131.203.128/</w:t>
      </w:r>
      <w:proofErr w:type="gramStart"/>
      <w:r>
        <w:t>27,Vendor</w:t>
      </w:r>
      <w:proofErr w:type="gramEnd"/>
      <w:r>
        <w:t xml:space="preserve"> VLAN II (2nd Subnet)</w:t>
      </w:r>
    </w:p>
    <w:p w14:paraId="0F42AD59" w14:textId="77777777" w:rsidR="00C16C62" w:rsidRDefault="00C16C62" w:rsidP="00C16C62">
      <w:pPr>
        <w:pStyle w:val="Lucida-9"/>
      </w:pPr>
      <w:r>
        <w:t>70,10.131.200.64/</w:t>
      </w:r>
      <w:proofErr w:type="gramStart"/>
      <w:r>
        <w:t>26,New</w:t>
      </w:r>
      <w:proofErr w:type="gramEnd"/>
      <w:r>
        <w:t xml:space="preserve"> Pharmacy</w:t>
      </w:r>
    </w:p>
    <w:p w14:paraId="0C00D673" w14:textId="77777777" w:rsidR="00C16C62" w:rsidRDefault="00C16C62" w:rsidP="00C16C62">
      <w:pPr>
        <w:pStyle w:val="Lucida-9"/>
      </w:pPr>
      <w:r>
        <w:t>75,10.131.200.128/</w:t>
      </w:r>
      <w:proofErr w:type="gramStart"/>
      <w:r>
        <w:t>25,Macauthenticated</w:t>
      </w:r>
      <w:proofErr w:type="gramEnd"/>
      <w:r>
        <w:t xml:space="preserve"> Wireless Clients</w:t>
      </w:r>
    </w:p>
    <w:p w14:paraId="172FA636" w14:textId="77777777" w:rsidR="00C16C62" w:rsidRDefault="00C16C62" w:rsidP="00C16C62">
      <w:pPr>
        <w:pStyle w:val="Lucida-9"/>
      </w:pPr>
      <w:r>
        <w:t>79,10.131.202.192/</w:t>
      </w:r>
      <w:proofErr w:type="gramStart"/>
      <w:r>
        <w:t>26,VOIP</w:t>
      </w:r>
      <w:proofErr w:type="gramEnd"/>
      <w:r>
        <w:t xml:space="preserve"> Clients</w:t>
      </w:r>
    </w:p>
    <w:p w14:paraId="1A083472" w14:textId="77777777" w:rsidR="00C16C62" w:rsidRDefault="00C16C62" w:rsidP="00C16C62">
      <w:pPr>
        <w:pStyle w:val="Lucida-9"/>
      </w:pPr>
      <w:r>
        <w:t>80,10.131.201.0/</w:t>
      </w:r>
      <w:proofErr w:type="gramStart"/>
      <w:r>
        <w:t>24,Secure</w:t>
      </w:r>
      <w:proofErr w:type="gramEnd"/>
      <w:r>
        <w:t xml:space="preserve"> Wireless</w:t>
      </w:r>
    </w:p>
    <w:p w14:paraId="47D0B030" w14:textId="77777777" w:rsidR="00C16C62" w:rsidRDefault="00C16C62" w:rsidP="00C16C62">
      <w:pPr>
        <w:pStyle w:val="Lucida-9"/>
      </w:pPr>
      <w:r>
        <w:t>81,10.131.202.160/</w:t>
      </w:r>
      <w:proofErr w:type="gramStart"/>
      <w:r>
        <w:t>28,Field</w:t>
      </w:r>
      <w:proofErr w:type="gramEnd"/>
      <w:r>
        <w:t xml:space="preserve"> Service Wireless</w:t>
      </w:r>
    </w:p>
    <w:p w14:paraId="2C03F2D0" w14:textId="77777777" w:rsidR="00C16C62" w:rsidRDefault="00C16C62" w:rsidP="00C16C62">
      <w:pPr>
        <w:pStyle w:val="Lucida-9"/>
      </w:pPr>
      <w:r>
        <w:t>82,10.131.202.176/</w:t>
      </w:r>
      <w:proofErr w:type="gramStart"/>
      <w:r>
        <w:t>28,iPad</w:t>
      </w:r>
      <w:proofErr w:type="gramEnd"/>
      <w:r>
        <w:t xml:space="preserve"> quarantine vlan</w:t>
      </w:r>
    </w:p>
    <w:p w14:paraId="2E86D314" w14:textId="77777777" w:rsidR="00C16C62" w:rsidRDefault="00C16C62" w:rsidP="00C16C62">
      <w:pPr>
        <w:pStyle w:val="Lucida-9"/>
      </w:pPr>
      <w:r>
        <w:t>85,10.131.203.0/</w:t>
      </w:r>
      <w:proofErr w:type="gramStart"/>
      <w:r>
        <w:t>26,Retail</w:t>
      </w:r>
      <w:proofErr w:type="gramEnd"/>
      <w:r>
        <w:t xml:space="preserve"> Cluster Management VLAN</w:t>
      </w:r>
    </w:p>
    <w:p w14:paraId="055C84FB" w14:textId="77777777" w:rsidR="00C16C62" w:rsidRDefault="00C16C62" w:rsidP="00C16C62">
      <w:pPr>
        <w:pStyle w:val="Lucida-9"/>
      </w:pPr>
      <w:r>
        <w:t>95,10.131.202.128/</w:t>
      </w:r>
      <w:proofErr w:type="gramStart"/>
      <w:r>
        <w:t>27,Printer</w:t>
      </w:r>
      <w:proofErr w:type="gramEnd"/>
      <w:r>
        <w:t xml:space="preserve"> VLAN</w:t>
      </w:r>
    </w:p>
    <w:p w14:paraId="49663513" w14:textId="77777777" w:rsidR="00C16C62" w:rsidRDefault="00C16C62" w:rsidP="00C16C62">
      <w:pPr>
        <w:pStyle w:val="Lucida-9"/>
      </w:pPr>
      <w:r>
        <w:t>992,192.168.192.0/</w:t>
      </w:r>
      <w:proofErr w:type="gramStart"/>
      <w:r>
        <w:t>24,Digital</w:t>
      </w:r>
      <w:proofErr w:type="gramEnd"/>
      <w:r>
        <w:t xml:space="preserve"> Signage - I</w:t>
      </w:r>
    </w:p>
    <w:p w14:paraId="710EF3F7" w14:textId="77777777" w:rsidR="00C16C62" w:rsidRDefault="00C16C62" w:rsidP="00C16C62">
      <w:pPr>
        <w:pStyle w:val="Lucida-9"/>
      </w:pPr>
      <w:r>
        <w:t>995,192.168.1.0/</w:t>
      </w:r>
      <w:proofErr w:type="gramStart"/>
      <w:r>
        <w:t>24,Guest</w:t>
      </w:r>
      <w:proofErr w:type="gramEnd"/>
      <w:r>
        <w:t xml:space="preserve"> WIFI</w:t>
      </w:r>
    </w:p>
    <w:p w14:paraId="65B2314E" w14:textId="77777777" w:rsidR="00C16C62" w:rsidRDefault="00C16C62" w:rsidP="00C16C62">
      <w:pPr>
        <w:pStyle w:val="Lucida-9"/>
      </w:pPr>
      <w:r>
        <w:t>996,192.168.100.0/</w:t>
      </w:r>
      <w:proofErr w:type="gramStart"/>
      <w:r>
        <w:t>24,Cache</w:t>
      </w:r>
      <w:proofErr w:type="gramEnd"/>
      <w:r>
        <w:t xml:space="preserve"> VPN</w:t>
      </w:r>
    </w:p>
    <w:p w14:paraId="2FF7787F" w14:textId="001A70CE" w:rsidR="00C16C62" w:rsidRDefault="00C16C62" w:rsidP="00C16C62">
      <w:pPr>
        <w:pStyle w:val="Lucida-9"/>
      </w:pPr>
      <w:r>
        <w:t>997,192.168.101.0/</w:t>
      </w:r>
      <w:proofErr w:type="gramStart"/>
      <w:r>
        <w:t>24,Cache</w:t>
      </w:r>
      <w:proofErr w:type="gramEnd"/>
      <w:r>
        <w:t xml:space="preserve"> Internet</w:t>
      </w:r>
    </w:p>
    <w:p w14:paraId="43D66DEA" w14:textId="77777777" w:rsidR="00C16C62" w:rsidRDefault="00C16C62" w:rsidP="00C16C62">
      <w:pPr>
        <w:pStyle w:val="Lucida-9"/>
      </w:pPr>
    </w:p>
    <w:p w14:paraId="24D3592B" w14:textId="50561AF9" w:rsidR="00CB373B" w:rsidRPr="009B3300" w:rsidRDefault="00CB373B" w:rsidP="00703242">
      <w:pPr>
        <w:pStyle w:val="Heading3"/>
        <w:rPr>
          <w:rStyle w:val="DDBodyTextChar"/>
        </w:rPr>
      </w:pPr>
      <w:r>
        <w:t xml:space="preserve">Create </w:t>
      </w:r>
      <w:proofErr w:type="spellStart"/>
      <w:r>
        <w:t>vlans_funnel_table</w:t>
      </w:r>
      <w:proofErr w:type="spellEnd"/>
    </w:p>
    <w:p w14:paraId="1E3DCE49" w14:textId="2D41B03C" w:rsidR="00FF2BBD" w:rsidRDefault="009B3300" w:rsidP="009B3300">
      <w:pPr>
        <w:pStyle w:val="DDBodyText"/>
      </w:pPr>
      <w:r>
        <w:t>The file “</w:t>
      </w:r>
      <w:proofErr w:type="spellStart"/>
      <w:r w:rsidR="00294E33">
        <w:t>v</w:t>
      </w:r>
      <w:r w:rsidR="00FF2BBD">
        <w:t>lans_funnel_subnet</w:t>
      </w:r>
      <w:proofErr w:type="spellEnd"/>
      <w:r>
        <w:t>”</w:t>
      </w:r>
      <w:r w:rsidR="00294E33">
        <w:t xml:space="preserve">, </w:t>
      </w:r>
      <w:r w:rsidR="00FF2BBD">
        <w:t>which is a list</w:t>
      </w:r>
      <w:r w:rsidR="00294E33">
        <w:t xml:space="preserve">, is transformed </w:t>
      </w:r>
      <w:r w:rsidR="00FF2BBD">
        <w:t>into a table</w:t>
      </w:r>
    </w:p>
    <w:p w14:paraId="2A4A78DA" w14:textId="5B26EF7D" w:rsidR="003540BC" w:rsidRDefault="00294E33" w:rsidP="009B3300">
      <w:pPr>
        <w:pStyle w:val="DDBodyText"/>
      </w:pPr>
      <w:r>
        <w:lastRenderedPageBreak/>
        <w:t xml:space="preserve">Below </w:t>
      </w:r>
      <w:proofErr w:type="spellStart"/>
      <w:r w:rsidR="003540BC">
        <w:t>vlans_funnel_table</w:t>
      </w:r>
      <w:proofErr w:type="spellEnd"/>
      <w:r w:rsidR="003540BC">
        <w:t xml:space="preserve"> (note that the description info </w:t>
      </w:r>
      <w:r>
        <w:t xml:space="preserve">field </w:t>
      </w:r>
      <w:r w:rsidR="003540BC">
        <w:t>is being dropped and the description is being picked up from the jinja template file), this maps vlans to respective subnets.</w:t>
      </w:r>
    </w:p>
    <w:p w14:paraId="441F9857" w14:textId="77777777" w:rsidR="00FF2BBD" w:rsidRDefault="00FF2BBD" w:rsidP="009B3300">
      <w:pPr>
        <w:pStyle w:val="DDBodyText"/>
      </w:pPr>
    </w:p>
    <w:p w14:paraId="69A95595" w14:textId="77777777" w:rsidR="00C16C62" w:rsidRDefault="00C16C62" w:rsidP="00C16C62">
      <w:pPr>
        <w:pStyle w:val="Lucida-9"/>
      </w:pPr>
      <w:r>
        <w:t>{</w:t>
      </w:r>
    </w:p>
    <w:p w14:paraId="20452932" w14:textId="77777777" w:rsidR="00C16C62" w:rsidRDefault="00C16C62" w:rsidP="00C16C62">
      <w:pPr>
        <w:pStyle w:val="Lucida-9"/>
      </w:pPr>
      <w:r>
        <w:t xml:space="preserve">    "1": "10.195.200.16/27",</w:t>
      </w:r>
    </w:p>
    <w:p w14:paraId="184A2481" w14:textId="77777777" w:rsidR="00C16C62" w:rsidRDefault="00C16C62" w:rsidP="00C16C62">
      <w:pPr>
        <w:pStyle w:val="Lucida-9"/>
      </w:pPr>
      <w:r>
        <w:t xml:space="preserve">    "4": "10.195.200.32/27",</w:t>
      </w:r>
    </w:p>
    <w:p w14:paraId="6F672B52" w14:textId="77777777" w:rsidR="00C16C62" w:rsidRDefault="00C16C62" w:rsidP="00C16C62">
      <w:pPr>
        <w:pStyle w:val="Lucida-9"/>
      </w:pPr>
      <w:r>
        <w:t xml:space="preserve">    "6": "10.195.200.64/27",</w:t>
      </w:r>
    </w:p>
    <w:p w14:paraId="63F5ED69" w14:textId="77777777" w:rsidR="00C16C62" w:rsidRDefault="00C16C62" w:rsidP="00C16C62">
      <w:pPr>
        <w:pStyle w:val="Lucida-9"/>
      </w:pPr>
      <w:r>
        <w:t xml:space="preserve">    "7": "10.195.200.96/27",</w:t>
      </w:r>
    </w:p>
    <w:p w14:paraId="6CA1C276" w14:textId="77777777" w:rsidR="00C16C62" w:rsidRDefault="00C16C62" w:rsidP="00C16C62">
      <w:pPr>
        <w:pStyle w:val="Lucida-9"/>
      </w:pPr>
      <w:r>
        <w:t xml:space="preserve">    "8": "10.195.200.128/27",</w:t>
      </w:r>
    </w:p>
    <w:p w14:paraId="14AE2999" w14:textId="77777777" w:rsidR="00C16C62" w:rsidRDefault="00C16C62" w:rsidP="00C16C62">
      <w:pPr>
        <w:pStyle w:val="Lucida-9"/>
      </w:pPr>
      <w:r>
        <w:t xml:space="preserve">    "14": "10.195.200.248/29",</w:t>
      </w:r>
    </w:p>
    <w:p w14:paraId="787E8874" w14:textId="77777777" w:rsidR="00C16C62" w:rsidRDefault="00C16C62" w:rsidP="00C16C62">
      <w:pPr>
        <w:pStyle w:val="Lucida-9"/>
      </w:pPr>
      <w:r>
        <w:t xml:space="preserve">    "16": "10.195.201.0/24",</w:t>
      </w:r>
    </w:p>
    <w:p w14:paraId="2945BAFC" w14:textId="77777777" w:rsidR="00C16C62" w:rsidRDefault="00C16C62" w:rsidP="00C16C62">
      <w:pPr>
        <w:pStyle w:val="Lucida-9"/>
      </w:pPr>
      <w:r>
        <w:t xml:space="preserve">    "19": "10.195.202.0/24",</w:t>
      </w:r>
    </w:p>
    <w:p w14:paraId="73231E4D" w14:textId="77777777" w:rsidR="00C16C62" w:rsidRDefault="00C16C62" w:rsidP="00C16C62">
      <w:pPr>
        <w:pStyle w:val="Lucida-9"/>
      </w:pPr>
      <w:r>
        <w:t xml:space="preserve">    "24": "10.195.203.0/24",</w:t>
      </w:r>
    </w:p>
    <w:p w14:paraId="254E5820" w14:textId="77777777" w:rsidR="00C16C62" w:rsidRDefault="00C16C62" w:rsidP="00C16C62">
      <w:pPr>
        <w:pStyle w:val="Lucida-9"/>
      </w:pPr>
      <w:r>
        <w:t xml:space="preserve">    "35": "10.131.200.0/27",</w:t>
      </w:r>
    </w:p>
    <w:p w14:paraId="499789AF" w14:textId="77777777" w:rsidR="00C16C62" w:rsidRDefault="00C16C62" w:rsidP="00C16C62">
      <w:pPr>
        <w:pStyle w:val="Lucida-9"/>
      </w:pPr>
      <w:r>
        <w:t xml:space="preserve">    "40": "10.131.200.32/27",</w:t>
      </w:r>
    </w:p>
    <w:p w14:paraId="5589D20B" w14:textId="77777777" w:rsidR="00C16C62" w:rsidRDefault="00C16C62" w:rsidP="00C16C62">
      <w:pPr>
        <w:pStyle w:val="Lucida-9"/>
      </w:pPr>
      <w:r>
        <w:t xml:space="preserve">    "45": "10.131.203.192/26",</w:t>
      </w:r>
    </w:p>
    <w:p w14:paraId="234BD72D" w14:textId="77777777" w:rsidR="00C16C62" w:rsidRDefault="00C16C62" w:rsidP="00C16C62">
      <w:pPr>
        <w:pStyle w:val="Lucida-9"/>
      </w:pPr>
      <w:r>
        <w:t xml:space="preserve">    "60": "10.131.203.128/27",</w:t>
      </w:r>
    </w:p>
    <w:p w14:paraId="2F8A9165" w14:textId="77777777" w:rsidR="00C16C62" w:rsidRDefault="00C16C62" w:rsidP="00C16C62">
      <w:pPr>
        <w:pStyle w:val="Lucida-9"/>
      </w:pPr>
      <w:r>
        <w:t xml:space="preserve">    "70": "10.131.200.64/26",</w:t>
      </w:r>
    </w:p>
    <w:p w14:paraId="71F8A46F" w14:textId="77777777" w:rsidR="00C16C62" w:rsidRDefault="00C16C62" w:rsidP="00C16C62">
      <w:pPr>
        <w:pStyle w:val="Lucida-9"/>
      </w:pPr>
      <w:r>
        <w:t xml:space="preserve">    "75": "10.131.200.128/25",</w:t>
      </w:r>
    </w:p>
    <w:p w14:paraId="6AC920DF" w14:textId="77777777" w:rsidR="00C16C62" w:rsidRDefault="00C16C62" w:rsidP="00C16C62">
      <w:pPr>
        <w:pStyle w:val="Lucida-9"/>
      </w:pPr>
      <w:r>
        <w:t xml:space="preserve">    "79": "10.131.202.192/26",</w:t>
      </w:r>
    </w:p>
    <w:p w14:paraId="40FEF03D" w14:textId="77777777" w:rsidR="00C16C62" w:rsidRDefault="00C16C62" w:rsidP="00C16C62">
      <w:pPr>
        <w:pStyle w:val="Lucida-9"/>
      </w:pPr>
      <w:r>
        <w:t xml:space="preserve">    "80": "10.131.201.0/24",</w:t>
      </w:r>
    </w:p>
    <w:p w14:paraId="0F533D4A" w14:textId="77777777" w:rsidR="00C16C62" w:rsidRDefault="00C16C62" w:rsidP="00C16C62">
      <w:pPr>
        <w:pStyle w:val="Lucida-9"/>
      </w:pPr>
      <w:r>
        <w:t xml:space="preserve">    "81": "10.131.202.160/28",</w:t>
      </w:r>
    </w:p>
    <w:p w14:paraId="0762ED4B" w14:textId="77777777" w:rsidR="00C16C62" w:rsidRDefault="00C16C62" w:rsidP="00C16C62">
      <w:pPr>
        <w:pStyle w:val="Lucida-9"/>
      </w:pPr>
      <w:r>
        <w:t xml:space="preserve">    "82": "10.131.202.176/28",</w:t>
      </w:r>
    </w:p>
    <w:p w14:paraId="79360C91" w14:textId="77777777" w:rsidR="00C16C62" w:rsidRDefault="00C16C62" w:rsidP="00C16C62">
      <w:pPr>
        <w:pStyle w:val="Lucida-9"/>
      </w:pPr>
      <w:r>
        <w:t xml:space="preserve">    "85": "10.131.203.0/26",</w:t>
      </w:r>
    </w:p>
    <w:p w14:paraId="298D0AF7" w14:textId="77777777" w:rsidR="00C16C62" w:rsidRDefault="00C16C62" w:rsidP="00C16C62">
      <w:pPr>
        <w:pStyle w:val="Lucida-9"/>
      </w:pPr>
      <w:r>
        <w:t xml:space="preserve">    "95": "10.131.202.128/27",</w:t>
      </w:r>
    </w:p>
    <w:p w14:paraId="22EA7BFA" w14:textId="77777777" w:rsidR="00C16C62" w:rsidRDefault="00C16C62" w:rsidP="00C16C62">
      <w:pPr>
        <w:pStyle w:val="Lucida-9"/>
      </w:pPr>
      <w:r>
        <w:t xml:space="preserve">    "992": "192.168.192.0/24",</w:t>
      </w:r>
    </w:p>
    <w:p w14:paraId="18A2DBEC" w14:textId="77777777" w:rsidR="00C16C62" w:rsidRDefault="00C16C62" w:rsidP="00C16C62">
      <w:pPr>
        <w:pStyle w:val="Lucida-9"/>
      </w:pPr>
      <w:r>
        <w:t xml:space="preserve">    "995": "192.168.1.0/24",</w:t>
      </w:r>
    </w:p>
    <w:p w14:paraId="3ADBA5C1" w14:textId="77777777" w:rsidR="00C16C62" w:rsidRDefault="00C16C62" w:rsidP="00C16C62">
      <w:pPr>
        <w:pStyle w:val="Lucida-9"/>
      </w:pPr>
      <w:r>
        <w:t xml:space="preserve">    "996": "192.168.100.0/24",</w:t>
      </w:r>
    </w:p>
    <w:p w14:paraId="1772BFB9" w14:textId="77777777" w:rsidR="00C16C62" w:rsidRDefault="00C16C62" w:rsidP="00C16C62">
      <w:pPr>
        <w:pStyle w:val="Lucida-9"/>
      </w:pPr>
      <w:r>
        <w:t xml:space="preserve">    "997": "192.168.101.0/24"</w:t>
      </w:r>
    </w:p>
    <w:p w14:paraId="0B2428EF" w14:textId="2831D12F" w:rsidR="00FF2BBD" w:rsidRDefault="00C16C62" w:rsidP="00C16C62">
      <w:pPr>
        <w:pStyle w:val="Lucida-9"/>
      </w:pPr>
      <w:r>
        <w:t>}</w:t>
      </w:r>
    </w:p>
    <w:p w14:paraId="67ECF825" w14:textId="40D6BA39" w:rsidR="00C16C62" w:rsidRDefault="00C16C62" w:rsidP="00AC2C58">
      <w:pPr>
        <w:pStyle w:val="DDBodyText"/>
      </w:pPr>
    </w:p>
    <w:p w14:paraId="3D77722E" w14:textId="4EDB049A" w:rsidR="00FF2BBD" w:rsidRDefault="00C44A36" w:rsidP="00C44A36">
      <w:pPr>
        <w:pStyle w:val="Heading3"/>
      </w:pPr>
      <w:r>
        <w:t xml:space="preserve">Vlan generation - create </w:t>
      </w:r>
      <w:proofErr w:type="spellStart"/>
      <w:r>
        <w:t>vlans_generated</w:t>
      </w:r>
      <w:proofErr w:type="spellEnd"/>
      <w:r>
        <w:t>_&lt;</w:t>
      </w:r>
      <w:proofErr w:type="spellStart"/>
      <w:r>
        <w:t>netid</w:t>
      </w:r>
      <w:proofErr w:type="spellEnd"/>
      <w:r>
        <w:t>&gt;</w:t>
      </w:r>
    </w:p>
    <w:p w14:paraId="6AFD30E9" w14:textId="25562899" w:rsidR="00FF2BBD" w:rsidRDefault="00FF2BBD" w:rsidP="00AC2C58">
      <w:pPr>
        <w:pStyle w:val="DDBodyText"/>
      </w:pPr>
      <w:r>
        <w:t>Also note that the jinja template uses the 3 octets for the appliance-</w:t>
      </w:r>
      <w:r w:rsidR="00C44A36">
        <w:t>IP</w:t>
      </w:r>
      <w:r>
        <w:t xml:space="preserve"> and this is generated by the code on the flight, so there is no file mapping for this.</w:t>
      </w:r>
    </w:p>
    <w:p w14:paraId="48C1637F" w14:textId="77777777" w:rsidR="009B3300" w:rsidRDefault="00FF2BBD" w:rsidP="00C44A36">
      <w:pPr>
        <w:pStyle w:val="DDBodyText"/>
        <w:jc w:val="left"/>
      </w:pPr>
      <w:r>
        <w:t>The network ID is also picked up on the flight and uses the correct Meraki-</w:t>
      </w:r>
      <w:proofErr w:type="spellStart"/>
      <w:r>
        <w:t>netid</w:t>
      </w:r>
      <w:proofErr w:type="spellEnd"/>
      <w:r>
        <w:t xml:space="preserve"> for that </w:t>
      </w:r>
      <w:proofErr w:type="gramStart"/>
      <w:r>
        <w:t>particular store</w:t>
      </w:r>
      <w:proofErr w:type="gramEnd"/>
      <w:r>
        <w:t>.</w:t>
      </w:r>
    </w:p>
    <w:p w14:paraId="421EC390" w14:textId="5D4E343B" w:rsidR="00FF2BBD" w:rsidRDefault="00FF2BBD" w:rsidP="00C44A36">
      <w:pPr>
        <w:pStyle w:val="DDBodyText"/>
        <w:jc w:val="left"/>
      </w:pPr>
      <w:r>
        <w:lastRenderedPageBreak/>
        <w:t xml:space="preserve">So now we </w:t>
      </w:r>
      <w:proofErr w:type="gramStart"/>
      <w:r>
        <w:t>have to</w:t>
      </w:r>
      <w:proofErr w:type="gramEnd"/>
      <w:r>
        <w:t xml:space="preserve"> generate a proper specialized version of the vlans which can be applied to Meraki.</w:t>
      </w:r>
      <w:r w:rsidR="009B3300">
        <w:t xml:space="preserve"> </w:t>
      </w:r>
      <w:r>
        <w:t>The template for Meraki Vlans is in /config/</w:t>
      </w:r>
      <w:proofErr w:type="spellStart"/>
      <w:r>
        <w:t>jinja_vlans_template.json</w:t>
      </w:r>
      <w:proofErr w:type="spellEnd"/>
    </w:p>
    <w:p w14:paraId="31414933" w14:textId="77777777" w:rsidR="00FF2BBD" w:rsidRDefault="00FF2BBD" w:rsidP="00AC2C58">
      <w:pPr>
        <w:pStyle w:val="DDBodyText"/>
      </w:pPr>
    </w:p>
    <w:p w14:paraId="21D7120F" w14:textId="77777777" w:rsidR="00AC2C58" w:rsidRDefault="00AC2C58" w:rsidP="00AC2C58">
      <w:pPr>
        <w:pStyle w:val="Lucida-9"/>
      </w:pPr>
      <w:r>
        <w:t>{</w:t>
      </w:r>
    </w:p>
    <w:p w14:paraId="52DC8338" w14:textId="77777777" w:rsidR="00AC2C58" w:rsidRDefault="00AC2C58" w:rsidP="00AC2C58">
      <w:pPr>
        <w:pStyle w:val="Lucida-9"/>
      </w:pPr>
      <w:r>
        <w:t xml:space="preserve">  "id": 19,</w:t>
      </w:r>
    </w:p>
    <w:p w14:paraId="70A2D6E7" w14:textId="77777777" w:rsidR="00AC2C58" w:rsidRDefault="00AC2C58" w:rsidP="00AC2C58">
      <w:pPr>
        <w:pStyle w:val="Lucida-9"/>
      </w:pPr>
      <w:r>
        <w:t xml:space="preserve">  "</w:t>
      </w:r>
      <w:proofErr w:type="spellStart"/>
      <w:r>
        <w:t>networkId</w:t>
      </w:r>
      <w:proofErr w:type="spellEnd"/>
      <w:r>
        <w:t>": "{{</w:t>
      </w:r>
      <w:proofErr w:type="spellStart"/>
      <w:r>
        <w:t>networkid</w:t>
      </w:r>
      <w:proofErr w:type="spellEnd"/>
      <w:r>
        <w:t>}}",</w:t>
      </w:r>
    </w:p>
    <w:p w14:paraId="321B5AC6" w14:textId="77777777" w:rsidR="00AC2C58" w:rsidRDefault="00AC2C58" w:rsidP="00AC2C58">
      <w:pPr>
        <w:pStyle w:val="Lucida-9"/>
      </w:pPr>
      <w:r>
        <w:t xml:space="preserve">  "name": "</w:t>
      </w:r>
      <w:proofErr w:type="spellStart"/>
      <w:r>
        <w:t>generalstorelan</w:t>
      </w:r>
      <w:proofErr w:type="spellEnd"/>
      <w:r>
        <w:t>",</w:t>
      </w:r>
    </w:p>
    <w:p w14:paraId="5E762556" w14:textId="77777777" w:rsidR="00AC2C58" w:rsidRDefault="00AC2C58" w:rsidP="00AC2C58">
      <w:pPr>
        <w:pStyle w:val="Lucida-9"/>
      </w:pPr>
      <w:r>
        <w:t xml:space="preserve">  "</w:t>
      </w:r>
      <w:proofErr w:type="spellStart"/>
      <w:r>
        <w:t>applianceIp</w:t>
      </w:r>
      <w:proofErr w:type="spellEnd"/>
      <w:r>
        <w:t>": "{{vlan[</w:t>
      </w:r>
      <w:proofErr w:type="gramStart"/>
      <w:r>
        <w:t>19][</w:t>
      </w:r>
      <w:proofErr w:type="gramEnd"/>
      <w:r>
        <w:t>'octets']}}.1",</w:t>
      </w:r>
    </w:p>
    <w:p w14:paraId="7583320D" w14:textId="77777777" w:rsidR="00AC2C58" w:rsidRDefault="00AC2C58" w:rsidP="00AC2C58">
      <w:pPr>
        <w:pStyle w:val="Lucida-9"/>
      </w:pPr>
      <w:r>
        <w:t xml:space="preserve">  "subnet": "{{vlan[</w:t>
      </w:r>
      <w:proofErr w:type="gramStart"/>
      <w:r>
        <w:t>19][</w:t>
      </w:r>
      <w:proofErr w:type="gramEnd"/>
      <w:r>
        <w:t>'subnet']}}",</w:t>
      </w:r>
    </w:p>
    <w:p w14:paraId="45240672" w14:textId="77777777" w:rsidR="00AC2C58" w:rsidRDefault="00AC2C58" w:rsidP="00AC2C58">
      <w:pPr>
        <w:pStyle w:val="Lucida-9"/>
      </w:pPr>
      <w:r>
        <w:t xml:space="preserve">  "</w:t>
      </w:r>
      <w:proofErr w:type="spellStart"/>
      <w:r>
        <w:t>dnsNameservers</w:t>
      </w:r>
      <w:proofErr w:type="spellEnd"/>
      <w:r>
        <w:t>": "</w:t>
      </w:r>
      <w:proofErr w:type="spellStart"/>
      <w:r>
        <w:t>upstream_dns</w:t>
      </w:r>
      <w:proofErr w:type="spellEnd"/>
      <w:r>
        <w:t>",</w:t>
      </w:r>
    </w:p>
    <w:p w14:paraId="121828A5" w14:textId="77777777" w:rsidR="00AC2C58" w:rsidRDefault="00AC2C58" w:rsidP="00AC2C58">
      <w:pPr>
        <w:pStyle w:val="Lucida-9"/>
      </w:pPr>
      <w:r>
        <w:t xml:space="preserve">  "</w:t>
      </w:r>
      <w:proofErr w:type="spellStart"/>
      <w:r>
        <w:t>fixedIpAssignments</w:t>
      </w:r>
      <w:proofErr w:type="spellEnd"/>
      <w:r>
        <w:t>": {},</w:t>
      </w:r>
    </w:p>
    <w:p w14:paraId="43DC04A1" w14:textId="77777777" w:rsidR="00AC2C58" w:rsidRDefault="00AC2C58" w:rsidP="00AC2C58">
      <w:pPr>
        <w:pStyle w:val="Lucida-9"/>
      </w:pPr>
      <w:r>
        <w:t xml:space="preserve">  "</w:t>
      </w:r>
      <w:proofErr w:type="spellStart"/>
      <w:r>
        <w:t>reservedIpRanges</w:t>
      </w:r>
      <w:proofErr w:type="spellEnd"/>
      <w:r>
        <w:t>": []</w:t>
      </w:r>
    </w:p>
    <w:p w14:paraId="6AAA614A" w14:textId="77777777" w:rsidR="00AC2C58" w:rsidRDefault="00AC2C58" w:rsidP="00AC2C58">
      <w:pPr>
        <w:pStyle w:val="Lucida-9"/>
      </w:pPr>
      <w:r>
        <w:t>},</w:t>
      </w:r>
    </w:p>
    <w:p w14:paraId="256334B1" w14:textId="77777777" w:rsidR="00AC2C58" w:rsidRDefault="00AC2C58" w:rsidP="00AC2C58">
      <w:pPr>
        <w:pStyle w:val="Lucida-9"/>
      </w:pPr>
      <w:r>
        <w:t>{</w:t>
      </w:r>
    </w:p>
    <w:p w14:paraId="69E937D9" w14:textId="77777777" w:rsidR="00AC2C58" w:rsidRDefault="00AC2C58" w:rsidP="00AC2C58">
      <w:pPr>
        <w:pStyle w:val="Lucida-9"/>
      </w:pPr>
      <w:r>
        <w:t xml:space="preserve">  "id": 24,</w:t>
      </w:r>
    </w:p>
    <w:p w14:paraId="33107FF6" w14:textId="77777777" w:rsidR="00AC2C58" w:rsidRDefault="00AC2C58" w:rsidP="00AC2C58">
      <w:pPr>
        <w:pStyle w:val="Lucida-9"/>
      </w:pPr>
      <w:r>
        <w:t xml:space="preserve">  "</w:t>
      </w:r>
      <w:proofErr w:type="spellStart"/>
      <w:r>
        <w:t>networkId</w:t>
      </w:r>
      <w:proofErr w:type="spellEnd"/>
      <w:r>
        <w:t>": "{{</w:t>
      </w:r>
      <w:proofErr w:type="spellStart"/>
      <w:r>
        <w:t>networkid</w:t>
      </w:r>
      <w:proofErr w:type="spellEnd"/>
      <w:r>
        <w:t>}}",</w:t>
      </w:r>
    </w:p>
    <w:p w14:paraId="1B09CB13" w14:textId="77777777" w:rsidR="00AC2C58" w:rsidRDefault="00AC2C58" w:rsidP="00AC2C58">
      <w:pPr>
        <w:pStyle w:val="Lucida-9"/>
      </w:pPr>
      <w:r>
        <w:t xml:space="preserve">  "name": "</w:t>
      </w:r>
      <w:proofErr w:type="spellStart"/>
      <w:r>
        <w:t>storelan</w:t>
      </w:r>
      <w:proofErr w:type="spellEnd"/>
      <w:r>
        <w:t>",</w:t>
      </w:r>
    </w:p>
    <w:p w14:paraId="61C04F0C" w14:textId="77777777" w:rsidR="00AC2C58" w:rsidRDefault="00AC2C58" w:rsidP="00AC2C58">
      <w:pPr>
        <w:pStyle w:val="Lucida-9"/>
      </w:pPr>
      <w:r>
        <w:t xml:space="preserve">  "</w:t>
      </w:r>
      <w:proofErr w:type="spellStart"/>
      <w:r>
        <w:t>applianceIp</w:t>
      </w:r>
      <w:proofErr w:type="spellEnd"/>
      <w:r>
        <w:t>": "{{vlan[</w:t>
      </w:r>
      <w:proofErr w:type="gramStart"/>
      <w:r>
        <w:t>24][</w:t>
      </w:r>
      <w:proofErr w:type="gramEnd"/>
      <w:r>
        <w:t>'octets']}}.1",</w:t>
      </w:r>
    </w:p>
    <w:p w14:paraId="29A57393" w14:textId="77777777" w:rsidR="00AC2C58" w:rsidRDefault="00AC2C58" w:rsidP="00AC2C58">
      <w:pPr>
        <w:pStyle w:val="Lucida-9"/>
      </w:pPr>
      <w:r>
        <w:t xml:space="preserve">  "subnet": "{{vlan[</w:t>
      </w:r>
      <w:proofErr w:type="gramStart"/>
      <w:r>
        <w:t>24][</w:t>
      </w:r>
      <w:proofErr w:type="gramEnd"/>
      <w:r>
        <w:t>'subnet']}}",</w:t>
      </w:r>
    </w:p>
    <w:p w14:paraId="4B4F9DAD" w14:textId="77777777" w:rsidR="00AC2C58" w:rsidRDefault="00AC2C58" w:rsidP="00AC2C58">
      <w:pPr>
        <w:pStyle w:val="Lucida-9"/>
      </w:pPr>
      <w:r>
        <w:t xml:space="preserve">  "</w:t>
      </w:r>
      <w:proofErr w:type="spellStart"/>
      <w:r>
        <w:t>dnsNameservers</w:t>
      </w:r>
      <w:proofErr w:type="spellEnd"/>
      <w:r>
        <w:t>": "</w:t>
      </w:r>
      <w:proofErr w:type="spellStart"/>
      <w:r>
        <w:t>upstream_dns</w:t>
      </w:r>
      <w:proofErr w:type="spellEnd"/>
      <w:r>
        <w:t>",</w:t>
      </w:r>
    </w:p>
    <w:p w14:paraId="4860D66E" w14:textId="77777777" w:rsidR="00AC2C58" w:rsidRDefault="00AC2C58" w:rsidP="00AC2C58">
      <w:pPr>
        <w:pStyle w:val="Lucida-9"/>
      </w:pPr>
      <w:r>
        <w:t xml:space="preserve">  "</w:t>
      </w:r>
      <w:proofErr w:type="spellStart"/>
      <w:r>
        <w:t>fixedIpAssignments</w:t>
      </w:r>
      <w:proofErr w:type="spellEnd"/>
      <w:r>
        <w:t>": {},</w:t>
      </w:r>
    </w:p>
    <w:p w14:paraId="460F18F8" w14:textId="77777777" w:rsidR="00AC2C58" w:rsidRDefault="00AC2C58" w:rsidP="00AC2C58">
      <w:pPr>
        <w:pStyle w:val="Lucida-9"/>
      </w:pPr>
      <w:r>
        <w:t xml:space="preserve">  "</w:t>
      </w:r>
      <w:proofErr w:type="spellStart"/>
      <w:r>
        <w:t>reservedIpRanges</w:t>
      </w:r>
      <w:proofErr w:type="spellEnd"/>
      <w:r>
        <w:t>": []</w:t>
      </w:r>
    </w:p>
    <w:p w14:paraId="30A1F3DC" w14:textId="4C3DC838" w:rsidR="00FF2BBD" w:rsidRPr="00AC2C58" w:rsidRDefault="00AC2C58" w:rsidP="00AC2C58">
      <w:pPr>
        <w:pStyle w:val="Lucida-9"/>
      </w:pPr>
      <w:r>
        <w:t>},</w:t>
      </w:r>
    </w:p>
    <w:p w14:paraId="5FBDE276" w14:textId="77777777" w:rsidR="00FF2BBD" w:rsidRPr="00AC2C58" w:rsidRDefault="00FF2BBD" w:rsidP="00AC2C58">
      <w:pPr>
        <w:pStyle w:val="DDBodyText"/>
      </w:pPr>
    </w:p>
    <w:p w14:paraId="12A5BB10" w14:textId="56B68D22" w:rsidR="00FF2BBD" w:rsidRDefault="00FF2BBD" w:rsidP="00AC2C58">
      <w:pPr>
        <w:pStyle w:val="DDBodyText"/>
      </w:pPr>
      <w:r w:rsidRPr="00AC2C58">
        <w:t>The final output is vlans_generated_N_686798943174007640.json and is used against the Meraki API</w:t>
      </w:r>
    </w:p>
    <w:p w14:paraId="3451324F" w14:textId="77777777" w:rsidR="00AC2C58" w:rsidRPr="00AC2C58" w:rsidRDefault="00AC2C58" w:rsidP="00AC2C58">
      <w:pPr>
        <w:pStyle w:val="DDBodyText"/>
      </w:pPr>
    </w:p>
    <w:p w14:paraId="4D392C76" w14:textId="77777777" w:rsidR="00AC2C58" w:rsidRDefault="00AC2C58" w:rsidP="00AC2C58">
      <w:pPr>
        <w:pStyle w:val="Lucida-9"/>
      </w:pPr>
      <w:r>
        <w:t>[</w:t>
      </w:r>
    </w:p>
    <w:p w14:paraId="256B85E8" w14:textId="77777777" w:rsidR="00AC2C58" w:rsidRDefault="00AC2C58" w:rsidP="00AC2C58">
      <w:pPr>
        <w:pStyle w:val="Lucida-9"/>
      </w:pPr>
      <w:r>
        <w:t xml:space="preserve">    {</w:t>
      </w:r>
    </w:p>
    <w:p w14:paraId="28FCE35C" w14:textId="77777777" w:rsidR="00AC2C58" w:rsidRDefault="00AC2C58" w:rsidP="00AC2C58">
      <w:pPr>
        <w:pStyle w:val="Lucida-9"/>
      </w:pPr>
      <w:r>
        <w:t xml:space="preserve">        "id": 4,</w:t>
      </w:r>
    </w:p>
    <w:p w14:paraId="08AAFE3E" w14:textId="77777777" w:rsidR="00AC2C58" w:rsidRDefault="00AC2C58" w:rsidP="00AC2C58">
      <w:pPr>
        <w:pStyle w:val="Lucida-9"/>
      </w:pPr>
      <w:r>
        <w:t xml:space="preserve">        "</w:t>
      </w:r>
      <w:proofErr w:type="spellStart"/>
      <w:r>
        <w:t>networkId</w:t>
      </w:r>
      <w:proofErr w:type="spellEnd"/>
      <w:r>
        <w:t>": "N_686798943174007640",</w:t>
      </w:r>
    </w:p>
    <w:p w14:paraId="22E83E62" w14:textId="77777777" w:rsidR="00AC2C58" w:rsidRDefault="00AC2C58" w:rsidP="00AC2C58">
      <w:pPr>
        <w:pStyle w:val="Lucida-9"/>
      </w:pPr>
      <w:r>
        <w:t xml:space="preserve">        "name": "</w:t>
      </w:r>
      <w:proofErr w:type="spellStart"/>
      <w:r>
        <w:t>networkmgmt</w:t>
      </w:r>
      <w:proofErr w:type="spellEnd"/>
      <w:r>
        <w:t>",</w:t>
      </w:r>
    </w:p>
    <w:p w14:paraId="42ADEF5F" w14:textId="77777777" w:rsidR="00AC2C58" w:rsidRDefault="00AC2C58" w:rsidP="00AC2C58">
      <w:pPr>
        <w:pStyle w:val="Lucida-9"/>
      </w:pPr>
      <w:r>
        <w:t xml:space="preserve">        "</w:t>
      </w:r>
      <w:proofErr w:type="spellStart"/>
      <w:r>
        <w:t>applianceIp</w:t>
      </w:r>
      <w:proofErr w:type="spellEnd"/>
      <w:r>
        <w:t>": "10.195.200.33",</w:t>
      </w:r>
    </w:p>
    <w:p w14:paraId="25C4EB13" w14:textId="77777777" w:rsidR="00AC2C58" w:rsidRDefault="00AC2C58" w:rsidP="00AC2C58">
      <w:pPr>
        <w:pStyle w:val="Lucida-9"/>
      </w:pPr>
      <w:r>
        <w:t xml:space="preserve">        "subnet": "10.195.200.32/27",</w:t>
      </w:r>
    </w:p>
    <w:p w14:paraId="0E7B1065" w14:textId="77777777" w:rsidR="00AC2C58" w:rsidRDefault="00AC2C58" w:rsidP="00AC2C58">
      <w:pPr>
        <w:pStyle w:val="Lucida-9"/>
      </w:pPr>
      <w:r>
        <w:t xml:space="preserve">        "</w:t>
      </w:r>
      <w:proofErr w:type="spellStart"/>
      <w:r>
        <w:t>dnsNameservers</w:t>
      </w:r>
      <w:proofErr w:type="spellEnd"/>
      <w:r>
        <w:t>": "</w:t>
      </w:r>
      <w:proofErr w:type="spellStart"/>
      <w:r>
        <w:t>upstream_dns</w:t>
      </w:r>
      <w:proofErr w:type="spellEnd"/>
      <w:r>
        <w:t>",</w:t>
      </w:r>
    </w:p>
    <w:p w14:paraId="2230BA06" w14:textId="77777777" w:rsidR="00AC2C58" w:rsidRDefault="00AC2C58" w:rsidP="00AC2C58">
      <w:pPr>
        <w:pStyle w:val="Lucida-9"/>
      </w:pPr>
      <w:r>
        <w:t xml:space="preserve">        "</w:t>
      </w:r>
      <w:proofErr w:type="spellStart"/>
      <w:r>
        <w:t>fixedIpAssignments</w:t>
      </w:r>
      <w:proofErr w:type="spellEnd"/>
      <w:r>
        <w:t>": {},</w:t>
      </w:r>
    </w:p>
    <w:p w14:paraId="425D4F06" w14:textId="77777777" w:rsidR="00AC2C58" w:rsidRDefault="00AC2C58" w:rsidP="00AC2C58">
      <w:pPr>
        <w:pStyle w:val="Lucida-9"/>
      </w:pPr>
      <w:r>
        <w:t xml:space="preserve">        "</w:t>
      </w:r>
      <w:proofErr w:type="spellStart"/>
      <w:r>
        <w:t>reservedIpRanges</w:t>
      </w:r>
      <w:proofErr w:type="spellEnd"/>
      <w:r>
        <w:t>": []</w:t>
      </w:r>
    </w:p>
    <w:p w14:paraId="10AD60AA" w14:textId="77777777" w:rsidR="00AC2C58" w:rsidRDefault="00AC2C58" w:rsidP="00AC2C58">
      <w:pPr>
        <w:pStyle w:val="Lucida-9"/>
      </w:pPr>
      <w:r>
        <w:t xml:space="preserve">    },</w:t>
      </w:r>
    </w:p>
    <w:p w14:paraId="6662182C" w14:textId="77777777" w:rsidR="00AC2C58" w:rsidRDefault="00AC2C58" w:rsidP="00AC2C58">
      <w:pPr>
        <w:pStyle w:val="Lucida-9"/>
      </w:pPr>
      <w:r>
        <w:lastRenderedPageBreak/>
        <w:t xml:space="preserve">    {</w:t>
      </w:r>
    </w:p>
    <w:p w14:paraId="5C463596" w14:textId="77777777" w:rsidR="00AC2C58" w:rsidRDefault="00AC2C58" w:rsidP="00AC2C58">
      <w:pPr>
        <w:pStyle w:val="Lucida-9"/>
      </w:pPr>
      <w:r>
        <w:t xml:space="preserve">        "id": 6,</w:t>
      </w:r>
    </w:p>
    <w:p w14:paraId="0C82A106" w14:textId="77777777" w:rsidR="00AC2C58" w:rsidRDefault="00AC2C58" w:rsidP="00AC2C58">
      <w:pPr>
        <w:pStyle w:val="Lucida-9"/>
      </w:pPr>
      <w:r>
        <w:t xml:space="preserve">        "</w:t>
      </w:r>
      <w:proofErr w:type="spellStart"/>
      <w:r>
        <w:t>networkId</w:t>
      </w:r>
      <w:proofErr w:type="spellEnd"/>
      <w:r>
        <w:t>": "N_686798943174007640",</w:t>
      </w:r>
    </w:p>
    <w:p w14:paraId="0A681B61" w14:textId="77777777" w:rsidR="00AC2C58" w:rsidRDefault="00AC2C58" w:rsidP="00AC2C58">
      <w:pPr>
        <w:pStyle w:val="Lucida-9"/>
      </w:pPr>
      <w:r>
        <w:t xml:space="preserve">        "name": "</w:t>
      </w:r>
      <w:proofErr w:type="spellStart"/>
      <w:r>
        <w:t>extranetvendor</w:t>
      </w:r>
      <w:proofErr w:type="spellEnd"/>
      <w:r>
        <w:t>",</w:t>
      </w:r>
    </w:p>
    <w:p w14:paraId="56EF148E" w14:textId="77777777" w:rsidR="00AC2C58" w:rsidRDefault="00AC2C58" w:rsidP="00AC2C58">
      <w:pPr>
        <w:pStyle w:val="Lucida-9"/>
      </w:pPr>
      <w:r>
        <w:t xml:space="preserve">        "</w:t>
      </w:r>
      <w:proofErr w:type="spellStart"/>
      <w:r>
        <w:t>applianceIp</w:t>
      </w:r>
      <w:proofErr w:type="spellEnd"/>
      <w:r>
        <w:t>": "10.195.200.65",</w:t>
      </w:r>
    </w:p>
    <w:p w14:paraId="2CF46DE5" w14:textId="77777777" w:rsidR="00AC2C58" w:rsidRDefault="00AC2C58" w:rsidP="00AC2C58">
      <w:pPr>
        <w:pStyle w:val="Lucida-9"/>
      </w:pPr>
      <w:r>
        <w:t xml:space="preserve">        "subnet": "10.195.200.64/27",</w:t>
      </w:r>
    </w:p>
    <w:p w14:paraId="3828A9A8" w14:textId="77777777" w:rsidR="00AC2C58" w:rsidRDefault="00AC2C58" w:rsidP="00AC2C58">
      <w:pPr>
        <w:pStyle w:val="Lucida-9"/>
      </w:pPr>
      <w:r>
        <w:t xml:space="preserve">        "</w:t>
      </w:r>
      <w:proofErr w:type="spellStart"/>
      <w:r>
        <w:t>dnsNameservers</w:t>
      </w:r>
      <w:proofErr w:type="spellEnd"/>
      <w:r>
        <w:t>": "</w:t>
      </w:r>
      <w:proofErr w:type="spellStart"/>
      <w:r>
        <w:t>upstream_dns</w:t>
      </w:r>
      <w:proofErr w:type="spellEnd"/>
      <w:r>
        <w:t>",</w:t>
      </w:r>
    </w:p>
    <w:p w14:paraId="0B01661B" w14:textId="77777777" w:rsidR="00AC2C58" w:rsidRDefault="00AC2C58" w:rsidP="00AC2C58">
      <w:pPr>
        <w:pStyle w:val="Lucida-9"/>
      </w:pPr>
      <w:r>
        <w:t xml:space="preserve">        "</w:t>
      </w:r>
      <w:proofErr w:type="spellStart"/>
      <w:r>
        <w:t>fixedIpAssignments</w:t>
      </w:r>
      <w:proofErr w:type="spellEnd"/>
      <w:r>
        <w:t>": {},</w:t>
      </w:r>
    </w:p>
    <w:p w14:paraId="4FB6C5A4" w14:textId="77777777" w:rsidR="00AC2C58" w:rsidRDefault="00AC2C58" w:rsidP="00AC2C58">
      <w:pPr>
        <w:pStyle w:val="Lucida-9"/>
      </w:pPr>
      <w:r>
        <w:t xml:space="preserve">        "</w:t>
      </w:r>
      <w:proofErr w:type="spellStart"/>
      <w:r>
        <w:t>reservedIpRanges</w:t>
      </w:r>
      <w:proofErr w:type="spellEnd"/>
      <w:r>
        <w:t>": []</w:t>
      </w:r>
    </w:p>
    <w:p w14:paraId="31C90862" w14:textId="77777777" w:rsidR="00AC2C58" w:rsidRDefault="00AC2C58" w:rsidP="00AC2C58">
      <w:pPr>
        <w:pStyle w:val="Lucida-9"/>
      </w:pPr>
      <w:r>
        <w:t xml:space="preserve">    },</w:t>
      </w:r>
    </w:p>
    <w:p w14:paraId="08536F59" w14:textId="77777777" w:rsidR="00AC2C58" w:rsidRDefault="00AC2C58" w:rsidP="00AC2C58">
      <w:pPr>
        <w:pStyle w:val="Lucida-9"/>
      </w:pPr>
      <w:r>
        <w:t xml:space="preserve">    {</w:t>
      </w:r>
    </w:p>
    <w:p w14:paraId="03E35159" w14:textId="77777777" w:rsidR="00AC2C58" w:rsidRDefault="00AC2C58" w:rsidP="00AC2C58">
      <w:pPr>
        <w:pStyle w:val="Lucida-9"/>
      </w:pPr>
      <w:r>
        <w:t xml:space="preserve">        "id": 7,</w:t>
      </w:r>
    </w:p>
    <w:p w14:paraId="42B476A8" w14:textId="77777777" w:rsidR="00AC2C58" w:rsidRDefault="00AC2C58" w:rsidP="00AC2C58">
      <w:pPr>
        <w:pStyle w:val="Lucida-9"/>
      </w:pPr>
      <w:r>
        <w:t xml:space="preserve">        "</w:t>
      </w:r>
      <w:proofErr w:type="spellStart"/>
      <w:r>
        <w:t>networkId</w:t>
      </w:r>
      <w:proofErr w:type="spellEnd"/>
      <w:r>
        <w:t>": "N_686798943174007640",</w:t>
      </w:r>
    </w:p>
    <w:p w14:paraId="2038F522" w14:textId="77777777" w:rsidR="00AC2C58" w:rsidRDefault="00AC2C58" w:rsidP="00AC2C58">
      <w:pPr>
        <w:pStyle w:val="Lucida-9"/>
      </w:pPr>
      <w:r>
        <w:t xml:space="preserve">        "name": "pharmacy",</w:t>
      </w:r>
    </w:p>
    <w:p w14:paraId="4420D49F" w14:textId="77777777" w:rsidR="00AC2C58" w:rsidRDefault="00AC2C58" w:rsidP="00AC2C58">
      <w:pPr>
        <w:pStyle w:val="Lucida-9"/>
      </w:pPr>
      <w:r>
        <w:t xml:space="preserve">        "</w:t>
      </w:r>
      <w:proofErr w:type="spellStart"/>
      <w:r>
        <w:t>applianceIp</w:t>
      </w:r>
      <w:proofErr w:type="spellEnd"/>
      <w:r>
        <w:t>": "10.195.200.97",</w:t>
      </w:r>
    </w:p>
    <w:p w14:paraId="3A89A53D" w14:textId="77777777" w:rsidR="00AC2C58" w:rsidRDefault="00AC2C58" w:rsidP="00AC2C58">
      <w:pPr>
        <w:pStyle w:val="Lucida-9"/>
      </w:pPr>
      <w:r>
        <w:t xml:space="preserve">        "subnet": "10.195.200.96/27",</w:t>
      </w:r>
    </w:p>
    <w:p w14:paraId="4D94E7F5" w14:textId="77777777" w:rsidR="00AC2C58" w:rsidRDefault="00AC2C58" w:rsidP="00AC2C58">
      <w:pPr>
        <w:pStyle w:val="Lucida-9"/>
      </w:pPr>
      <w:r>
        <w:t xml:space="preserve">        "</w:t>
      </w:r>
      <w:proofErr w:type="spellStart"/>
      <w:r>
        <w:t>dnsNameservers</w:t>
      </w:r>
      <w:proofErr w:type="spellEnd"/>
      <w:r>
        <w:t>": "</w:t>
      </w:r>
      <w:proofErr w:type="spellStart"/>
      <w:r>
        <w:t>upstream_dns</w:t>
      </w:r>
      <w:proofErr w:type="spellEnd"/>
      <w:r>
        <w:t>",</w:t>
      </w:r>
    </w:p>
    <w:p w14:paraId="649370D4" w14:textId="77777777" w:rsidR="00AC2C58" w:rsidRDefault="00AC2C58" w:rsidP="00AC2C58">
      <w:pPr>
        <w:pStyle w:val="Lucida-9"/>
      </w:pPr>
      <w:r>
        <w:t xml:space="preserve">        "</w:t>
      </w:r>
      <w:proofErr w:type="spellStart"/>
      <w:r>
        <w:t>fixedIpAssignments</w:t>
      </w:r>
      <w:proofErr w:type="spellEnd"/>
      <w:r>
        <w:t>": {},</w:t>
      </w:r>
    </w:p>
    <w:p w14:paraId="075C5228" w14:textId="77777777" w:rsidR="00AC2C58" w:rsidRDefault="00AC2C58" w:rsidP="00AC2C58">
      <w:pPr>
        <w:pStyle w:val="Lucida-9"/>
      </w:pPr>
      <w:r>
        <w:t xml:space="preserve">        "</w:t>
      </w:r>
      <w:proofErr w:type="spellStart"/>
      <w:r>
        <w:t>reservedIpRanges</w:t>
      </w:r>
      <w:proofErr w:type="spellEnd"/>
      <w:r>
        <w:t>": []</w:t>
      </w:r>
    </w:p>
    <w:p w14:paraId="7BC87389" w14:textId="77777777" w:rsidR="00AC2C58" w:rsidRDefault="00AC2C58" w:rsidP="00AC2C58">
      <w:pPr>
        <w:pStyle w:val="Lucida-9"/>
      </w:pPr>
      <w:r>
        <w:tab/>
        <w:t>}</w:t>
      </w:r>
    </w:p>
    <w:p w14:paraId="03C1BBD1" w14:textId="18900312" w:rsidR="001C063F" w:rsidRDefault="00AC2C58" w:rsidP="00AC2C58">
      <w:pPr>
        <w:pStyle w:val="Lucida-9"/>
      </w:pPr>
      <w:r>
        <w:t>]</w:t>
      </w:r>
    </w:p>
    <w:p w14:paraId="7F787A0D" w14:textId="77777777" w:rsidR="009B3300" w:rsidRDefault="009B3300" w:rsidP="00AC2C58">
      <w:pPr>
        <w:pStyle w:val="Lucida-9"/>
      </w:pPr>
    </w:p>
    <w:p w14:paraId="186C94AA" w14:textId="77777777" w:rsidR="00AC2C58" w:rsidRDefault="00AC2C58" w:rsidP="00AC2C58">
      <w:pPr>
        <w:pStyle w:val="Lucida-9"/>
      </w:pPr>
    </w:p>
    <w:p w14:paraId="40F710A0" w14:textId="1B472484" w:rsidR="001C063F" w:rsidRPr="001C063F" w:rsidRDefault="00C44A36" w:rsidP="001C063F">
      <w:pPr>
        <w:pStyle w:val="Heading3"/>
        <w:rPr>
          <w:rFonts w:ascii="Lucida Console" w:hAnsi="Lucida Console" w:cs="Arial"/>
          <w:b w:val="0"/>
          <w:color w:val="0000FF"/>
          <w:spacing w:val="10"/>
          <w:sz w:val="18"/>
          <w:szCs w:val="18"/>
        </w:rPr>
      </w:pPr>
      <w:r>
        <w:t>L3 firewall generation - create l3fwrules_deploy_&lt;store-number&gt;</w:t>
      </w:r>
      <w:r>
        <w:br/>
      </w:r>
    </w:p>
    <w:p w14:paraId="496392FE" w14:textId="77777777" w:rsidR="009B3300" w:rsidRDefault="001C063F" w:rsidP="00D01653">
      <w:pPr>
        <w:pStyle w:val="DDBullet8"/>
        <w:numPr>
          <w:ilvl w:val="0"/>
          <w:numId w:val="0"/>
        </w:numPr>
        <w:ind w:left="1418"/>
        <w:rPr>
          <w:rFonts w:ascii="Lucida Console" w:hAnsi="Lucida Console"/>
          <w:color w:val="0000FF"/>
          <w:sz w:val="18"/>
          <w:szCs w:val="18"/>
        </w:rPr>
      </w:pPr>
      <w:r>
        <w:t xml:space="preserve">Applying </w:t>
      </w:r>
      <w:proofErr w:type="gramStart"/>
      <w:r>
        <w:t xml:space="preserve">the  </w:t>
      </w:r>
      <w:proofErr w:type="spellStart"/>
      <w:r>
        <w:t>vlans</w:t>
      </w:r>
      <w:proofErr w:type="gramEnd"/>
      <w:r>
        <w:t>_funnel_table</w:t>
      </w:r>
      <w:proofErr w:type="spellEnd"/>
      <w:r>
        <w:t xml:space="preserve"> to the selected l3fwrules_template_&lt;</w:t>
      </w:r>
      <w:proofErr w:type="spellStart"/>
      <w:r>
        <w:t>desc</w:t>
      </w:r>
      <w:proofErr w:type="spellEnd"/>
      <w:r>
        <w:t>&gt;, generates the l3fwrules_deploy depicted below:</w:t>
      </w:r>
      <w:r>
        <w:br/>
        <w:t xml:space="preserve"> </w:t>
      </w:r>
      <w:r w:rsidR="00C44A36">
        <w:br/>
      </w:r>
      <w:r w:rsidR="00C44A36" w:rsidRPr="009B1650">
        <w:rPr>
          <w:rFonts w:ascii="Lucida Console" w:hAnsi="Lucida Console"/>
          <w:color w:val="0000FF"/>
          <w:sz w:val="18"/>
          <w:szCs w:val="18"/>
        </w:rPr>
        <w:t>[</w:t>
      </w:r>
      <w:r w:rsidR="00C44A36" w:rsidRPr="009B1650">
        <w:rPr>
          <w:rFonts w:ascii="Lucida Console" w:hAnsi="Lucida Console"/>
          <w:color w:val="0000FF"/>
          <w:sz w:val="18"/>
          <w:szCs w:val="18"/>
        </w:rPr>
        <w:br/>
        <w:t>{</w:t>
      </w:r>
      <w:r w:rsidR="00C44A36" w:rsidRPr="009B1650">
        <w:rPr>
          <w:rFonts w:ascii="Lucida Console" w:hAnsi="Lucida Console"/>
          <w:color w:val="0000FF"/>
          <w:sz w:val="18"/>
          <w:szCs w:val="18"/>
        </w:rPr>
        <w:br/>
        <w:t>"comment": "413",</w:t>
      </w:r>
      <w:r w:rsidR="00C44A36" w:rsidRPr="009B1650">
        <w:rPr>
          <w:rFonts w:ascii="Lucida Console" w:hAnsi="Lucida Console"/>
          <w:color w:val="0000FF"/>
          <w:sz w:val="18"/>
          <w:szCs w:val="18"/>
        </w:rPr>
        <w:br/>
        <w:t>"policy": "allow",</w:t>
      </w:r>
      <w:r w:rsidR="00C44A36" w:rsidRPr="009B1650">
        <w:rPr>
          <w:rFonts w:ascii="Lucida Console" w:hAnsi="Lucida Console"/>
          <w:color w:val="0000FF"/>
          <w:sz w:val="18"/>
          <w:szCs w:val="18"/>
        </w:rPr>
        <w:br/>
        <w:t>"protocol": "tcp",</w:t>
      </w:r>
      <w:r w:rsidR="00C44A36" w:rsidRPr="009B1650">
        <w:rPr>
          <w:rFonts w:ascii="Lucida Console" w:hAnsi="Lucida Console"/>
          <w:color w:val="0000FF"/>
          <w:sz w:val="18"/>
          <w:szCs w:val="18"/>
        </w:rPr>
        <w:br/>
        <w:t>"srcPort": "Any",</w:t>
      </w:r>
      <w:r w:rsidR="00C44A36" w:rsidRPr="009B1650">
        <w:rPr>
          <w:rFonts w:ascii="Lucida Console" w:hAnsi="Lucida Console"/>
          <w:color w:val="0000FF"/>
          <w:sz w:val="18"/>
          <w:szCs w:val="18"/>
        </w:rPr>
        <w:br/>
        <w:t>"srcCidr": "10.218.31.23/32",</w:t>
      </w:r>
      <w:r w:rsidR="00C44A36" w:rsidRPr="009B1650">
        <w:rPr>
          <w:rFonts w:ascii="Lucida Console" w:hAnsi="Lucida Console"/>
          <w:color w:val="0000FF"/>
          <w:sz w:val="18"/>
          <w:szCs w:val="18"/>
        </w:rPr>
        <w:br/>
        <w:t>"destPort": "58019",</w:t>
      </w:r>
      <w:r w:rsidR="00C44A36" w:rsidRPr="009B1650">
        <w:rPr>
          <w:rFonts w:ascii="Lucida Console" w:hAnsi="Lucida Console"/>
          <w:color w:val="0000FF"/>
          <w:sz w:val="18"/>
          <w:szCs w:val="18"/>
        </w:rPr>
        <w:br/>
        <w:t>"destCidr": "10.154.28.126/32",</w:t>
      </w:r>
      <w:r w:rsidR="00C44A36" w:rsidRPr="009B1650">
        <w:rPr>
          <w:rFonts w:ascii="Lucida Console" w:hAnsi="Lucida Console"/>
          <w:color w:val="0000FF"/>
          <w:sz w:val="18"/>
          <w:szCs w:val="18"/>
        </w:rPr>
        <w:br/>
        <w:t>"syslogEnabled": false</w:t>
      </w:r>
      <w:r w:rsidR="00C44A36" w:rsidRPr="009B1650">
        <w:rPr>
          <w:rFonts w:ascii="Lucida Console" w:hAnsi="Lucida Console"/>
          <w:color w:val="0000FF"/>
          <w:sz w:val="18"/>
          <w:szCs w:val="18"/>
        </w:rPr>
        <w:br/>
        <w:t>},</w:t>
      </w:r>
    </w:p>
    <w:p w14:paraId="1B7D4B9F" w14:textId="77777777" w:rsidR="009B3300" w:rsidRDefault="009B3300" w:rsidP="009B3300">
      <w:pPr>
        <w:pStyle w:val="DDBodyText"/>
      </w:pPr>
    </w:p>
    <w:p w14:paraId="786F894C" w14:textId="77777777" w:rsidR="00B722D7" w:rsidRDefault="00B722D7">
      <w:pPr>
        <w:spacing w:before="0" w:after="0" w:line="240" w:lineRule="auto"/>
        <w:rPr>
          <w:bCs w:val="0"/>
          <w:kern w:val="0"/>
          <w:lang w:eastAsia="en-US"/>
        </w:rPr>
      </w:pPr>
      <w:r>
        <w:br w:type="page"/>
      </w:r>
    </w:p>
    <w:p w14:paraId="07CAD18B" w14:textId="77777777" w:rsidR="00B722D7" w:rsidRDefault="00B722D7" w:rsidP="00B722D7">
      <w:pPr>
        <w:pStyle w:val="Heading1"/>
      </w:pPr>
      <w:bookmarkStart w:id="95" w:name="_Toc515360841"/>
      <w:r>
        <w:lastRenderedPageBreak/>
        <w:t>Convert and Validation</w:t>
      </w:r>
      <w:bookmarkEnd w:id="95"/>
    </w:p>
    <w:p w14:paraId="69F32942" w14:textId="0AD57ABF" w:rsidR="00B722D7" w:rsidRDefault="00B722D7" w:rsidP="00B722D7">
      <w:pPr>
        <w:pStyle w:val="DDBodyText"/>
      </w:pPr>
      <w:r>
        <w:t>The CLI “convert csv-to-</w:t>
      </w:r>
      <w:proofErr w:type="gramStart"/>
      <w:r>
        <w:t>json”  and</w:t>
      </w:r>
      <w:proofErr w:type="gramEnd"/>
      <w:r>
        <w:t xml:space="preserve">  “convert json-to-csv”  was developed to convert “csv” format file to “json” format file as accepted by Meraki API.</w:t>
      </w:r>
    </w:p>
    <w:p w14:paraId="3082C489" w14:textId="77777777" w:rsidR="00B722D7" w:rsidRDefault="00B722D7" w:rsidP="00B722D7">
      <w:pPr>
        <w:pStyle w:val="DDBodyText"/>
      </w:pPr>
      <w:r>
        <w:t>Conversion is supported for following file types.</w:t>
      </w:r>
    </w:p>
    <w:p w14:paraId="23BA8367" w14:textId="77777777" w:rsidR="00B722D7" w:rsidRDefault="00B722D7" w:rsidP="00B722D7">
      <w:pPr>
        <w:pStyle w:val="DDBullet1"/>
        <w:numPr>
          <w:ilvl w:val="0"/>
          <w:numId w:val="3"/>
        </w:numPr>
      </w:pPr>
      <w:r>
        <w:t>l3fwrules</w:t>
      </w:r>
    </w:p>
    <w:p w14:paraId="454FD2C5" w14:textId="77777777" w:rsidR="00B722D7" w:rsidRDefault="00B722D7" w:rsidP="00B722D7">
      <w:pPr>
        <w:pStyle w:val="DDBullet1"/>
        <w:numPr>
          <w:ilvl w:val="0"/>
          <w:numId w:val="3"/>
        </w:numPr>
      </w:pPr>
      <w:r>
        <w:t>s2svpnrules</w:t>
      </w:r>
    </w:p>
    <w:p w14:paraId="2255ACEE" w14:textId="77777777" w:rsidR="00B722D7" w:rsidRDefault="00B722D7" w:rsidP="00B722D7">
      <w:pPr>
        <w:pStyle w:val="DDBullet1"/>
        <w:numPr>
          <w:ilvl w:val="0"/>
          <w:numId w:val="3"/>
        </w:numPr>
      </w:pPr>
      <w:r>
        <w:t>store-list</w:t>
      </w:r>
    </w:p>
    <w:p w14:paraId="4BD7E660" w14:textId="77777777" w:rsidR="00B722D7" w:rsidRDefault="00B722D7" w:rsidP="00B722D7">
      <w:pPr>
        <w:pStyle w:val="DDBullet1"/>
        <w:numPr>
          <w:ilvl w:val="0"/>
          <w:numId w:val="3"/>
        </w:numPr>
      </w:pPr>
      <w:r>
        <w:t>org-name</w:t>
      </w:r>
    </w:p>
    <w:p w14:paraId="34ADC864" w14:textId="77777777" w:rsidR="00B722D7" w:rsidRDefault="00B722D7" w:rsidP="00B722D7">
      <w:pPr>
        <w:pStyle w:val="DDBullet1"/>
        <w:numPr>
          <w:ilvl w:val="0"/>
          <w:numId w:val="0"/>
        </w:numPr>
        <w:ind w:left="851"/>
      </w:pPr>
    </w:p>
    <w:p w14:paraId="09ED842A" w14:textId="315BCADE" w:rsidR="00B722D7" w:rsidRDefault="00B722D7" w:rsidP="00B722D7">
      <w:pPr>
        <w:pStyle w:val="DDBodyText"/>
      </w:pPr>
      <w:r>
        <w:t>The convert utility also validates the above files for errors. The validation is done only when using “convert csv-to-json”.</w:t>
      </w:r>
      <w:r w:rsidRPr="008F498F">
        <w:t xml:space="preserve"> </w:t>
      </w:r>
      <w:r>
        <w:t>There is no validation in “convert json-to-csv”.</w:t>
      </w:r>
    </w:p>
    <w:p w14:paraId="77F3FEF2" w14:textId="77777777" w:rsidR="00B722D7" w:rsidRDefault="00B722D7" w:rsidP="00B722D7">
      <w:pPr>
        <w:pStyle w:val="DDBodyText"/>
        <w:ind w:firstLine="4"/>
        <w:jc w:val="left"/>
      </w:pPr>
      <w:r>
        <w:t>The details of validation are provided below.</w:t>
      </w:r>
    </w:p>
    <w:p w14:paraId="668872E3" w14:textId="77777777" w:rsidR="00B722D7" w:rsidRPr="00BB5B08" w:rsidRDefault="00B722D7" w:rsidP="00B722D7">
      <w:pPr>
        <w:pStyle w:val="Heading2"/>
      </w:pPr>
      <w:bookmarkStart w:id="96" w:name="_Toc515360842"/>
      <w:r w:rsidRPr="00BB5B08">
        <w:t>Schema Validation</w:t>
      </w:r>
      <w:bookmarkEnd w:id="96"/>
    </w:p>
    <w:p w14:paraId="1BAC5ABD" w14:textId="77777777" w:rsidR="00B722D7" w:rsidRDefault="00B722D7" w:rsidP="00B722D7">
      <w:pPr>
        <w:pStyle w:val="DDBodyText"/>
        <w:jc w:val="left"/>
      </w:pPr>
      <w:r>
        <w:t>For every file there is a schema defined in /templates/</w:t>
      </w:r>
      <w:proofErr w:type="spellStart"/>
      <w:r>
        <w:t>valid_inputs.json</w:t>
      </w:r>
      <w:proofErr w:type="spellEnd"/>
      <w:r>
        <w:t>. This allows for validation-based file name standards, required fields and field content type. For new file types this schema file should be amended.</w:t>
      </w:r>
    </w:p>
    <w:p w14:paraId="3E21CA32" w14:textId="77777777" w:rsidR="00B722D7" w:rsidRDefault="00B722D7" w:rsidP="00B722D7">
      <w:pPr>
        <w:pStyle w:val="DDBodyText"/>
        <w:jc w:val="left"/>
      </w:pPr>
      <w:r w:rsidRPr="004028AF">
        <w:t xml:space="preserve">A snapshot of </w:t>
      </w:r>
      <w:proofErr w:type="spellStart"/>
      <w:r w:rsidRPr="004028AF">
        <w:t>valid_</w:t>
      </w:r>
      <w:proofErr w:type="gramStart"/>
      <w:r w:rsidRPr="004028AF">
        <w:t>inputs.json</w:t>
      </w:r>
      <w:proofErr w:type="spellEnd"/>
      <w:proofErr w:type="gramEnd"/>
      <w:r w:rsidRPr="004028AF">
        <w:t xml:space="preserve"> is depicted below</w:t>
      </w:r>
      <w:r>
        <w:t>:</w:t>
      </w:r>
    </w:p>
    <w:p w14:paraId="3156A938" w14:textId="77777777" w:rsidR="00B722D7" w:rsidRDefault="00B722D7" w:rsidP="00B722D7">
      <w:pPr>
        <w:pStyle w:val="lucida-90"/>
      </w:pPr>
      <w:r>
        <w:t>[</w:t>
      </w:r>
    </w:p>
    <w:p w14:paraId="64A6A701" w14:textId="77777777" w:rsidR="00B722D7" w:rsidRDefault="00B722D7" w:rsidP="00B722D7">
      <w:pPr>
        <w:pStyle w:val="lucida-90"/>
      </w:pPr>
      <w:r>
        <w:t>{</w:t>
      </w:r>
    </w:p>
    <w:p w14:paraId="6861AD26" w14:textId="77777777" w:rsidR="00B722D7" w:rsidRDefault="00B722D7" w:rsidP="00B722D7">
      <w:pPr>
        <w:pStyle w:val="lucida-90"/>
      </w:pPr>
      <w:r>
        <w:t xml:space="preserve"> "l3fwrules</w:t>
      </w:r>
      <w:proofErr w:type="gramStart"/>
      <w:r>
        <w:t>" :</w:t>
      </w:r>
      <w:proofErr w:type="gramEnd"/>
      <w:r>
        <w:t xml:space="preserve"> {</w:t>
      </w:r>
    </w:p>
    <w:p w14:paraId="063C7834" w14:textId="77777777" w:rsidR="00B722D7" w:rsidRDefault="00B722D7" w:rsidP="00B722D7">
      <w:pPr>
        <w:pStyle w:val="lucida-90"/>
      </w:pPr>
      <w:r>
        <w:t xml:space="preserve">        "</w:t>
      </w:r>
      <w:proofErr w:type="spellStart"/>
      <w:r>
        <w:t>fname_pattern</w:t>
      </w:r>
      <w:proofErr w:type="spellEnd"/>
      <w:proofErr w:type="gramStart"/>
      <w:r>
        <w:t>" :</w:t>
      </w:r>
      <w:proofErr w:type="gramEnd"/>
      <w:r>
        <w:t xml:space="preserve"> "l3fwrules_template_",</w:t>
      </w:r>
    </w:p>
    <w:p w14:paraId="58DC1DDC" w14:textId="77777777" w:rsidR="00B722D7" w:rsidRDefault="00B722D7" w:rsidP="00B722D7">
      <w:pPr>
        <w:pStyle w:val="lucida-90"/>
      </w:pPr>
      <w:r>
        <w:t xml:space="preserve">        "</w:t>
      </w:r>
      <w:proofErr w:type="spellStart"/>
      <w:r>
        <w:t>json_schema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0F7258E4" w14:textId="77777777" w:rsidR="00B722D7" w:rsidRDefault="00B722D7" w:rsidP="00B722D7">
      <w:pPr>
        <w:pStyle w:val="lucida-90"/>
      </w:pPr>
      <w:r>
        <w:t xml:space="preserve">            "type": "object",</w:t>
      </w:r>
    </w:p>
    <w:p w14:paraId="30C8DFBF" w14:textId="77777777" w:rsidR="00B722D7" w:rsidRDefault="00B722D7" w:rsidP="00B722D7">
      <w:pPr>
        <w:pStyle w:val="lucida-90"/>
      </w:pPr>
      <w:r>
        <w:t xml:space="preserve">                "properties": {</w:t>
      </w:r>
    </w:p>
    <w:p w14:paraId="253C6FB7" w14:textId="77777777" w:rsidR="00B722D7" w:rsidRDefault="00B722D7" w:rsidP="00B722D7">
      <w:pPr>
        <w:pStyle w:val="lucida-90"/>
      </w:pPr>
      <w:r>
        <w:t xml:space="preserve">                    "comment": {"type": "string"},</w:t>
      </w:r>
    </w:p>
    <w:p w14:paraId="1A968458" w14:textId="77777777" w:rsidR="00B722D7" w:rsidRDefault="00B722D7" w:rsidP="00B722D7">
      <w:pPr>
        <w:pStyle w:val="lucida-90"/>
      </w:pPr>
      <w:r>
        <w:t xml:space="preserve">                    "policy": {"</w:t>
      </w:r>
      <w:proofErr w:type="spellStart"/>
      <w:r>
        <w:t>enum</w:t>
      </w:r>
      <w:proofErr w:type="spellEnd"/>
      <w:r>
        <w:t>": ["allow", "deny"]},</w:t>
      </w:r>
    </w:p>
    <w:p w14:paraId="1B5FD4AD" w14:textId="77777777" w:rsidR="00B722D7" w:rsidRDefault="00B722D7" w:rsidP="00B722D7">
      <w:pPr>
        <w:pStyle w:val="lucida-90"/>
      </w:pPr>
      <w:r>
        <w:t xml:space="preserve">                    "protocol": {"</w:t>
      </w:r>
      <w:proofErr w:type="spellStart"/>
      <w:r>
        <w:t>enum</w:t>
      </w:r>
      <w:proofErr w:type="spellEnd"/>
      <w:r>
        <w:t>": ["</w:t>
      </w:r>
      <w:proofErr w:type="spellStart"/>
      <w:r>
        <w:t>udp</w:t>
      </w:r>
      <w:proofErr w:type="spellEnd"/>
      <w:r>
        <w:t>", "tcp", "any", "</w:t>
      </w:r>
      <w:proofErr w:type="spellStart"/>
      <w:r>
        <w:t>icmp</w:t>
      </w:r>
      <w:proofErr w:type="spellEnd"/>
      <w:r>
        <w:t>", "Any"]},</w:t>
      </w:r>
    </w:p>
    <w:p w14:paraId="466EA6DF" w14:textId="77777777" w:rsidR="00B722D7" w:rsidRDefault="00B722D7" w:rsidP="00B722D7">
      <w:pPr>
        <w:pStyle w:val="lucida-90"/>
      </w:pPr>
      <w:r>
        <w:t xml:space="preserve">                    "srcPort": {"type": "string"},</w:t>
      </w:r>
    </w:p>
    <w:p w14:paraId="1E04916E" w14:textId="77777777" w:rsidR="00B722D7" w:rsidRDefault="00B722D7" w:rsidP="00B722D7">
      <w:pPr>
        <w:pStyle w:val="lucida-90"/>
      </w:pPr>
      <w:r>
        <w:t xml:space="preserve">                    "srcCidr": {"type": "string"},</w:t>
      </w:r>
    </w:p>
    <w:p w14:paraId="304BE953" w14:textId="77777777" w:rsidR="00B722D7" w:rsidRDefault="00B722D7" w:rsidP="00B722D7">
      <w:pPr>
        <w:pStyle w:val="lucida-90"/>
      </w:pPr>
      <w:r>
        <w:t xml:space="preserve">                    "destPort": {"type": "string"},</w:t>
      </w:r>
    </w:p>
    <w:p w14:paraId="6B42F01D" w14:textId="77777777" w:rsidR="00B722D7" w:rsidRDefault="00B722D7" w:rsidP="00B722D7">
      <w:pPr>
        <w:pStyle w:val="lucida-90"/>
      </w:pPr>
      <w:r>
        <w:t xml:space="preserve">                    "destCidr": {"type": "string"},</w:t>
      </w:r>
    </w:p>
    <w:p w14:paraId="02027602" w14:textId="77777777" w:rsidR="00B722D7" w:rsidRDefault="00B722D7" w:rsidP="00B722D7">
      <w:pPr>
        <w:pStyle w:val="lucida-90"/>
      </w:pPr>
      <w:r>
        <w:t xml:space="preserve">                    "syslogEnabled": {"type": "string"}</w:t>
      </w:r>
    </w:p>
    <w:p w14:paraId="3375ECBD" w14:textId="77777777" w:rsidR="00B722D7" w:rsidRDefault="00B722D7" w:rsidP="00B722D7">
      <w:pPr>
        <w:pStyle w:val="lucida-90"/>
      </w:pPr>
      <w:r>
        <w:t xml:space="preserve">            }</w:t>
      </w:r>
    </w:p>
    <w:p w14:paraId="4E07E97A" w14:textId="77777777" w:rsidR="00B722D7" w:rsidRDefault="00B722D7" w:rsidP="00B722D7">
      <w:pPr>
        <w:pStyle w:val="lucida-90"/>
      </w:pPr>
      <w:r>
        <w:t xml:space="preserve">        }</w:t>
      </w:r>
    </w:p>
    <w:p w14:paraId="2094BD7F" w14:textId="77777777" w:rsidR="00B722D7" w:rsidRDefault="00B722D7" w:rsidP="00B722D7">
      <w:pPr>
        <w:pStyle w:val="lucida-90"/>
      </w:pPr>
      <w:r>
        <w:t xml:space="preserve">    },</w:t>
      </w:r>
    </w:p>
    <w:p w14:paraId="05367241" w14:textId="77777777" w:rsidR="00B722D7" w:rsidRDefault="00B722D7" w:rsidP="00B722D7">
      <w:pPr>
        <w:pStyle w:val="lucida-90"/>
      </w:pPr>
      <w:r>
        <w:t>]</w:t>
      </w:r>
    </w:p>
    <w:p w14:paraId="14C9D52C" w14:textId="77777777" w:rsidR="00B722D7" w:rsidRDefault="00B722D7" w:rsidP="00B722D7">
      <w:pPr>
        <w:pStyle w:val="DDBodyText"/>
      </w:pPr>
    </w:p>
    <w:p w14:paraId="1E03BD3F" w14:textId="77777777" w:rsidR="00B722D7" w:rsidRPr="008F498F" w:rsidRDefault="00B722D7" w:rsidP="00B722D7">
      <w:pPr>
        <w:pStyle w:val="Heading2"/>
      </w:pPr>
      <w:bookmarkStart w:id="97" w:name="_Toc515360843"/>
      <w:r w:rsidRPr="008F498F">
        <w:lastRenderedPageBreak/>
        <w:t>“</w:t>
      </w:r>
      <w:r w:rsidRPr="00BB5B08">
        <w:t xml:space="preserve">l3fwrules” </w:t>
      </w:r>
      <w:r>
        <w:t xml:space="preserve">Fields </w:t>
      </w:r>
      <w:r w:rsidRPr="00BB5B08">
        <w:t>Validation</w:t>
      </w:r>
      <w:bookmarkEnd w:id="97"/>
    </w:p>
    <w:p w14:paraId="107FDF93" w14:textId="77777777" w:rsidR="00B722D7" w:rsidRPr="0046525F" w:rsidRDefault="00B722D7" w:rsidP="00B722D7">
      <w:pPr>
        <w:pStyle w:val="DDBodyText"/>
        <w:jc w:val="left"/>
      </w:pPr>
      <w:r>
        <w:t>Following validation is done on l3fwrule fields</w:t>
      </w:r>
      <w:r>
        <w:br/>
      </w:r>
    </w:p>
    <w:p w14:paraId="14B0BB09" w14:textId="77777777" w:rsidR="00B722D7" w:rsidRDefault="00B722D7" w:rsidP="00B722D7">
      <w:pPr>
        <w:pStyle w:val="DDBullet1"/>
        <w:numPr>
          <w:ilvl w:val="0"/>
          <w:numId w:val="3"/>
        </w:numPr>
      </w:pPr>
      <w:r>
        <w:t>“syslogEnabled”</w:t>
      </w:r>
    </w:p>
    <w:p w14:paraId="5B03F753" w14:textId="77777777" w:rsidR="00B722D7" w:rsidRPr="0046525F" w:rsidRDefault="00B722D7" w:rsidP="00B722D7">
      <w:pPr>
        <w:pStyle w:val="DDBullet1"/>
        <w:numPr>
          <w:ilvl w:val="0"/>
          <w:numId w:val="0"/>
        </w:numPr>
        <w:ind w:left="1134"/>
      </w:pPr>
      <w:r>
        <w:t>Forces it to be always lower case “false” and “true”</w:t>
      </w:r>
    </w:p>
    <w:p w14:paraId="423407B0" w14:textId="77777777" w:rsidR="00B722D7" w:rsidRDefault="00B722D7" w:rsidP="00B722D7">
      <w:pPr>
        <w:pStyle w:val="DDBullet1"/>
        <w:numPr>
          <w:ilvl w:val="0"/>
          <w:numId w:val="3"/>
        </w:numPr>
      </w:pPr>
      <w:r>
        <w:t>“srcCidr”, “destCidr”</w:t>
      </w:r>
      <w:r w:rsidRPr="004A152B">
        <w:t>,</w:t>
      </w:r>
      <w:r>
        <w:t xml:space="preserve"> </w:t>
      </w:r>
      <w:r w:rsidRPr="004A152B">
        <w:t>"comment",</w:t>
      </w:r>
      <w:r>
        <w:t xml:space="preserve"> </w:t>
      </w:r>
      <w:r w:rsidRPr="004A152B">
        <w:t>"srcPort",</w:t>
      </w:r>
      <w:r>
        <w:t xml:space="preserve"> </w:t>
      </w:r>
      <w:r w:rsidRPr="004A152B">
        <w:t>"destPort"</w:t>
      </w:r>
    </w:p>
    <w:p w14:paraId="6117D14A" w14:textId="77777777" w:rsidR="00B722D7" w:rsidRDefault="00B722D7" w:rsidP="00B722D7">
      <w:pPr>
        <w:pStyle w:val="DDBullet1"/>
        <w:numPr>
          <w:ilvl w:val="0"/>
          <w:numId w:val="0"/>
        </w:numPr>
        <w:ind w:left="1134"/>
      </w:pPr>
      <w:r>
        <w:t>Remove “\n” (spurious fake carriage-return inserted by Excel)</w:t>
      </w:r>
    </w:p>
    <w:p w14:paraId="69C4E25D" w14:textId="77777777" w:rsidR="00B722D7" w:rsidRDefault="00B722D7" w:rsidP="00B722D7">
      <w:pPr>
        <w:pStyle w:val="DDBullet1"/>
        <w:numPr>
          <w:ilvl w:val="0"/>
          <w:numId w:val="3"/>
        </w:numPr>
      </w:pPr>
      <w:r w:rsidRPr="004A152B">
        <w:t>"protocol"</w:t>
      </w:r>
      <w:r>
        <w:t xml:space="preserve">, </w:t>
      </w:r>
      <w:r w:rsidRPr="004A152B">
        <w:t>"srcCidr",</w:t>
      </w:r>
      <w:r>
        <w:t xml:space="preserve"> </w:t>
      </w:r>
      <w:r w:rsidRPr="004A152B">
        <w:t>"destCidr",</w:t>
      </w:r>
      <w:r>
        <w:t xml:space="preserve"> </w:t>
      </w:r>
      <w:r w:rsidRPr="004A152B">
        <w:t>"comment",</w:t>
      </w:r>
      <w:r>
        <w:t xml:space="preserve"> </w:t>
      </w:r>
      <w:r w:rsidRPr="004A152B">
        <w:t>"srcPort",</w:t>
      </w:r>
      <w:r>
        <w:t xml:space="preserve"> </w:t>
      </w:r>
      <w:r w:rsidRPr="004A152B">
        <w:t>"destPort"</w:t>
      </w:r>
    </w:p>
    <w:p w14:paraId="412D0BDC" w14:textId="77777777" w:rsidR="00B722D7" w:rsidRDefault="00B722D7" w:rsidP="00B722D7">
      <w:pPr>
        <w:pStyle w:val="DDBullet1"/>
        <w:numPr>
          <w:ilvl w:val="0"/>
          <w:numId w:val="0"/>
        </w:numPr>
        <w:ind w:left="1134"/>
      </w:pPr>
      <w:r>
        <w:t xml:space="preserve">Changes “Any” </w:t>
      </w:r>
      <w:proofErr w:type="gramStart"/>
      <w:r>
        <w:t>to  “</w:t>
      </w:r>
      <w:proofErr w:type="gramEnd"/>
      <w:r>
        <w:t>any”</w:t>
      </w:r>
    </w:p>
    <w:p w14:paraId="782CDD59" w14:textId="77777777" w:rsidR="00B722D7" w:rsidRDefault="00B722D7" w:rsidP="00B722D7">
      <w:pPr>
        <w:pStyle w:val="DDBullet1"/>
        <w:numPr>
          <w:ilvl w:val="0"/>
          <w:numId w:val="3"/>
        </w:numPr>
      </w:pPr>
      <w:r w:rsidRPr="004A152B">
        <w:t>"</w:t>
      </w:r>
      <w:r>
        <w:t>destPort</w:t>
      </w:r>
      <w:r w:rsidRPr="004A152B">
        <w:t>"</w:t>
      </w:r>
      <w:r>
        <w:t xml:space="preserve">, </w:t>
      </w:r>
      <w:r w:rsidRPr="004A152B">
        <w:t>"src</w:t>
      </w:r>
      <w:r>
        <w:t>Port</w:t>
      </w:r>
      <w:r w:rsidRPr="004A152B">
        <w:t>"</w:t>
      </w:r>
    </w:p>
    <w:p w14:paraId="6C3484C8" w14:textId="77777777" w:rsidR="00B722D7" w:rsidRDefault="00B722D7" w:rsidP="00B722D7">
      <w:pPr>
        <w:pStyle w:val="DDBullet1"/>
        <w:numPr>
          <w:ilvl w:val="0"/>
          <w:numId w:val="0"/>
        </w:numPr>
        <w:ind w:left="1134"/>
      </w:pPr>
      <w:r>
        <w:t>Limit field to be either:</w:t>
      </w:r>
    </w:p>
    <w:p w14:paraId="35D6EAC3" w14:textId="77777777" w:rsidR="00B722D7" w:rsidRDefault="00B722D7" w:rsidP="00B722D7">
      <w:pPr>
        <w:pStyle w:val="DDBullet2"/>
        <w:numPr>
          <w:ilvl w:val="1"/>
          <w:numId w:val="3"/>
        </w:numPr>
      </w:pPr>
      <w:r>
        <w:t>“any”</w:t>
      </w:r>
    </w:p>
    <w:p w14:paraId="10F9094B" w14:textId="77777777" w:rsidR="00B722D7" w:rsidRDefault="00B722D7" w:rsidP="00B722D7">
      <w:pPr>
        <w:pStyle w:val="DDBullet2"/>
        <w:numPr>
          <w:ilvl w:val="1"/>
          <w:numId w:val="3"/>
        </w:numPr>
      </w:pPr>
      <w:r>
        <w:t>Numeric range   number1-number2, where number1 and number are in the range of 1-65535 (</w:t>
      </w:r>
      <w:proofErr w:type="spellStart"/>
      <w:proofErr w:type="gramStart"/>
      <w:r>
        <w:t>e.g</w:t>
      </w:r>
      <w:proofErr w:type="spellEnd"/>
      <w:r>
        <w:t xml:space="preserve">  1</w:t>
      </w:r>
      <w:proofErr w:type="gramEnd"/>
      <w:r>
        <w:t>-24000)</w:t>
      </w:r>
    </w:p>
    <w:p w14:paraId="3CE63C8A" w14:textId="77777777" w:rsidR="00B722D7" w:rsidRDefault="00B722D7" w:rsidP="00B722D7">
      <w:pPr>
        <w:pStyle w:val="DDBullet2"/>
        <w:numPr>
          <w:ilvl w:val="1"/>
          <w:numId w:val="3"/>
        </w:numPr>
      </w:pPr>
      <w:r>
        <w:t xml:space="preserve">A list of </w:t>
      </w:r>
      <w:proofErr w:type="gramStart"/>
      <w:r>
        <w:t>comma</w:t>
      </w:r>
      <w:proofErr w:type="gramEnd"/>
      <w:r>
        <w:t xml:space="preserve"> separated ports, where ports are in the range of 1-65535. (e.g. 1, 65000, 234)</w:t>
      </w:r>
    </w:p>
    <w:p w14:paraId="67AD601C" w14:textId="77777777" w:rsidR="00B722D7" w:rsidRDefault="00B722D7" w:rsidP="00B722D7">
      <w:pPr>
        <w:pStyle w:val="DDBullet1"/>
        <w:numPr>
          <w:ilvl w:val="0"/>
          <w:numId w:val="3"/>
        </w:numPr>
      </w:pPr>
      <w:r>
        <w:t>“destCidr”</w:t>
      </w:r>
    </w:p>
    <w:p w14:paraId="014CF42F" w14:textId="77777777" w:rsidR="00B722D7" w:rsidRDefault="00B722D7" w:rsidP="00B722D7">
      <w:pPr>
        <w:pStyle w:val="DDBullet1"/>
        <w:numPr>
          <w:ilvl w:val="0"/>
          <w:numId w:val="0"/>
        </w:numPr>
        <w:ind w:left="1134"/>
      </w:pPr>
      <w:r>
        <w:t>Limit vlan and IP to be:</w:t>
      </w:r>
    </w:p>
    <w:p w14:paraId="004052AB" w14:textId="77777777" w:rsidR="00B722D7" w:rsidRDefault="00B722D7" w:rsidP="00B722D7">
      <w:pPr>
        <w:pStyle w:val="DDBullet2"/>
        <w:numPr>
          <w:ilvl w:val="1"/>
          <w:numId w:val="3"/>
        </w:numPr>
      </w:pPr>
      <w:r>
        <w:tab/>
        <w:t>A list containing valid vlans templates and IPs.</w:t>
      </w:r>
    </w:p>
    <w:p w14:paraId="3EB02850" w14:textId="77777777" w:rsidR="00B722D7" w:rsidRDefault="00B722D7" w:rsidP="00B722D7">
      <w:pPr>
        <w:pStyle w:val="DDBullet2"/>
        <w:numPr>
          <w:ilvl w:val="1"/>
          <w:numId w:val="3"/>
        </w:numPr>
      </w:pPr>
      <w:r>
        <w:tab/>
        <w:t>Valid vlan templates should be in the format VLAN(</w:t>
      </w:r>
      <w:proofErr w:type="spellStart"/>
      <w:r>
        <w:t>nnn</w:t>
      </w:r>
      <w:proofErr w:type="spellEnd"/>
      <w:proofErr w:type="gramStart"/>
      <w:r>
        <w:t>).</w:t>
      </w:r>
      <w:proofErr w:type="spellStart"/>
      <w:r>
        <w:t>zzz</w:t>
      </w:r>
      <w:proofErr w:type="spellEnd"/>
      <w:proofErr w:type="gramEnd"/>
      <w:r>
        <w:t>, where “</w:t>
      </w:r>
      <w:proofErr w:type="spellStart"/>
      <w:r>
        <w:t>nnn</w:t>
      </w:r>
      <w:proofErr w:type="spellEnd"/>
      <w:r>
        <w:t>” is a non-zero number and “</w:t>
      </w:r>
      <w:proofErr w:type="spellStart"/>
      <w:r>
        <w:t>zzz</w:t>
      </w:r>
      <w:proofErr w:type="spellEnd"/>
      <w:r>
        <w:t>” can be “*” or non-zero number.</w:t>
      </w:r>
    </w:p>
    <w:p w14:paraId="07076143" w14:textId="77777777" w:rsidR="00B722D7" w:rsidRDefault="00B722D7" w:rsidP="00B722D7">
      <w:pPr>
        <w:pStyle w:val="DDBullet2"/>
        <w:numPr>
          <w:ilvl w:val="1"/>
          <w:numId w:val="3"/>
        </w:numPr>
      </w:pPr>
      <w:r>
        <w:tab/>
        <w:t>Valid IPs should be in one of the formats below:</w:t>
      </w:r>
    </w:p>
    <w:p w14:paraId="412B0D66" w14:textId="77777777" w:rsidR="00B722D7" w:rsidRDefault="00B722D7" w:rsidP="00B722D7">
      <w:pPr>
        <w:pStyle w:val="DDBullet3"/>
        <w:numPr>
          <w:ilvl w:val="2"/>
          <w:numId w:val="3"/>
        </w:numPr>
      </w:pPr>
      <w:r>
        <w:t>o</w:t>
      </w:r>
      <w:proofErr w:type="gramStart"/>
      <w:r>
        <w:t>1.o</w:t>
      </w:r>
      <w:proofErr w:type="gramEnd"/>
      <w:r>
        <w:t>2.o3,o4/</w:t>
      </w:r>
      <w:proofErr w:type="spellStart"/>
      <w:r>
        <w:t>nn</w:t>
      </w:r>
      <w:proofErr w:type="spellEnd"/>
      <w:r>
        <w:t>,</w:t>
      </w:r>
    </w:p>
    <w:p w14:paraId="2BADD587" w14:textId="77777777" w:rsidR="00B722D7" w:rsidRDefault="00B722D7" w:rsidP="00B722D7">
      <w:pPr>
        <w:pStyle w:val="DDBullet3"/>
        <w:numPr>
          <w:ilvl w:val="2"/>
          <w:numId w:val="3"/>
        </w:numPr>
      </w:pPr>
      <w:r>
        <w:t>o</w:t>
      </w:r>
      <w:proofErr w:type="gramStart"/>
      <w:r>
        <w:t>1.o</w:t>
      </w:r>
      <w:proofErr w:type="gramEnd"/>
      <w:r>
        <w:t>2.o3.o4 mask m1.m2.m3.m4</w:t>
      </w:r>
    </w:p>
    <w:p w14:paraId="46E55CDB" w14:textId="77777777" w:rsidR="00B722D7" w:rsidRDefault="00B722D7" w:rsidP="00B722D7">
      <w:pPr>
        <w:pStyle w:val="DDBullet3"/>
        <w:numPr>
          <w:ilvl w:val="2"/>
          <w:numId w:val="3"/>
        </w:numPr>
      </w:pPr>
      <w:r>
        <w:t>“any”</w:t>
      </w:r>
    </w:p>
    <w:p w14:paraId="68281BF7" w14:textId="77777777" w:rsidR="00B722D7" w:rsidRDefault="00B722D7" w:rsidP="00B722D7">
      <w:pPr>
        <w:pStyle w:val="DDBullet3"/>
        <w:numPr>
          <w:ilvl w:val="2"/>
          <w:numId w:val="3"/>
        </w:numPr>
      </w:pPr>
      <w:r>
        <w:t xml:space="preserve">Where </w:t>
      </w:r>
      <w:proofErr w:type="spellStart"/>
      <w:r>
        <w:t>nn</w:t>
      </w:r>
      <w:proofErr w:type="spellEnd"/>
      <w:r>
        <w:t xml:space="preserve"> is within the range of 1-32 and o1, o2, o3, o4 and </w:t>
      </w:r>
    </w:p>
    <w:p w14:paraId="65C5CDD6" w14:textId="77777777" w:rsidR="00B722D7" w:rsidRDefault="00B722D7" w:rsidP="00B722D7">
      <w:pPr>
        <w:pStyle w:val="DDBullet3"/>
        <w:numPr>
          <w:ilvl w:val="2"/>
          <w:numId w:val="3"/>
        </w:numPr>
      </w:pPr>
      <w:r>
        <w:t>m1, m2, m3, m</w:t>
      </w:r>
      <w:proofErr w:type="gramStart"/>
      <w:r>
        <w:t>4  are</w:t>
      </w:r>
      <w:proofErr w:type="gramEnd"/>
      <w:r>
        <w:t xml:space="preserve"> in the range 0-255</w:t>
      </w:r>
    </w:p>
    <w:p w14:paraId="7076754A" w14:textId="77777777" w:rsidR="00B722D7" w:rsidRDefault="00B722D7" w:rsidP="00B722D7">
      <w:pPr>
        <w:pStyle w:val="DDBullet3"/>
        <w:numPr>
          <w:ilvl w:val="2"/>
          <w:numId w:val="3"/>
        </w:numPr>
      </w:pPr>
      <w:r>
        <w:t>Also, destCidr is not allowed to be blank.</w:t>
      </w:r>
    </w:p>
    <w:p w14:paraId="0B7E7CF7" w14:textId="77777777" w:rsidR="00B722D7" w:rsidRDefault="00B722D7" w:rsidP="00B722D7">
      <w:pPr>
        <w:pStyle w:val="DDBullet1"/>
        <w:numPr>
          <w:ilvl w:val="0"/>
          <w:numId w:val="3"/>
        </w:numPr>
      </w:pPr>
      <w:r>
        <w:t>“srcCidr”</w:t>
      </w:r>
    </w:p>
    <w:p w14:paraId="0E8CC48F" w14:textId="77777777" w:rsidR="00B722D7" w:rsidRDefault="00B722D7" w:rsidP="00B722D7">
      <w:pPr>
        <w:pStyle w:val="DDBullet1"/>
        <w:numPr>
          <w:ilvl w:val="0"/>
          <w:numId w:val="0"/>
        </w:numPr>
        <w:ind w:left="1134"/>
      </w:pPr>
      <w:r>
        <w:t>Limit vlan and IP to be:</w:t>
      </w:r>
    </w:p>
    <w:p w14:paraId="495D5799" w14:textId="77777777" w:rsidR="00B722D7" w:rsidRDefault="00B722D7" w:rsidP="00B722D7">
      <w:pPr>
        <w:pStyle w:val="DDBullet2"/>
        <w:numPr>
          <w:ilvl w:val="1"/>
          <w:numId w:val="3"/>
        </w:numPr>
      </w:pPr>
      <w:r>
        <w:tab/>
        <w:t>A list containing valid vlans templates and IPs.</w:t>
      </w:r>
    </w:p>
    <w:p w14:paraId="1CF66486" w14:textId="77777777" w:rsidR="00B722D7" w:rsidRDefault="00B722D7" w:rsidP="00B722D7">
      <w:pPr>
        <w:pStyle w:val="DDBullet3"/>
        <w:numPr>
          <w:ilvl w:val="2"/>
          <w:numId w:val="3"/>
        </w:numPr>
      </w:pPr>
      <w:r w:rsidRPr="00BB5B08">
        <w:rPr>
          <w:rStyle w:val="DDBodyTextChar"/>
        </w:rPr>
        <w:t>Valid vlan templates should be in the format VLAN(</w:t>
      </w:r>
      <w:proofErr w:type="spellStart"/>
      <w:r w:rsidRPr="00BB5B08">
        <w:rPr>
          <w:rStyle w:val="DDBodyTextChar"/>
        </w:rPr>
        <w:t>nnn</w:t>
      </w:r>
      <w:proofErr w:type="spellEnd"/>
      <w:proofErr w:type="gramStart"/>
      <w:r w:rsidRPr="00BB5B08">
        <w:rPr>
          <w:rStyle w:val="DDBodyTextChar"/>
        </w:rPr>
        <w:t>).</w:t>
      </w:r>
      <w:proofErr w:type="spellStart"/>
      <w:r w:rsidRPr="00BB5B08">
        <w:rPr>
          <w:rStyle w:val="DDBodyTextChar"/>
        </w:rPr>
        <w:t>zzz</w:t>
      </w:r>
      <w:proofErr w:type="spellEnd"/>
      <w:proofErr w:type="gramEnd"/>
      <w:r w:rsidRPr="00BB5B08">
        <w:rPr>
          <w:rStyle w:val="DDBodyTextChar"/>
        </w:rPr>
        <w:t>, where “</w:t>
      </w:r>
      <w:proofErr w:type="spellStart"/>
      <w:r w:rsidRPr="00BB5B08">
        <w:rPr>
          <w:rStyle w:val="DDBodyTextChar"/>
        </w:rPr>
        <w:t>nnn</w:t>
      </w:r>
      <w:proofErr w:type="spellEnd"/>
      <w:r w:rsidRPr="00BB5B08">
        <w:rPr>
          <w:rStyle w:val="DDBodyTextChar"/>
        </w:rPr>
        <w:t>” is a non-zero number and “</w:t>
      </w:r>
      <w:proofErr w:type="spellStart"/>
      <w:r w:rsidRPr="00BB5B08">
        <w:rPr>
          <w:rStyle w:val="DDBodyTextChar"/>
        </w:rPr>
        <w:t>zzz</w:t>
      </w:r>
      <w:proofErr w:type="spellEnd"/>
      <w:r w:rsidRPr="00BB5B08">
        <w:rPr>
          <w:rStyle w:val="DDBodyTextChar"/>
        </w:rPr>
        <w:t>” can be “*” or non-zero number</w:t>
      </w:r>
      <w:r>
        <w:t>.</w:t>
      </w:r>
    </w:p>
    <w:p w14:paraId="337B1749" w14:textId="77777777" w:rsidR="00B722D7" w:rsidRDefault="00B722D7" w:rsidP="00B722D7">
      <w:pPr>
        <w:pStyle w:val="DDBullet2"/>
        <w:numPr>
          <w:ilvl w:val="1"/>
          <w:numId w:val="3"/>
        </w:numPr>
      </w:pPr>
      <w:r>
        <w:tab/>
        <w:t>Valid IPs should be in one of the formats below:</w:t>
      </w:r>
    </w:p>
    <w:p w14:paraId="1439249D" w14:textId="77777777" w:rsidR="00B722D7" w:rsidRDefault="00B722D7" w:rsidP="00B722D7">
      <w:pPr>
        <w:pStyle w:val="DDBullet3"/>
        <w:numPr>
          <w:ilvl w:val="2"/>
          <w:numId w:val="3"/>
        </w:numPr>
      </w:pPr>
      <w:r>
        <w:t>o</w:t>
      </w:r>
      <w:proofErr w:type="gramStart"/>
      <w:r>
        <w:t>1.o</w:t>
      </w:r>
      <w:proofErr w:type="gramEnd"/>
      <w:r>
        <w:t>2.o3,o4/</w:t>
      </w:r>
      <w:proofErr w:type="spellStart"/>
      <w:r>
        <w:t>nn</w:t>
      </w:r>
      <w:proofErr w:type="spellEnd"/>
      <w:r>
        <w:t>,</w:t>
      </w:r>
    </w:p>
    <w:p w14:paraId="6F3E4D62" w14:textId="77777777" w:rsidR="00B722D7" w:rsidRDefault="00B722D7" w:rsidP="00B722D7">
      <w:pPr>
        <w:pStyle w:val="DDBullet3"/>
        <w:numPr>
          <w:ilvl w:val="2"/>
          <w:numId w:val="3"/>
        </w:numPr>
      </w:pPr>
      <w:r>
        <w:t>o</w:t>
      </w:r>
      <w:proofErr w:type="gramStart"/>
      <w:r>
        <w:t>1.o</w:t>
      </w:r>
      <w:proofErr w:type="gramEnd"/>
      <w:r>
        <w:t>2.o3.o4 mask m1.m2.m3.m4</w:t>
      </w:r>
    </w:p>
    <w:p w14:paraId="442BAB34" w14:textId="77777777" w:rsidR="00B722D7" w:rsidRDefault="00B722D7" w:rsidP="00B722D7">
      <w:pPr>
        <w:pStyle w:val="DDBullet3"/>
        <w:numPr>
          <w:ilvl w:val="2"/>
          <w:numId w:val="3"/>
        </w:numPr>
      </w:pPr>
      <w:r>
        <w:lastRenderedPageBreak/>
        <w:t>“any”</w:t>
      </w:r>
    </w:p>
    <w:p w14:paraId="5A53B471" w14:textId="77777777" w:rsidR="00B722D7" w:rsidRDefault="00B722D7" w:rsidP="00B722D7">
      <w:pPr>
        <w:pStyle w:val="DDBullet3"/>
        <w:numPr>
          <w:ilvl w:val="2"/>
          <w:numId w:val="3"/>
        </w:numPr>
      </w:pPr>
      <w:r>
        <w:t xml:space="preserve">Where </w:t>
      </w:r>
      <w:proofErr w:type="spellStart"/>
      <w:r>
        <w:t>nn</w:t>
      </w:r>
      <w:proofErr w:type="spellEnd"/>
      <w:r>
        <w:t xml:space="preserve"> is within the range of 1-32 and o1 is 192 and o2 is 168.</w:t>
      </w:r>
    </w:p>
    <w:p w14:paraId="6882E800" w14:textId="77777777" w:rsidR="00B722D7" w:rsidRPr="00BB5B08" w:rsidRDefault="00B722D7" w:rsidP="00B722D7">
      <w:pPr>
        <w:pStyle w:val="Heading2"/>
      </w:pPr>
      <w:bookmarkStart w:id="98" w:name="_Toc515360844"/>
      <w:r w:rsidRPr="00BB5B08">
        <w:t>“s2svpnrules” Fields Validation</w:t>
      </w:r>
      <w:bookmarkEnd w:id="98"/>
    </w:p>
    <w:p w14:paraId="010B3CE4" w14:textId="77777777" w:rsidR="00B722D7" w:rsidRDefault="00B722D7" w:rsidP="00B722D7">
      <w:pPr>
        <w:pStyle w:val="DDBullet1"/>
        <w:numPr>
          <w:ilvl w:val="0"/>
          <w:numId w:val="3"/>
        </w:numPr>
      </w:pPr>
      <w:r>
        <w:t>“destCidr”, “srcCidr”</w:t>
      </w:r>
    </w:p>
    <w:p w14:paraId="272BB818" w14:textId="77777777" w:rsidR="00B722D7" w:rsidRDefault="00B722D7" w:rsidP="00B722D7">
      <w:pPr>
        <w:pStyle w:val="DDBullet1"/>
        <w:numPr>
          <w:ilvl w:val="0"/>
          <w:numId w:val="0"/>
        </w:numPr>
        <w:ind w:left="1134"/>
      </w:pPr>
      <w:r>
        <w:t>Limit IP to be:</w:t>
      </w:r>
    </w:p>
    <w:p w14:paraId="53422C36" w14:textId="77777777" w:rsidR="00B722D7" w:rsidRDefault="00B722D7" w:rsidP="00B722D7">
      <w:pPr>
        <w:pStyle w:val="DDBullet2"/>
        <w:numPr>
          <w:ilvl w:val="1"/>
          <w:numId w:val="3"/>
        </w:numPr>
      </w:pPr>
      <w:r>
        <w:tab/>
        <w:t>A list containing valid IPs.</w:t>
      </w:r>
    </w:p>
    <w:p w14:paraId="2CA70180" w14:textId="77777777" w:rsidR="00B722D7" w:rsidRDefault="00B722D7" w:rsidP="00B722D7">
      <w:pPr>
        <w:pStyle w:val="DDBullet2"/>
        <w:numPr>
          <w:ilvl w:val="1"/>
          <w:numId w:val="3"/>
        </w:numPr>
      </w:pPr>
      <w:r>
        <w:tab/>
        <w:t>Valid IPs should be in one of the formats below:</w:t>
      </w:r>
    </w:p>
    <w:p w14:paraId="1DF1609F" w14:textId="77777777" w:rsidR="00B722D7" w:rsidRDefault="00B722D7" w:rsidP="00B722D7">
      <w:pPr>
        <w:pStyle w:val="DDBullet3"/>
        <w:numPr>
          <w:ilvl w:val="2"/>
          <w:numId w:val="3"/>
        </w:numPr>
      </w:pPr>
      <w:r>
        <w:t>o</w:t>
      </w:r>
      <w:proofErr w:type="gramStart"/>
      <w:r>
        <w:t>1.o</w:t>
      </w:r>
      <w:proofErr w:type="gramEnd"/>
      <w:r>
        <w:t>2.o3,o4/</w:t>
      </w:r>
      <w:proofErr w:type="spellStart"/>
      <w:r>
        <w:t>nn</w:t>
      </w:r>
      <w:proofErr w:type="spellEnd"/>
      <w:r>
        <w:t>,</w:t>
      </w:r>
    </w:p>
    <w:p w14:paraId="5014746D" w14:textId="77777777" w:rsidR="00B722D7" w:rsidRDefault="00B722D7" w:rsidP="00B722D7">
      <w:pPr>
        <w:pStyle w:val="DDBullet3"/>
        <w:numPr>
          <w:ilvl w:val="2"/>
          <w:numId w:val="3"/>
        </w:numPr>
      </w:pPr>
      <w:r>
        <w:t>o</w:t>
      </w:r>
      <w:proofErr w:type="gramStart"/>
      <w:r>
        <w:t>1.o</w:t>
      </w:r>
      <w:proofErr w:type="gramEnd"/>
      <w:r>
        <w:t>2.o3.o4 mask m1.m2.m3.m4</w:t>
      </w:r>
    </w:p>
    <w:p w14:paraId="3BC34A12" w14:textId="77777777" w:rsidR="00B722D7" w:rsidRDefault="00B722D7" w:rsidP="00B722D7">
      <w:pPr>
        <w:pStyle w:val="DDBullet3"/>
        <w:numPr>
          <w:ilvl w:val="2"/>
          <w:numId w:val="3"/>
        </w:numPr>
      </w:pPr>
      <w:r>
        <w:t>“any”</w:t>
      </w:r>
    </w:p>
    <w:p w14:paraId="4DFD7186" w14:textId="77777777" w:rsidR="00B722D7" w:rsidRDefault="00B722D7" w:rsidP="00B722D7">
      <w:pPr>
        <w:pStyle w:val="DDBullet3"/>
        <w:numPr>
          <w:ilvl w:val="2"/>
          <w:numId w:val="3"/>
        </w:numPr>
      </w:pPr>
      <w:r>
        <w:t xml:space="preserve">Where </w:t>
      </w:r>
      <w:proofErr w:type="spellStart"/>
      <w:r>
        <w:t>nn</w:t>
      </w:r>
      <w:proofErr w:type="spellEnd"/>
      <w:r>
        <w:t xml:space="preserve"> is within the range of 1-32 and o1, o2, o3, o4 and </w:t>
      </w:r>
    </w:p>
    <w:p w14:paraId="0EF90B7B" w14:textId="77777777" w:rsidR="00B722D7" w:rsidRDefault="00B722D7" w:rsidP="00B722D7">
      <w:pPr>
        <w:pStyle w:val="DDBullet3"/>
        <w:numPr>
          <w:ilvl w:val="2"/>
          <w:numId w:val="3"/>
        </w:numPr>
      </w:pPr>
      <w:r>
        <w:t>m1, m2, m3, m</w:t>
      </w:r>
      <w:proofErr w:type="gramStart"/>
      <w:r>
        <w:t>4  are</w:t>
      </w:r>
      <w:proofErr w:type="gramEnd"/>
      <w:r>
        <w:t xml:space="preserve"> in the range 0-255</w:t>
      </w:r>
    </w:p>
    <w:p w14:paraId="033A3372" w14:textId="77777777" w:rsidR="00B722D7" w:rsidRDefault="00B722D7" w:rsidP="00B722D7">
      <w:pPr>
        <w:pStyle w:val="DDBullet3"/>
        <w:numPr>
          <w:ilvl w:val="2"/>
          <w:numId w:val="3"/>
        </w:numPr>
      </w:pPr>
      <w:r>
        <w:t>Also, destCidr is not allowed to be blank.</w:t>
      </w:r>
    </w:p>
    <w:p w14:paraId="6AD45402" w14:textId="77777777" w:rsidR="00B722D7" w:rsidRDefault="00B722D7" w:rsidP="00B722D7">
      <w:pPr>
        <w:pStyle w:val="DDBodyText"/>
      </w:pPr>
    </w:p>
    <w:p w14:paraId="5B29226B" w14:textId="55780548" w:rsidR="00C44A36" w:rsidRDefault="00C44A36" w:rsidP="009B3300">
      <w:pPr>
        <w:pStyle w:val="DDBodyText"/>
      </w:pPr>
      <w:r w:rsidRPr="00C44A36">
        <w:br w:type="page"/>
      </w:r>
    </w:p>
    <w:p w14:paraId="1C0B7FC7" w14:textId="708C16A4" w:rsidR="00A4193F" w:rsidRDefault="0062075A" w:rsidP="0062075A">
      <w:pPr>
        <w:pStyle w:val="Heading1"/>
      </w:pPr>
      <w:bookmarkStart w:id="99" w:name="_Toc515360845"/>
      <w:r>
        <w:lastRenderedPageBreak/>
        <w:t xml:space="preserve">Increase the log messages </w:t>
      </w:r>
      <w:r w:rsidR="009B3300">
        <w:t>and d</w:t>
      </w:r>
      <w:r w:rsidR="00A4193F">
        <w:t xml:space="preserve">ebugging </w:t>
      </w:r>
      <w:r w:rsidR="009B3300">
        <w:t>s</w:t>
      </w:r>
      <w:r w:rsidR="00A4193F">
        <w:t>cripts</w:t>
      </w:r>
      <w:bookmarkEnd w:id="99"/>
    </w:p>
    <w:p w14:paraId="0031A434" w14:textId="77777777" w:rsidR="00A4193F" w:rsidRDefault="00A4193F" w:rsidP="00A4193F">
      <w:pPr>
        <w:pStyle w:val="Heading2"/>
      </w:pPr>
      <w:bookmarkStart w:id="100" w:name="_Toc515360846"/>
      <w:r>
        <w:t>Increase the log messages verbosity on Automation Server</w:t>
      </w:r>
      <w:bookmarkEnd w:id="100"/>
    </w:p>
    <w:p w14:paraId="0B750721" w14:textId="77777777" w:rsidR="00A4193F" w:rsidRDefault="00A4193F" w:rsidP="00A4193F">
      <w:pPr>
        <w:pStyle w:val="DDBodyText"/>
      </w:pPr>
      <w:r>
        <w:t>When running in production log messages a kept to a minimum. In the case of errors where the messages are not sufficient it is possible to increase the verbosity by changing a variable in the global_vars.py</w:t>
      </w:r>
    </w:p>
    <w:p w14:paraId="239F4539" w14:textId="77777777" w:rsidR="00A4193F" w:rsidRDefault="00A4193F" w:rsidP="00A4193F">
      <w:pPr>
        <w:pStyle w:val="DDBodyText"/>
      </w:pPr>
      <w:r>
        <w:t>Simply change the line</w:t>
      </w:r>
    </w:p>
    <w:p w14:paraId="0B6DB387" w14:textId="77777777" w:rsidR="00AC2C58" w:rsidRDefault="00AC2C58" w:rsidP="00A4193F">
      <w:pPr>
        <w:pStyle w:val="Lucida-9"/>
      </w:pPr>
    </w:p>
    <w:p w14:paraId="302F6175" w14:textId="77777777" w:rsidR="00A4193F" w:rsidRPr="002155E0" w:rsidRDefault="00A4193F" w:rsidP="00A4193F">
      <w:pPr>
        <w:pStyle w:val="Lucida-9"/>
      </w:pPr>
      <w:proofErr w:type="spellStart"/>
      <w:r w:rsidRPr="002155E0">
        <w:t>log_verbose</w:t>
      </w:r>
      <w:proofErr w:type="spellEnd"/>
      <w:r w:rsidRPr="002155E0">
        <w:t xml:space="preserve"> = False</w:t>
      </w:r>
    </w:p>
    <w:p w14:paraId="24BA9438" w14:textId="77777777" w:rsidR="00A4193F" w:rsidRDefault="00A4193F" w:rsidP="00A4193F">
      <w:pPr>
        <w:pStyle w:val="Lucida-9"/>
      </w:pPr>
      <w:r>
        <w:t xml:space="preserve">to </w:t>
      </w:r>
    </w:p>
    <w:p w14:paraId="24D4E7D9" w14:textId="77777777" w:rsidR="00A4193F" w:rsidRDefault="00A4193F" w:rsidP="00A4193F">
      <w:pPr>
        <w:pStyle w:val="Lucida-9"/>
      </w:pPr>
      <w:proofErr w:type="spellStart"/>
      <w:r w:rsidRPr="002155E0">
        <w:t>log_verbose</w:t>
      </w:r>
      <w:proofErr w:type="spellEnd"/>
      <w:r w:rsidRPr="002155E0">
        <w:t xml:space="preserve"> = True</w:t>
      </w:r>
    </w:p>
    <w:p w14:paraId="0A8D02A2" w14:textId="77777777" w:rsidR="00AC2C58" w:rsidRPr="002155E0" w:rsidRDefault="00AC2C58" w:rsidP="00A4193F">
      <w:pPr>
        <w:pStyle w:val="Lucida-9"/>
      </w:pPr>
    </w:p>
    <w:p w14:paraId="16CF3435" w14:textId="77777777" w:rsidR="00A4193F" w:rsidRDefault="00A4193F" w:rsidP="00A4193F">
      <w:pPr>
        <w:pStyle w:val="DDBodyText"/>
      </w:pPr>
      <w:r>
        <w:t>Do not forget to change it back once the problem has been resolved.</w:t>
      </w:r>
    </w:p>
    <w:p w14:paraId="26129236" w14:textId="77777777" w:rsidR="00A4193F" w:rsidRDefault="00A4193F" w:rsidP="00A4193F">
      <w:pPr>
        <w:pStyle w:val="DDBodyText"/>
      </w:pPr>
    </w:p>
    <w:p w14:paraId="317FDF3F" w14:textId="77777777" w:rsidR="00A4193F" w:rsidRDefault="00A4193F" w:rsidP="00A4193F">
      <w:pPr>
        <w:pStyle w:val="Heading2"/>
      </w:pPr>
      <w:bookmarkStart w:id="101" w:name="_Toc515360847"/>
      <w:r>
        <w:t xml:space="preserve">Debugging on local laptop using </w:t>
      </w:r>
      <w:proofErr w:type="spellStart"/>
      <w:r>
        <w:t>Pycharm</w:t>
      </w:r>
      <w:bookmarkEnd w:id="101"/>
      <w:proofErr w:type="spellEnd"/>
    </w:p>
    <w:p w14:paraId="11A449DF" w14:textId="77777777" w:rsidR="00A4193F" w:rsidRDefault="00A4193F" w:rsidP="00A4193F">
      <w:pPr>
        <w:pStyle w:val="DDBodyText"/>
      </w:pPr>
      <w:r>
        <w:t xml:space="preserve">Given that debug capabilities on the automation server are very limited, it might be necessary to resort to </w:t>
      </w:r>
      <w:proofErr w:type="spellStart"/>
      <w:r>
        <w:t>Pycharm</w:t>
      </w:r>
      <w:proofErr w:type="spellEnd"/>
      <w:r>
        <w:t xml:space="preserve"> </w:t>
      </w:r>
      <w:proofErr w:type="gramStart"/>
      <w:r>
        <w:t>in order to</w:t>
      </w:r>
      <w:proofErr w:type="gramEnd"/>
      <w:r>
        <w:t xml:space="preserve"> seek a faster resolution/debug to the problem.</w:t>
      </w:r>
    </w:p>
    <w:p w14:paraId="66B2A0E7" w14:textId="77777777" w:rsidR="00A4193F" w:rsidRDefault="00A4193F" w:rsidP="00A4193F">
      <w:pPr>
        <w:pStyle w:val="DDBodyText"/>
      </w:pPr>
      <w:r>
        <w:t>The steps should be the following:</w:t>
      </w:r>
    </w:p>
    <w:p w14:paraId="6DD3988B" w14:textId="77777777" w:rsidR="00A4193F" w:rsidRDefault="00A4193F" w:rsidP="00A4193F">
      <w:pPr>
        <w:pStyle w:val="DDBullet1"/>
      </w:pPr>
      <w:r>
        <w:t xml:space="preserve">An existing </w:t>
      </w:r>
      <w:proofErr w:type="spellStart"/>
      <w:r>
        <w:t>Pycharm</w:t>
      </w:r>
      <w:proofErr w:type="spellEnd"/>
      <w:r>
        <w:t xml:space="preserve"> environment should be already setup. It is outside the scope of this document how to setup such an environment.</w:t>
      </w:r>
    </w:p>
    <w:p w14:paraId="698FEDC0" w14:textId="77777777" w:rsidR="00A4193F" w:rsidRDefault="00A4193F" w:rsidP="00A4193F">
      <w:pPr>
        <w:pStyle w:val="DDBullet1"/>
      </w:pPr>
      <w:r>
        <w:t xml:space="preserve">The version of code in </w:t>
      </w:r>
      <w:proofErr w:type="spellStart"/>
      <w:r>
        <w:t>nsmk-qa</w:t>
      </w:r>
      <w:proofErr w:type="spellEnd"/>
      <w:r>
        <w:t>/code should be the same as the one which is being used in production.</w:t>
      </w:r>
    </w:p>
    <w:p w14:paraId="51A0D643" w14:textId="77777777" w:rsidR="00A4193F" w:rsidRDefault="00A4193F" w:rsidP="00A4193F">
      <w:pPr>
        <w:pStyle w:val="DDBodyText"/>
      </w:pPr>
      <w:r w:rsidRPr="00325EF2">
        <w:t>These</w:t>
      </w:r>
      <w:r>
        <w:t xml:space="preserve"> are the steps to obtain a sync-up version on your environment.</w:t>
      </w:r>
    </w:p>
    <w:p w14:paraId="22489751" w14:textId="77777777" w:rsidR="00A4193F" w:rsidRDefault="00A4193F" w:rsidP="00A4193F">
      <w:pPr>
        <w:pStyle w:val="DDBodyText"/>
      </w:pPr>
      <w:r>
        <w:t>On the server run ./VERSION.sh</w:t>
      </w:r>
    </w:p>
    <w:p w14:paraId="55E1C322" w14:textId="77777777" w:rsidR="00A4193F" w:rsidRDefault="00A4193F" w:rsidP="00A4193F">
      <w:pPr>
        <w:pStyle w:val="DDBodyText"/>
      </w:pPr>
      <w:r>
        <w:t>(same as doing a git describe –</w:t>
      </w:r>
      <w:proofErr w:type="gramStart"/>
      <w:r>
        <w:t>tags)This</w:t>
      </w:r>
      <w:proofErr w:type="gramEnd"/>
      <w:r>
        <w:t xml:space="preserve"> will provide which version is running on the server.</w:t>
      </w:r>
    </w:p>
    <w:p w14:paraId="5107DED8" w14:textId="77777777" w:rsidR="00A4193F" w:rsidRDefault="00A4193F" w:rsidP="00A4193F">
      <w:pPr>
        <w:pStyle w:val="DDBodyText"/>
      </w:pPr>
      <w:r>
        <w:t>&lt;VERSION_IN_PRODUCTION&gt; e.g.  P25</w:t>
      </w:r>
    </w:p>
    <w:p w14:paraId="35FCE919" w14:textId="77777777" w:rsidR="00A4193F" w:rsidRDefault="00A4193F" w:rsidP="00A4193F">
      <w:pPr>
        <w:pStyle w:val="DDBodyText"/>
      </w:pPr>
      <w:r>
        <w:t xml:space="preserve">On your machine clone the same version: git clone -b &lt;VERSION_IN_PRODUCTION&gt;  </w:t>
      </w:r>
      <w:hyperlink r:id="rId13" w:history="1">
        <w:r w:rsidRPr="00630597">
          <w:rPr>
            <w:rStyle w:val="Hyperlink"/>
          </w:rPr>
          <w:t>https://github.com/&lt;repo</w:t>
        </w:r>
      </w:hyperlink>
      <w:r>
        <w:t xml:space="preserve">&gt; code </w:t>
      </w:r>
    </w:p>
    <w:p w14:paraId="42873BC0" w14:textId="77777777" w:rsidR="00A4193F" w:rsidRDefault="00A4193F" w:rsidP="00A4193F">
      <w:pPr>
        <w:pStyle w:val="DDBodyText"/>
      </w:pPr>
      <w:r>
        <w:t>Now you are ready to start debugging the code.</w:t>
      </w:r>
    </w:p>
    <w:p w14:paraId="590BFC28" w14:textId="77777777" w:rsidR="00A4193F" w:rsidRDefault="00A4193F" w:rsidP="00A4193F">
      <w:pPr>
        <w:pStyle w:val="DDBodyText"/>
      </w:pPr>
      <w:r>
        <w:lastRenderedPageBreak/>
        <w:t>If the problem is a crash, simply put a breakpoint just before the crash and attempt to find the problem that way.</w:t>
      </w:r>
    </w:p>
    <w:p w14:paraId="3BD56858" w14:textId="77777777" w:rsidR="00A4193F" w:rsidRDefault="00A4193F" w:rsidP="00A4193F">
      <w:pPr>
        <w:pStyle w:val="DDBodyText"/>
      </w:pPr>
    </w:p>
    <w:p w14:paraId="0510BB55" w14:textId="77777777" w:rsidR="00A4193F" w:rsidRDefault="00A4193F" w:rsidP="00A4193F">
      <w:pPr>
        <w:pStyle w:val="Heading2"/>
      </w:pPr>
      <w:bookmarkStart w:id="102" w:name="_Toc515360848"/>
      <w:r>
        <w:t>Common production issues and possible remedies</w:t>
      </w:r>
      <w:bookmarkEnd w:id="102"/>
    </w:p>
    <w:p w14:paraId="6DEF6AAB" w14:textId="77777777" w:rsidR="00A4193F" w:rsidRDefault="00A4193F" w:rsidP="00A4193F">
      <w:pPr>
        <w:pStyle w:val="DDBodyText"/>
      </w:pPr>
      <w:r>
        <w:t>It is always advisable to deploy l3 firewall and s2svpn rules against a test org.</w:t>
      </w:r>
    </w:p>
    <w:p w14:paraId="14DC0435" w14:textId="77777777" w:rsidR="00A4193F" w:rsidRDefault="00A4193F" w:rsidP="00A4193F">
      <w:pPr>
        <w:pStyle w:val="DDBodyText"/>
      </w:pPr>
    </w:p>
    <w:p w14:paraId="579A0FE3" w14:textId="77777777" w:rsidR="00A4193F" w:rsidRDefault="00A4193F" w:rsidP="00A4193F">
      <w:pPr>
        <w:pStyle w:val="DDBullet1"/>
      </w:pPr>
      <w:r>
        <w:t>Deploy l3fwrules fails</w:t>
      </w:r>
    </w:p>
    <w:p w14:paraId="4C605EDE" w14:textId="77777777" w:rsidR="00A4193F" w:rsidRDefault="00A4193F" w:rsidP="00A4193F">
      <w:pPr>
        <w:pStyle w:val="DDBullet8"/>
      </w:pPr>
      <w:r>
        <w:t>The networks/stores have been corrupted.</w:t>
      </w:r>
    </w:p>
    <w:p w14:paraId="2824379A" w14:textId="77777777" w:rsidR="00A4193F" w:rsidRDefault="00A4193F" w:rsidP="00A4193F">
      <w:pPr>
        <w:pStyle w:val="DDBullet8"/>
      </w:pPr>
      <w:r>
        <w:t xml:space="preserve">Delete and re-deploy networks and stores again. </w:t>
      </w:r>
    </w:p>
    <w:p w14:paraId="1075D754" w14:textId="77777777" w:rsidR="00A4193F" w:rsidRDefault="00A4193F" w:rsidP="00A4193F">
      <w:pPr>
        <w:pStyle w:val="DDBullet8"/>
      </w:pPr>
      <w:r>
        <w:t>An actual problem with the l3fwrules_template.json file.</w:t>
      </w:r>
    </w:p>
    <w:p w14:paraId="13D276D4" w14:textId="77777777" w:rsidR="00A4193F" w:rsidRDefault="00A4193F" w:rsidP="00A4193F">
      <w:pPr>
        <w:pStyle w:val="DDBullet8"/>
      </w:pPr>
      <w:r>
        <w:t>Ensure the converted csv-to-json is passing without errors, watch for the actual error messages from the convert script. (A message will point you to a line that can be offset but one of two depending if you are using csv or excel source input)</w:t>
      </w:r>
    </w:p>
    <w:p w14:paraId="0C25572B" w14:textId="77777777" w:rsidR="00A4193F" w:rsidRDefault="00A4193F" w:rsidP="00A4193F">
      <w:pPr>
        <w:pStyle w:val="DDBullet1"/>
      </w:pPr>
      <w:r>
        <w:t>Deploy s2sfwrules fails</w:t>
      </w:r>
    </w:p>
    <w:p w14:paraId="0F8DD049" w14:textId="77777777" w:rsidR="00A4193F" w:rsidRDefault="00A4193F" w:rsidP="00A4193F">
      <w:pPr>
        <w:pStyle w:val="DDBullet8"/>
      </w:pPr>
      <w:r>
        <w:t>An actual problem with the l3fwrules_template.json file.</w:t>
      </w:r>
      <w:r>
        <w:br/>
        <w:t xml:space="preserve">Ensure the convert csv-to-json is passing without errors, watch for the actual error messages from the </w:t>
      </w:r>
    </w:p>
    <w:p w14:paraId="4E7C34D2" w14:textId="77777777" w:rsidR="00A4193F" w:rsidRDefault="00A4193F" w:rsidP="00A4193F">
      <w:pPr>
        <w:pStyle w:val="DDBullet8"/>
      </w:pPr>
      <w:r>
        <w:t>Script. (The message will point to a line that can be offset but one of two depending if you are using csv or excel)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p w14:paraId="0799A563" w14:textId="77777777" w:rsidR="00964724" w:rsidRDefault="00964724" w:rsidP="00964724">
      <w:pPr>
        <w:pStyle w:val="DDBodyText"/>
        <w:rPr>
          <w:lang w:val="en-US"/>
        </w:rPr>
      </w:pPr>
    </w:p>
    <w:sectPr w:rsidR="00964724" w:rsidSect="001F19C8">
      <w:pgSz w:w="12240" w:h="15840" w:code="9"/>
      <w:pgMar w:top="1417" w:right="1417" w:bottom="1417" w:left="1417" w:header="1871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99878" w14:textId="77777777" w:rsidR="0093064F" w:rsidRDefault="0093064F">
      <w:r>
        <w:separator/>
      </w:r>
    </w:p>
  </w:endnote>
  <w:endnote w:type="continuationSeparator" w:id="0">
    <w:p w14:paraId="71927ED7" w14:textId="77777777" w:rsidR="0093064F" w:rsidRDefault="00930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3A89B" w14:textId="77777777" w:rsidR="00B722D7" w:rsidRDefault="00B722D7" w:rsidP="008E6C3E">
    <w:pPr>
      <w:pStyle w:val="Footer"/>
      <w:tabs>
        <w:tab w:val="clear" w:pos="9072"/>
        <w:tab w:val="right" w:pos="14287"/>
      </w:tabs>
      <w:rPr>
        <w:lang w:eastAsia="en-US"/>
      </w:rPr>
    </w:pPr>
    <w:r>
      <w:rPr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4B71196" wp14:editId="6E2A7F3B">
              <wp:simplePos x="0" y="0"/>
              <wp:positionH relativeFrom="page">
                <wp:posOffset>151765</wp:posOffset>
              </wp:positionH>
              <wp:positionV relativeFrom="page">
                <wp:align>bottom</wp:align>
              </wp:positionV>
              <wp:extent cx="396000" cy="3045600"/>
              <wp:effectExtent l="0" t="0" r="4445" b="2540"/>
              <wp:wrapNone/>
              <wp:docPr id="11" name="Identity Block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000" cy="304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9AAB14" w14:textId="77777777" w:rsidR="00B722D7" w:rsidRPr="009B5179" w:rsidRDefault="00B722D7" w:rsidP="008E6C3E">
                          <w:pPr>
                            <w:pStyle w:val="RefBlockLeft"/>
                          </w:pPr>
                          <w:r>
                            <w:t>                      </w:t>
                          </w:r>
                          <w:fldSimple w:instr=" DOCPROPERTY  &quot;Document Version&quot;  \* MERGEFORMAT ">
                            <w:r w:rsidR="00D00976">
                              <w:t>Version 1.00</w:t>
                            </w:r>
                          </w:fldSimple>
                          <w:r>
                            <w:t xml:space="preserve">  </w:t>
                          </w:r>
                          <w:r>
                            <w:fldChar w:fldCharType="begin"/>
                          </w:r>
                          <w:r>
                            <w:instrText xml:space="preserve"> DOCPROPERTY  "Submission Date"  \@ “MMMM dd, yyyy”  \* MERGEFORMAT </w:instrText>
                          </w:r>
                          <w:r>
                            <w:fldChar w:fldCharType="separate"/>
                          </w:r>
                          <w:r w:rsidR="00D00976">
                            <w:t>April 24, 2018</w:t>
                          </w:r>
                          <w:r>
                            <w:fldChar w:fldCharType="end"/>
                          </w:r>
                          <w:r>
                            <w:br/>
                            <w:t>                      </w:t>
                          </w:r>
                          <w:r>
                            <w:fldChar w:fldCharType="begin"/>
                          </w:r>
                          <w:r>
                            <w:instrText xml:space="preserve"> DOCPROPERTY  DDRef  \* MERGEFORMAT </w:instrTex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B71196" id="_x0000_t202" coordsize="21600,21600" o:spt="202" path="m,l,21600r21600,l21600,xe">
              <v:stroke joinstyle="miter"/>
              <v:path gradientshapeok="t" o:connecttype="rect"/>
            </v:shapetype>
            <v:shape id="Identity Block" o:spid="_x0000_s1028" type="#_x0000_t202" style="position:absolute;margin-left:11.95pt;margin-top:0;width:31.2pt;height:239.8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" stroked="f">
              <v:textbox style="layout-flow:vertical;mso-layout-flow-alt:bottom-to-top">
                <w:txbxContent>
                  <w:p w14:paraId="799AAB14" w14:textId="77777777" w:rsidR="00B722D7" w:rsidRPr="009B5179" w:rsidRDefault="00B722D7" w:rsidP="008E6C3E">
                    <w:pPr>
                      <w:pStyle w:val="RefBlockLeft"/>
                    </w:pPr>
                    <w:r>
                      <w:t>                      </w:t>
                    </w:r>
                    <w:r w:rsidR="00FC61E7">
                      <w:fldChar w:fldCharType="begin"/>
                    </w:r>
                    <w:r w:rsidR="00FC61E7">
                      <w:instrText xml:space="preserve"> DOCPROPERTY  "Document Version"  \* MERGEFORMAT </w:instrText>
                    </w:r>
                    <w:r w:rsidR="00FC61E7">
                      <w:fldChar w:fldCharType="separate"/>
                    </w:r>
                    <w:r w:rsidR="00D00976">
                      <w:t>Version 1.00</w:t>
                    </w:r>
                    <w:r w:rsidR="00FC61E7">
                      <w:fldChar w:fldCharType="end"/>
                    </w:r>
                    <w:r>
                      <w:t xml:space="preserve">  </w:t>
                    </w:r>
                    <w:r>
                      <w:fldChar w:fldCharType="begin"/>
                    </w:r>
                    <w:r>
                      <w:instrText xml:space="preserve"> DOCPROPERTY  "Submission Date"  \@ “MMMM dd, yyyy”  \* MERGEFORMAT </w:instrText>
                    </w:r>
                    <w:r>
                      <w:fldChar w:fldCharType="separate"/>
                    </w:r>
                    <w:r w:rsidR="00D00976">
                      <w:t>April 24, 2018</w:t>
                    </w:r>
                    <w:r>
                      <w:fldChar w:fldCharType="end"/>
                    </w:r>
                    <w:r>
                      <w:br/>
                      <w:t>                      </w:t>
                    </w:r>
                    <w:r>
                      <w:fldChar w:fldCharType="begin"/>
                    </w:r>
                    <w:r>
                      <w:instrText xml:space="preserve"> DOCPROPERTY  DDRef  \* MERGEFORMAT </w:instrTex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lang w:val="en-US" w:eastAsia="en-US"/>
      </w:rPr>
      <mc:AlternateContent>
        <mc:Choice Requires="wps">
          <w:drawing>
            <wp:anchor distT="0" distB="0" distL="114935" distR="114935" simplePos="0" relativeHeight="251660800" behindDoc="1" locked="1" layoutInCell="1" allowOverlap="1" wp14:anchorId="6F5FEF2B" wp14:editId="4E6744D3">
              <wp:simplePos x="0" y="0"/>
              <wp:positionH relativeFrom="page">
                <wp:posOffset>-5581015</wp:posOffset>
              </wp:positionH>
              <wp:positionV relativeFrom="page">
                <wp:posOffset>4457065</wp:posOffset>
              </wp:positionV>
              <wp:extent cx="11844020" cy="720090"/>
              <wp:effectExtent l="9525" t="9525" r="13335" b="14605"/>
              <wp:wrapNone/>
              <wp:docPr id="5" name="Left Ba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 rot="-5400000">
                        <a:off x="0" y="0"/>
                        <a:ext cx="11844020" cy="7200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69BE28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AE7C66" w14:textId="77777777" w:rsidR="00B722D7" w:rsidRDefault="00B722D7" w:rsidP="008E6C3E">
                          <w:pPr>
                            <w:pStyle w:val="Header"/>
                            <w:pBdr>
                              <w:top w:val="none" w:sz="0" w:space="0" w:color="auto"/>
                              <w:bottom w:val="none" w:sz="0" w:space="0" w:color="auto"/>
                            </w:pBdr>
                            <w:ind w:firstLine="0"/>
                          </w:pPr>
                        </w:p>
                        <w:p w14:paraId="56E6FC9E" w14:textId="77777777" w:rsidR="00B722D7" w:rsidRDefault="00B722D7" w:rsidP="008E6C3E"/>
                        <w:p w14:paraId="76760FA3" w14:textId="77777777" w:rsidR="00B722D7" w:rsidRDefault="00B722D7" w:rsidP="008E6C3E"/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5FEF2B" id="Left Bar" o:spid="_x0000_s1029" type="#_x0000_t202" style="position:absolute;margin-left:-439.45pt;margin-top:350.95pt;width:932.6pt;height:56.7pt;rotation:-90;z-index:-25165568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" strokecolor="#69be28" strokeweight="1pt">
              <v:path arrowok="t"/>
              <v:textbox inset="0,0,0,0">
                <w:txbxContent>
                  <w:p w14:paraId="0EAE7C66" w14:textId="77777777" w:rsidR="00B722D7" w:rsidRDefault="00B722D7" w:rsidP="008E6C3E">
                    <w:pPr>
                      <w:pStyle w:val="Header"/>
                      <w:pBdr>
                        <w:top w:val="none" w:sz="0" w:space="0" w:color="auto"/>
                        <w:bottom w:val="none" w:sz="0" w:space="0" w:color="auto"/>
                      </w:pBdr>
                      <w:ind w:firstLine="0"/>
                    </w:pPr>
                  </w:p>
                  <w:p w14:paraId="56E6FC9E" w14:textId="77777777" w:rsidR="00B722D7" w:rsidRDefault="00B722D7" w:rsidP="008E6C3E"/>
                  <w:p w14:paraId="76760FA3" w14:textId="77777777" w:rsidR="00B722D7" w:rsidRDefault="00B722D7" w:rsidP="008E6C3E"/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1" layoutInCell="1" allowOverlap="1" wp14:anchorId="6AC82466" wp14:editId="1B293D6A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1800225" cy="720090"/>
              <wp:effectExtent l="0" t="4445" r="2540" b="0"/>
              <wp:wrapSquare wrapText="bothSides"/>
              <wp:docPr id="2" name="PageNr Block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0225" cy="720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30CD62A" w14:textId="77777777" w:rsidR="00B722D7" w:rsidRDefault="00B722D7" w:rsidP="008E6C3E">
                          <w:pPr>
                            <w:pStyle w:val="Footer"/>
                            <w:jc w:val="right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62307">
                            <w:t>25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 w:rsidR="00B62307"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216000" rIns="91440" bIns="90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C82466" id="PageNr Block" o:spid="_x0000_s1030" type="#_x0000_t202" style="position:absolute;margin-left:90.55pt;margin-top:0;width:141.75pt;height:56.7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" filled="f" stroked="f">
              <v:textbox inset=",6mm,,2.5mm">
                <w:txbxContent>
                  <w:p w14:paraId="630CD62A" w14:textId="77777777" w:rsidR="00B722D7" w:rsidRDefault="00B722D7" w:rsidP="008E6C3E">
                    <w:pPr>
                      <w:pStyle w:val="Footer"/>
                      <w:jc w:val="right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62307">
                      <w:t>25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</w:instrText>
                    </w:r>
                    <w:r>
                      <w:fldChar w:fldCharType="separate"/>
                    </w:r>
                    <w:r w:rsidR="00B62307"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 anchory="page"/>
              <w10:anchorlock/>
            </v:shape>
          </w:pict>
        </mc:Fallback>
      </mc:AlternateContent>
    </w:r>
  </w:p>
  <w:p w14:paraId="33383BB2" w14:textId="77777777" w:rsidR="00B722D7" w:rsidRDefault="00B722D7" w:rsidP="008E6C3E">
    <w:pPr>
      <w:pStyle w:val="Footer"/>
      <w:tabs>
        <w:tab w:val="clear" w:pos="9072"/>
        <w:tab w:val="right" w:pos="14287"/>
      </w:tabs>
    </w:pPr>
    <w:r>
      <w:rPr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1" layoutInCell="1" allowOverlap="1" wp14:anchorId="1825D5C4" wp14:editId="7E8673E6">
              <wp:simplePos x="0" y="0"/>
              <wp:positionH relativeFrom="page">
                <wp:posOffset>0</wp:posOffset>
              </wp:positionH>
              <wp:positionV relativeFrom="line">
                <wp:posOffset>-180340</wp:posOffset>
              </wp:positionV>
              <wp:extent cx="10692130" cy="0"/>
              <wp:effectExtent l="9525" t="10160" r="13970" b="8890"/>
              <wp:wrapNone/>
              <wp:docPr id="1" name="Bottom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69213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66BC29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C15C31" id="Bottom Line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line;mso-width-percent:0;mso-height-percent:0;mso-width-relative:page;mso-height-relative:page" from="0,-14.2pt" to="841.9pt,-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" strokecolor="#66bc29">
              <w10:wrap anchorx="page" anchory="line"/>
              <w10:anchorlock/>
            </v:line>
          </w:pict>
        </mc:Fallback>
      </mc:AlternateContent>
    </w:r>
    <w:fldSimple w:instr=" DOCPROPERTY  Security  \* MERGEFORMAT ">
      <w:r w:rsidR="00D00976">
        <w:t>Company Confidential - Client / Vendor Information</w:t>
      </w:r>
    </w:fldSimple>
    <w:r>
      <w:br/>
    </w:r>
    <w:r>
      <w:rPr>
        <w:rFonts w:hint="eastAsia"/>
      </w:rPr>
      <w:t>©</w:t>
    </w:r>
    <w:r>
      <w:t xml:space="preserve"> </w:t>
    </w:r>
    <w:fldSimple w:instr=" DOCPROPERTY  Company  \* MERGEFORMAT ">
      <w:r w:rsidR="00D00976">
        <w:t>Dimension Data North America, Inc.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8C212" w14:textId="77777777" w:rsidR="00B722D7" w:rsidRDefault="00B722D7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73FA65C" wp14:editId="7FDDC666">
              <wp:simplePos x="0" y="0"/>
              <wp:positionH relativeFrom="page">
                <wp:posOffset>826135</wp:posOffset>
              </wp:positionH>
              <wp:positionV relativeFrom="page">
                <wp:posOffset>8074660</wp:posOffset>
              </wp:positionV>
              <wp:extent cx="3600000" cy="2138400"/>
              <wp:effectExtent l="0" t="0" r="635" b="0"/>
              <wp:wrapNone/>
              <wp:docPr id="7" name="Front Low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000" cy="213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06C0C" w14:textId="77777777" w:rsidR="00B722D7" w:rsidRDefault="00B722D7" w:rsidP="008E6C3E">
                          <w:pPr>
                            <w:pStyle w:val="Title5SubmissionDate"/>
                          </w:pPr>
                          <w:r>
                            <w:fldChar w:fldCharType="begin"/>
                          </w:r>
                          <w:r>
                            <w:instrText xml:space="preserve"> DOCPROPERTY  "Submission Date"  \@ “MMMM dd, yyyy”  \* MERGEFORMAT </w:instrText>
                          </w:r>
                          <w:r>
                            <w:fldChar w:fldCharType="separate"/>
                          </w:r>
                          <w:r w:rsidR="00D00976">
                            <w:t>April 24, 2018</w:t>
                          </w:r>
                          <w:r>
                            <w:fldChar w:fldCharType="end"/>
                          </w:r>
                        </w:p>
                        <w:p w14:paraId="4B0C69C0" w14:textId="77777777" w:rsidR="00B722D7" w:rsidRDefault="00B722D7" w:rsidP="008E6C3E">
                          <w:pPr>
                            <w:pStyle w:val="Title6VersionandContacts"/>
                          </w:pPr>
                        </w:p>
                        <w:p w14:paraId="3641BC93" w14:textId="66491F87" w:rsidR="00B722D7" w:rsidRDefault="00B722D7" w:rsidP="008E6C3E">
                          <w:pPr>
                            <w:pStyle w:val="Title6VersionandContacts"/>
                            <w:rPr>
                              <w:b/>
                            </w:rPr>
                          </w:pPr>
                          <w:r w:rsidRPr="00F135A0">
                            <w:rPr>
                              <w:b/>
                            </w:rPr>
                            <w:t>Linus Vidal</w:t>
                          </w:r>
                        </w:p>
                        <w:p w14:paraId="1E4B751B" w14:textId="42FF38A3" w:rsidR="00B722D7" w:rsidRDefault="00B722D7" w:rsidP="008E6C3E">
                          <w:pPr>
                            <w:pStyle w:val="Title6VersionandContacts"/>
                          </w:pPr>
                          <w:r>
                            <w:t>linus.vidal@dimensiondata.com</w:t>
                          </w:r>
                        </w:p>
                        <w:p w14:paraId="029B84DC" w14:textId="32A7FE22" w:rsidR="00B722D7" w:rsidRDefault="00B722D7" w:rsidP="008E6C3E">
                          <w:pPr>
                            <w:pStyle w:val="Title6VersionandContacts"/>
                          </w:pPr>
                        </w:p>
                      </w:txbxContent>
                    </wps:txbx>
                    <wps:bodyPr rot="0" vert="horz" wrap="square" lIns="0" tIns="45720" rIns="36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FA65C" id="_x0000_t202" coordsize="21600,21600" o:spt="202" path="m,l,21600r21600,l21600,xe">
              <v:stroke joinstyle="miter"/>
              <v:path gradientshapeok="t" o:connecttype="rect"/>
            </v:shapetype>
            <v:shape id="Front Lower" o:spid="_x0000_s1033" type="#_x0000_t202" style="position:absolute;margin-left:65.05pt;margin-top:635.8pt;width:283.45pt;height:168.4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" filled="f" stroked="f">
              <v:textbox inset="0,,1mm">
                <w:txbxContent>
                  <w:p w14:paraId="08706C0C" w14:textId="77777777" w:rsidR="00B722D7" w:rsidRDefault="00B722D7" w:rsidP="008E6C3E">
                    <w:pPr>
                      <w:pStyle w:val="Title5SubmissionDate"/>
                    </w:pPr>
                    <w:r>
                      <w:fldChar w:fldCharType="begin"/>
                    </w:r>
                    <w:r>
                      <w:instrText xml:space="preserve"> DOCPROPERTY  "Submission Date"  \@ “MMMM dd, yyyy”  \* MERGEFORMAT </w:instrText>
                    </w:r>
                    <w:r>
                      <w:fldChar w:fldCharType="separate"/>
                    </w:r>
                    <w:r w:rsidR="00D00976">
                      <w:t>April 24, 2018</w:t>
                    </w:r>
                    <w:r>
                      <w:fldChar w:fldCharType="end"/>
                    </w:r>
                  </w:p>
                  <w:p w14:paraId="4B0C69C0" w14:textId="77777777" w:rsidR="00B722D7" w:rsidRDefault="00B722D7" w:rsidP="008E6C3E">
                    <w:pPr>
                      <w:pStyle w:val="Title6VersionandContacts"/>
                    </w:pPr>
                  </w:p>
                  <w:p w14:paraId="3641BC93" w14:textId="66491F87" w:rsidR="00B722D7" w:rsidRDefault="00B722D7" w:rsidP="008E6C3E">
                    <w:pPr>
                      <w:pStyle w:val="Title6VersionandContacts"/>
                      <w:rPr>
                        <w:b/>
                      </w:rPr>
                    </w:pPr>
                    <w:r w:rsidRPr="00F135A0">
                      <w:rPr>
                        <w:b/>
                      </w:rPr>
                      <w:t>Linus Vidal</w:t>
                    </w:r>
                  </w:p>
                  <w:p w14:paraId="1E4B751B" w14:textId="42FF38A3" w:rsidR="00B722D7" w:rsidRDefault="00B722D7" w:rsidP="008E6C3E">
                    <w:pPr>
                      <w:pStyle w:val="Title6VersionandContacts"/>
                    </w:pPr>
                    <w:r>
                      <w:t>linus.vidal@dimensiondata.com</w:t>
                    </w:r>
                  </w:p>
                  <w:p w14:paraId="029B84DC" w14:textId="32A7FE22" w:rsidR="00B722D7" w:rsidRDefault="00B722D7" w:rsidP="008E6C3E">
                    <w:pPr>
                      <w:pStyle w:val="Title6VersionandContacts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141A9" w14:textId="77777777" w:rsidR="0093064F" w:rsidRDefault="0093064F">
      <w:r>
        <w:separator/>
      </w:r>
    </w:p>
  </w:footnote>
  <w:footnote w:type="continuationSeparator" w:id="0">
    <w:p w14:paraId="283EFFB2" w14:textId="77777777" w:rsidR="0093064F" w:rsidRDefault="00930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6D87B" w14:textId="77777777" w:rsidR="00B722D7" w:rsidRDefault="00B722D7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8019725" wp14:editId="70107135">
              <wp:simplePos x="0" y="0"/>
              <wp:positionH relativeFrom="page">
                <wp:posOffset>144145</wp:posOffset>
              </wp:positionH>
              <wp:positionV relativeFrom="page">
                <wp:posOffset>1555115</wp:posOffset>
              </wp:positionV>
              <wp:extent cx="410210" cy="5120005"/>
              <wp:effectExtent l="0" t="0" r="8890" b="4445"/>
              <wp:wrapNone/>
              <wp:docPr id="10" name="Document Typ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210" cy="51200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1132FC" w14:textId="77777777" w:rsidR="00B722D7" w:rsidRDefault="0093064F" w:rsidP="008E6C3E">
                          <w:pPr>
                            <w:pStyle w:val="Title4LeftMargin"/>
                          </w:pPr>
                          <w:r>
                            <w:fldChar w:fldCharType="begin"/>
                          </w:r>
                          <w:r>
                            <w:instrText xml:space="preserve"> docproperty  doctype </w:instrText>
                          </w:r>
                          <w:r>
                            <w:fldChar w:fldCharType="separate"/>
                          </w:r>
                          <w:r w:rsidR="00D00976">
                            <w:t>Meraki Network Automation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019725" id="_x0000_t202" coordsize="21600,21600" o:spt="202" path="m,l,21600r21600,l21600,xe">
              <v:stroke joinstyle="miter"/>
              <v:path gradientshapeok="t" o:connecttype="rect"/>
            </v:shapetype>
            <v:shape id="Document Type" o:spid="_x0000_s1026" type="#_x0000_t202" style="position:absolute;margin-left:11.35pt;margin-top:122.45pt;width:32.3pt;height:403.1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" stroked="f">
              <v:textbox style="layout-flow:vertical;mso-layout-flow-alt:bottom-to-top">
                <w:txbxContent>
                  <w:p w14:paraId="7A1132FC" w14:textId="77777777" w:rsidR="00B722D7" w:rsidRDefault="00B722D7" w:rsidP="008E6C3E">
                    <w:pPr>
                      <w:pStyle w:val="Title4LeftMargin"/>
                    </w:pPr>
                    <w:fldSimple w:instr=" docproperty  doctype ">
                      <w:r w:rsidR="00D00976">
                        <w:t>Meraki Network Automation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1D3E761" wp14:editId="79604814">
          <wp:simplePos x="0" y="0"/>
          <wp:positionH relativeFrom="margin">
            <wp:align>right</wp:align>
          </wp:positionH>
          <wp:positionV relativeFrom="page">
            <wp:align>top</wp:align>
          </wp:positionV>
          <wp:extent cx="1904365" cy="810260"/>
          <wp:effectExtent l="0" t="0" r="635" b="8890"/>
          <wp:wrapNone/>
          <wp:docPr id="16" nam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540"/>
                  <a:stretch>
                    <a:fillRect/>
                  </a:stretch>
                </pic:blipFill>
                <pic:spPr bwMode="auto">
                  <a:xfrm>
                    <a:off x="0" y="0"/>
                    <a:ext cx="1904365" cy="810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608" behindDoc="1" locked="1" layoutInCell="1" allowOverlap="1" wp14:anchorId="7DBA3148" wp14:editId="6B018779">
              <wp:simplePos x="0" y="0"/>
              <wp:positionH relativeFrom="page">
                <wp:posOffset>0</wp:posOffset>
              </wp:positionH>
              <wp:positionV relativeFrom="page">
                <wp:posOffset>900430</wp:posOffset>
              </wp:positionV>
              <wp:extent cx="10692130" cy="467995"/>
              <wp:effectExtent l="0" t="0" r="13970" b="8255"/>
              <wp:wrapNone/>
              <wp:docPr id="9" name="Head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692130" cy="4679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AD5BE" w14:textId="77777777" w:rsidR="00B722D7" w:rsidRDefault="00FC61E7" w:rsidP="008E6C3E">
                          <w:pPr>
                            <w:pStyle w:val="Header"/>
                            <w:pBdr>
                              <w:top w:val="single" w:sz="8" w:space="8" w:color="66BC29"/>
                              <w:bottom w:val="single" w:sz="8" w:space="8" w:color="66BC29"/>
                            </w:pBdr>
                          </w:pPr>
                          <w:fldSimple w:instr=" DOCPROPERTY  HeadLine  \* MERGEFORMAT ">
                            <w:r w:rsidR="00D00976">
                              <w:t>Albertsons Meraki Network Automation Programmer's Guide</w:t>
                            </w:r>
                          </w:fldSimple>
                        </w:p>
                        <w:p w14:paraId="6FA6B7FB" w14:textId="77777777" w:rsidR="00B722D7" w:rsidRDefault="00B722D7"/>
                        <w:p w14:paraId="69ED1B4E" w14:textId="77777777" w:rsidR="00B722D7" w:rsidRDefault="00B722D7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BA3148" id="HeadLine" o:spid="_x0000_s1027" type="#_x0000_t202" style="position:absolute;margin-left:0;margin-top:70.9pt;width:841.9pt;height:36.8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" filled="f" stroked="f" strokeweight=".5pt">
              <v:path arrowok="t"/>
              <v:textbox inset="0,0,0,0">
                <w:txbxContent>
                  <w:p w14:paraId="59BAD5BE" w14:textId="77777777" w:rsidR="00B722D7" w:rsidRDefault="00FC61E7" w:rsidP="008E6C3E">
                    <w:pPr>
                      <w:pStyle w:val="Header"/>
                      <w:pBdr>
                        <w:top w:val="single" w:sz="8" w:space="8" w:color="66BC29"/>
                        <w:bottom w:val="single" w:sz="8" w:space="8" w:color="66BC29"/>
                      </w:pBdr>
                    </w:pPr>
                    <w:r>
                      <w:fldChar w:fldCharType="begin"/>
                    </w:r>
                    <w:r>
                      <w:instrText xml:space="preserve"> DOCPROPERTY  HeadLine  \* MERGEFORMAT </w:instrText>
                    </w:r>
                    <w:r>
                      <w:fldChar w:fldCharType="separate"/>
                    </w:r>
                    <w:r w:rsidR="00D00976">
                      <w:t>Albertsons Meraki Network Automation Programmer's Guide</w:t>
                    </w:r>
                    <w:r>
                      <w:fldChar w:fldCharType="end"/>
                    </w:r>
                  </w:p>
                  <w:p w14:paraId="6FA6B7FB" w14:textId="77777777" w:rsidR="00B722D7" w:rsidRDefault="00B722D7"/>
                  <w:p w14:paraId="69ED1B4E" w14:textId="77777777" w:rsidR="00B722D7" w:rsidRDefault="00B722D7"/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0D8AF" w14:textId="77777777" w:rsidR="00B722D7" w:rsidRDefault="00B722D7">
    <w:r>
      <w:rPr>
        <w:noProof/>
        <w:lang w:val="en-US" w:eastAsia="en-US"/>
      </w:rPr>
      <w:drawing>
        <wp:anchor distT="0" distB="0" distL="114300" distR="114300" simplePos="0" relativeHeight="251659776" behindDoc="1" locked="0" layoutInCell="1" allowOverlap="1" wp14:anchorId="07194B80" wp14:editId="7072143C">
          <wp:simplePos x="0" y="0"/>
          <wp:positionH relativeFrom="page">
            <wp:posOffset>106045</wp:posOffset>
          </wp:positionH>
          <wp:positionV relativeFrom="page">
            <wp:posOffset>-316230</wp:posOffset>
          </wp:positionV>
          <wp:extent cx="7585200" cy="10720800"/>
          <wp:effectExtent l="0" t="0" r="0" b="4445"/>
          <wp:wrapNone/>
          <wp:docPr id="17" name="Cover Image" descr="Cover_24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ver Image" descr="Cover_24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5200" cy="1072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37F3E7A" wp14:editId="238CB1C1">
              <wp:simplePos x="0" y="0"/>
              <wp:positionH relativeFrom="page">
                <wp:posOffset>826135</wp:posOffset>
              </wp:positionH>
              <wp:positionV relativeFrom="page">
                <wp:posOffset>360045</wp:posOffset>
              </wp:positionV>
              <wp:extent cx="1567815" cy="382270"/>
              <wp:effectExtent l="0" t="0" r="7620" b="11430"/>
              <wp:wrapNone/>
              <wp:docPr id="3" name="Front Top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7815" cy="382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FC0092" w14:textId="77777777" w:rsidR="00B722D7" w:rsidRDefault="00B722D7" w:rsidP="008E6C3E">
                          <w:pPr>
                            <w:pStyle w:val="Title1DocumentType"/>
                            <w:pBdr>
                              <w:bottom w:val="single" w:sz="4" w:space="5" w:color="66B529"/>
                            </w:pBdr>
                          </w:pPr>
                          <w:r>
                            <w:fldChar w:fldCharType="begin"/>
                          </w:r>
                          <w:r>
                            <w:instrText xml:space="preserve"> DOCPROPERTY  DocType </w:instrText>
                          </w:r>
                          <w:r>
                            <w:fldChar w:fldCharType="separate"/>
                          </w:r>
                          <w:r w:rsidR="00D00976">
                            <w:t>Meraki Network Automation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080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7F3E7A" id="_x0000_t202" coordsize="21600,21600" o:spt="202" path="m,l,21600r21600,l21600,xe">
              <v:stroke joinstyle="miter"/>
              <v:path gradientshapeok="t" o:connecttype="rect"/>
            </v:shapetype>
            <v:shape id="Front Top" o:spid="_x0000_s1031" type="#_x0000_t202" style="position:absolute;margin-left:65.05pt;margin-top:28.35pt;width:123.45pt;height:30.1pt;z-index:25165568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" filled="f" stroked="f" strokeweight=".5pt">
              <v:path arrowok="t"/>
              <v:textbox style="mso-fit-shape-to-text:t" inset="0,3mm,0,0">
                <w:txbxContent>
                  <w:p w14:paraId="34FC0092" w14:textId="77777777" w:rsidR="00B722D7" w:rsidRDefault="00B722D7" w:rsidP="008E6C3E">
                    <w:pPr>
                      <w:pStyle w:val="Title1DocumentType"/>
                      <w:pBdr>
                        <w:bottom w:val="single" w:sz="4" w:space="5" w:color="66B529"/>
                      </w:pBdr>
                    </w:pPr>
                    <w:r>
                      <w:fldChar w:fldCharType="begin"/>
                    </w:r>
                    <w:r>
                      <w:instrText xml:space="preserve"> DOCPROPERTY  DocType </w:instrText>
                    </w:r>
                    <w:r>
                      <w:fldChar w:fldCharType="separate"/>
                    </w:r>
                    <w:r w:rsidR="00D00976">
                      <w:t>Meraki Network Automation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/>
        <w:bCs w:val="0"/>
        <w:noProof/>
        <w:color w:val="FFFFFF"/>
        <w:sz w:val="36"/>
        <w:szCs w:val="32"/>
        <w:lang w:val="en-US" w:eastAsia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78BEE03" wp14:editId="7E36CC11">
              <wp:simplePos x="0" y="0"/>
              <wp:positionH relativeFrom="page">
                <wp:posOffset>826135</wp:posOffset>
              </wp:positionH>
              <wp:positionV relativeFrom="page">
                <wp:posOffset>1333500</wp:posOffset>
              </wp:positionV>
              <wp:extent cx="5180400" cy="1944000"/>
              <wp:effectExtent l="0" t="0" r="1270" b="0"/>
              <wp:wrapNone/>
              <wp:docPr id="4" name="Document Title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80400" cy="194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0E0066" w14:textId="77777777" w:rsidR="00B722D7" w:rsidRDefault="00FC61E7" w:rsidP="008E6C3E">
                          <w:pPr>
                            <w:pStyle w:val="Title2Headline"/>
                          </w:pPr>
                          <w:fldSimple w:instr=" TITLE  \* MERGEFORMAT ">
                            <w:r w:rsidR="00D00976">
                              <w:t>Meraki Network Automation Programmer's Guide</w:t>
                            </w:r>
                          </w:fldSimple>
                        </w:p>
                        <w:p w14:paraId="513217CE" w14:textId="77777777" w:rsidR="00B722D7" w:rsidRDefault="00B722D7" w:rsidP="008E6C3E">
                          <w:pPr>
                            <w:pStyle w:val="Title3SubtitleorClientReference"/>
                          </w:pPr>
                          <w:r>
                            <w:fldChar w:fldCharType="begin"/>
                          </w:r>
                          <w:r>
                            <w:instrText xml:space="preserve"> DOCPROPERTY  ClientRef  \* MERGEFORMAT </w:instrText>
                          </w:r>
                          <w:r>
                            <w:fldChar w:fldCharType="end"/>
                          </w:r>
                        </w:p>
                        <w:p w14:paraId="09C81002" w14:textId="77777777" w:rsidR="00B722D7" w:rsidRDefault="00FC61E7" w:rsidP="008E6C3E">
                          <w:pPr>
                            <w:pStyle w:val="Title3SubtitleorClientReference"/>
                          </w:pPr>
                          <w:fldSimple w:instr=" DOCPROPERTY  ClientFull  \* MERGEFORMAT ">
                            <w:r w:rsidR="00D00976">
                              <w:t>Albertsons Group</w:t>
                            </w:r>
                          </w:fldSimple>
                        </w:p>
                        <w:p w14:paraId="5B1ACBDB" w14:textId="77777777" w:rsidR="00B722D7" w:rsidRDefault="00FC61E7" w:rsidP="008E6C3E">
                          <w:pPr>
                            <w:pStyle w:val="Title3SubtitleorClientReference"/>
                          </w:pPr>
                          <w:fldSimple w:instr=" SUBJECT  \* MERGEFORMAT ">
                            <w:r w:rsidR="00D00976">
                              <w:t xml:space="preserve"> 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8BEE03" id="Document Titles" o:spid="_x0000_s1032" type="#_x0000_t202" style="position:absolute;margin-left:65.05pt;margin-top:105pt;width:407.9pt;height:153.0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" filled="f" stroked="f" strokeweight=".5pt">
              <v:path arrowok="t"/>
              <v:textbox inset="0,,0">
                <w:txbxContent>
                  <w:p w14:paraId="410E0066" w14:textId="77777777" w:rsidR="00B722D7" w:rsidRDefault="00FC61E7" w:rsidP="008E6C3E">
                    <w:pPr>
                      <w:pStyle w:val="Title2Headline"/>
                    </w:pPr>
                    <w:r>
                      <w:fldChar w:fldCharType="begin"/>
                    </w:r>
                    <w:r>
                      <w:instrText xml:space="preserve"> TITLE  \* MERGEFORMAT </w:instrText>
                    </w:r>
                    <w:r>
                      <w:fldChar w:fldCharType="separate"/>
                    </w:r>
                    <w:r w:rsidR="00D00976">
                      <w:t>Meraki Network Automation Programmer's Guide</w:t>
                    </w:r>
                    <w:r>
                      <w:fldChar w:fldCharType="end"/>
                    </w:r>
                  </w:p>
                  <w:p w14:paraId="513217CE" w14:textId="77777777" w:rsidR="00B722D7" w:rsidRDefault="00B722D7" w:rsidP="008E6C3E">
                    <w:pPr>
                      <w:pStyle w:val="Title3SubtitleorClientReference"/>
                    </w:pPr>
                    <w:r>
                      <w:fldChar w:fldCharType="begin"/>
                    </w:r>
                    <w:r>
                      <w:instrText xml:space="preserve"> DOCPROPERTY  ClientRef  \* MERGEFORMAT </w:instrText>
                    </w:r>
                    <w:r>
                      <w:fldChar w:fldCharType="end"/>
                    </w:r>
                  </w:p>
                  <w:p w14:paraId="09C81002" w14:textId="77777777" w:rsidR="00B722D7" w:rsidRDefault="00FC61E7" w:rsidP="008E6C3E">
                    <w:pPr>
                      <w:pStyle w:val="Title3SubtitleorClientReference"/>
                    </w:pPr>
                    <w:r>
                      <w:fldChar w:fldCharType="begin"/>
                    </w:r>
                    <w:r>
                      <w:instrText xml:space="preserve"> DOCPROPERTY  ClientFull  \* MERGEFORMAT </w:instrText>
                    </w:r>
                    <w:r>
                      <w:fldChar w:fldCharType="separate"/>
                    </w:r>
                    <w:r w:rsidR="00D00976">
                      <w:t>Albertsons Group</w:t>
                    </w:r>
                    <w:r>
                      <w:fldChar w:fldCharType="end"/>
                    </w:r>
                  </w:p>
                  <w:p w14:paraId="5B1ACBDB" w14:textId="77777777" w:rsidR="00B722D7" w:rsidRDefault="00FC61E7" w:rsidP="008E6C3E">
                    <w:pPr>
                      <w:pStyle w:val="Title3SubtitleorClientReference"/>
                    </w:pPr>
                    <w:r>
                      <w:fldChar w:fldCharType="begin"/>
                    </w:r>
                    <w:r>
                      <w:instrText xml:space="preserve"> SUBJECT  \* MERGEFORMAT </w:instrText>
                    </w:r>
                    <w:r>
                      <w:fldChar w:fldCharType="separate"/>
                    </w:r>
                    <w:r w:rsidR="00D00976">
                      <w:t xml:space="preserve"> 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7055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FF143A"/>
    <w:multiLevelType w:val="hybridMultilevel"/>
    <w:tmpl w:val="4E660494"/>
    <w:lvl w:ilvl="0" w:tplc="FF1C7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20DFE"/>
    <w:multiLevelType w:val="hybridMultilevel"/>
    <w:tmpl w:val="ADF05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06B32"/>
    <w:multiLevelType w:val="multilevel"/>
    <w:tmpl w:val="2FA41C98"/>
    <w:styleLink w:val="DDGreyTableBulletList"/>
    <w:lvl w:ilvl="0">
      <w:start w:val="1"/>
      <w:numFmt w:val="bullet"/>
      <w:pStyle w:val="DDGreyTableBullet1"/>
      <w:lvlText w:val="●"/>
      <w:lvlJc w:val="left"/>
      <w:pPr>
        <w:tabs>
          <w:tab w:val="num" w:pos="284"/>
        </w:tabs>
        <w:ind w:left="284" w:hanging="284"/>
      </w:pPr>
      <w:rPr>
        <w:rFonts w:ascii="Arial" w:hAnsi="Arial" w:cs="Arial" w:hint="default"/>
        <w:b w:val="0"/>
        <w:i w:val="0"/>
        <w:color w:val="6D6E71"/>
        <w:spacing w:val="8"/>
        <w:sz w:val="18"/>
        <w:szCs w:val="20"/>
      </w:rPr>
    </w:lvl>
    <w:lvl w:ilvl="1">
      <w:start w:val="1"/>
      <w:numFmt w:val="bullet"/>
      <w:pStyle w:val="DDGreyTableBullet2"/>
      <w:lvlText w:val="○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 w:val="0"/>
        <w:i w:val="0"/>
        <w:color w:val="737373"/>
        <w:spacing w:val="-20"/>
        <w:sz w:val="20"/>
      </w:rPr>
    </w:lvl>
    <w:lvl w:ilvl="2">
      <w:start w:val="1"/>
      <w:numFmt w:val="bullet"/>
      <w:pStyle w:val="DDGreyTableBullet3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  <w:b w:val="0"/>
        <w:i w:val="0"/>
        <w:color w:val="auto"/>
        <w:spacing w:val="-20"/>
        <w:sz w:val="20"/>
      </w:rPr>
    </w:lvl>
    <w:lvl w:ilvl="3">
      <w:start w:val="1"/>
      <w:numFmt w:val="decimal"/>
      <w:pStyle w:val="DDGreyTableBullet4"/>
      <w:lvlText w:val="%4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737373"/>
        <w:spacing w:val="0"/>
        <w:sz w:val="18"/>
        <w:szCs w:val="20"/>
      </w:rPr>
    </w:lvl>
    <w:lvl w:ilvl="4">
      <w:start w:val="1"/>
      <w:numFmt w:val="decimal"/>
      <w:pStyle w:val="DDGreyTableBullet5"/>
      <w:lvlText w:val="%4.%5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737373"/>
        <w:spacing w:val="0"/>
        <w:sz w:val="18"/>
        <w:szCs w:val="20"/>
      </w:rPr>
    </w:lvl>
    <w:lvl w:ilvl="5">
      <w:start w:val="1"/>
      <w:numFmt w:val="decimal"/>
      <w:pStyle w:val="DDGreyTableBullet6"/>
      <w:lvlText w:val="%4.%5.%6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737373"/>
        <w:spacing w:val="0"/>
        <w:sz w:val="18"/>
        <w:szCs w:val="20"/>
      </w:rPr>
    </w:lvl>
    <w:lvl w:ilvl="6">
      <w:start w:val="1"/>
      <w:numFmt w:val="decimal"/>
      <w:pStyle w:val="DDGreyTableBullet7"/>
      <w:lvlText w:val="%7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737373"/>
        <w:spacing w:val="0"/>
        <w:sz w:val="18"/>
        <w:szCs w:val="20"/>
      </w:rPr>
    </w:lvl>
    <w:lvl w:ilvl="7">
      <w:start w:val="1"/>
      <w:numFmt w:val="lowerLetter"/>
      <w:pStyle w:val="DDGreyTableBullet8"/>
      <w:lvlText w:val="%8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color w:val="737373"/>
        <w:spacing w:val="0"/>
        <w:sz w:val="18"/>
        <w:szCs w:val="20"/>
      </w:rPr>
    </w:lvl>
    <w:lvl w:ilvl="8">
      <w:start w:val="1"/>
      <w:numFmt w:val="lowerRoman"/>
      <w:pStyle w:val="DDGreyTableBullet9"/>
      <w:lvlText w:val="%9.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 w:val="0"/>
        <w:i w:val="0"/>
        <w:color w:val="737373"/>
        <w:spacing w:val="0"/>
        <w:sz w:val="18"/>
        <w:szCs w:val="20"/>
      </w:rPr>
    </w:lvl>
  </w:abstractNum>
  <w:abstractNum w:abstractNumId="4" w15:restartNumberingAfterBreak="0">
    <w:nsid w:val="13EA3E60"/>
    <w:multiLevelType w:val="hybridMultilevel"/>
    <w:tmpl w:val="99D03F7A"/>
    <w:lvl w:ilvl="0" w:tplc="6396DB3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5D41D4B"/>
    <w:multiLevelType w:val="multilevel"/>
    <w:tmpl w:val="3B4C5490"/>
    <w:styleLink w:val="HeadingSequenc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/>
        <w:i w:val="0"/>
        <w:color w:val="69BE28"/>
        <w:spacing w:val="8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/>
        <w:i w:val="0"/>
        <w:color w:val="6D6E71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D6E7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color w:val="000000"/>
        <w:spacing w:val="0"/>
        <w:sz w:val="20"/>
        <w:szCs w:val="20"/>
      </w:rPr>
    </w:lvl>
    <w:lvl w:ilvl="4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851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851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851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851"/>
      </w:pPr>
      <w:rPr>
        <w:rFonts w:hint="default"/>
      </w:rPr>
    </w:lvl>
  </w:abstractNum>
  <w:abstractNum w:abstractNumId="6" w15:restartNumberingAfterBreak="0">
    <w:nsid w:val="1687795F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F30F59"/>
    <w:multiLevelType w:val="hybridMultilevel"/>
    <w:tmpl w:val="1C125E5E"/>
    <w:lvl w:ilvl="0" w:tplc="E44A6FF4">
      <w:start w:val="1"/>
      <w:numFmt w:val="decimal"/>
      <w:lvlRestart w:val="0"/>
      <w:pStyle w:val="GuidanceText4List"/>
      <w:lvlText w:val="%1."/>
      <w:lvlJc w:val="left"/>
      <w:pPr>
        <w:ind w:left="1571" w:hanging="363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1CC4128"/>
    <w:multiLevelType w:val="hybridMultilevel"/>
    <w:tmpl w:val="0210993A"/>
    <w:lvl w:ilvl="0" w:tplc="88E08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FF7799"/>
    <w:multiLevelType w:val="multilevel"/>
    <w:tmpl w:val="CC2AE126"/>
    <w:styleLink w:val="DDFlushLeftBulletList"/>
    <w:lvl w:ilvl="0">
      <w:start w:val="1"/>
      <w:numFmt w:val="bullet"/>
      <w:pStyle w:val="DDFlushLeftBullet1"/>
      <w:lvlText w:val="●"/>
      <w:lvlJc w:val="left"/>
      <w:pPr>
        <w:tabs>
          <w:tab w:val="num" w:pos="284"/>
        </w:tabs>
        <w:ind w:left="284" w:hanging="284"/>
      </w:pPr>
      <w:rPr>
        <w:rFonts w:ascii="Arial" w:hAnsi="Arial" w:cs="Arial" w:hint="default"/>
        <w:color w:val="000000"/>
        <w:spacing w:val="10"/>
        <w:sz w:val="20"/>
        <w:szCs w:val="20"/>
      </w:rPr>
    </w:lvl>
    <w:lvl w:ilvl="1">
      <w:start w:val="1"/>
      <w:numFmt w:val="bullet"/>
      <w:pStyle w:val="DDFlushLeftBullet2"/>
      <w:lvlText w:val="○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2">
      <w:start w:val="1"/>
      <w:numFmt w:val="bullet"/>
      <w:pStyle w:val="DDFlushLeftBullet3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3">
      <w:start w:val="1"/>
      <w:numFmt w:val="decimal"/>
      <w:pStyle w:val="DDFlushLeftBullet4"/>
      <w:lvlText w:val="%4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pacing w:val="-20"/>
        <w:sz w:val="20"/>
        <w:szCs w:val="20"/>
      </w:rPr>
    </w:lvl>
    <w:lvl w:ilvl="4">
      <w:start w:val="1"/>
      <w:numFmt w:val="decimal"/>
      <w:pStyle w:val="DDFlushLeftBullet5"/>
      <w:lvlText w:val="%4.%5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pacing w:val="-20"/>
        <w:sz w:val="20"/>
        <w:szCs w:val="20"/>
      </w:rPr>
    </w:lvl>
    <w:lvl w:ilvl="5">
      <w:start w:val="1"/>
      <w:numFmt w:val="decimal"/>
      <w:pStyle w:val="DDFlushLeftBullet6"/>
      <w:lvlText w:val="%4.%5.%6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pacing w:val="-20"/>
        <w:sz w:val="20"/>
        <w:szCs w:val="20"/>
      </w:rPr>
    </w:lvl>
    <w:lvl w:ilvl="6">
      <w:start w:val="1"/>
      <w:numFmt w:val="decimal"/>
      <w:pStyle w:val="DDFlushLeftBullet7"/>
      <w:lvlText w:val="%7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0"/>
        <w:szCs w:val="20"/>
      </w:rPr>
    </w:lvl>
    <w:lvl w:ilvl="7">
      <w:start w:val="1"/>
      <w:numFmt w:val="lowerLetter"/>
      <w:pStyle w:val="DDFlushLeftBullet8"/>
      <w:lvlText w:val="%8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0"/>
        <w:szCs w:val="20"/>
      </w:rPr>
    </w:lvl>
    <w:lvl w:ilvl="8">
      <w:start w:val="1"/>
      <w:numFmt w:val="lowerRoman"/>
      <w:pStyle w:val="DDFlushLeftBullet9"/>
      <w:lvlText w:val="%9.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 w:val="0"/>
        <w:i w:val="0"/>
        <w:sz w:val="20"/>
        <w:szCs w:val="20"/>
      </w:rPr>
    </w:lvl>
  </w:abstractNum>
  <w:abstractNum w:abstractNumId="10" w15:restartNumberingAfterBreak="0">
    <w:nsid w:val="2572424D"/>
    <w:multiLevelType w:val="hybridMultilevel"/>
    <w:tmpl w:val="AE880656"/>
    <w:lvl w:ilvl="0" w:tplc="18D05166">
      <w:start w:val="1"/>
      <w:numFmt w:val="bullet"/>
      <w:lvlRestart w:val="0"/>
      <w:pStyle w:val="GuidanceText3Bullet"/>
      <w:lvlText w:val=""/>
      <w:lvlJc w:val="left"/>
      <w:pPr>
        <w:ind w:left="1571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77D2AE3"/>
    <w:multiLevelType w:val="multilevel"/>
    <w:tmpl w:val="DC6E1A92"/>
    <w:styleLink w:val="DDGreenBulletList"/>
    <w:lvl w:ilvl="0">
      <w:start w:val="1"/>
      <w:numFmt w:val="bullet"/>
      <w:pStyle w:val="DDGreenBullet1"/>
      <w:lvlText w:val="●"/>
      <w:lvlJc w:val="left"/>
      <w:pPr>
        <w:tabs>
          <w:tab w:val="num" w:pos="1134"/>
        </w:tabs>
        <w:ind w:left="1134" w:hanging="283"/>
      </w:pPr>
      <w:rPr>
        <w:rFonts w:ascii="Arial" w:hAnsi="Arial" w:cs="Arial" w:hint="default"/>
        <w:b w:val="0"/>
        <w:i w:val="0"/>
        <w:color w:val="69BE28"/>
        <w:spacing w:val="8"/>
        <w:sz w:val="20"/>
      </w:rPr>
    </w:lvl>
    <w:lvl w:ilvl="1">
      <w:start w:val="1"/>
      <w:numFmt w:val="bullet"/>
      <w:pStyle w:val="DDGreenBullet2"/>
      <w:lvlText w:val="○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b w:val="0"/>
        <w:i w:val="0"/>
        <w:color w:val="66BC29"/>
        <w:sz w:val="20"/>
      </w:rPr>
    </w:lvl>
    <w:lvl w:ilvl="2">
      <w:start w:val="1"/>
      <w:numFmt w:val="bullet"/>
      <w:pStyle w:val="DDGreenBullet3"/>
      <w:lvlText w:val="-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  <w:b/>
        <w:i w:val="0"/>
        <w:color w:val="66BC29"/>
        <w:sz w:val="20"/>
      </w:rPr>
    </w:lvl>
    <w:lvl w:ilvl="3">
      <w:start w:val="1"/>
      <w:numFmt w:val="decimal"/>
      <w:pStyle w:val="DDGreenBullet4"/>
      <w:lvlText w:val="%4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66BC29"/>
        <w:spacing w:val="-20"/>
        <w:sz w:val="20"/>
        <w:szCs w:val="20"/>
      </w:rPr>
    </w:lvl>
    <w:lvl w:ilvl="4">
      <w:start w:val="1"/>
      <w:numFmt w:val="decimal"/>
      <w:pStyle w:val="DDGreenBullet5"/>
      <w:lvlText w:val="%4.%5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66BC29"/>
        <w:spacing w:val="-20"/>
        <w:sz w:val="20"/>
        <w:szCs w:val="20"/>
      </w:rPr>
    </w:lvl>
    <w:lvl w:ilvl="5">
      <w:start w:val="1"/>
      <w:numFmt w:val="decimal"/>
      <w:pStyle w:val="DDGreenBullet6"/>
      <w:lvlText w:val="%4.%5.%6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66BC29"/>
        <w:spacing w:val="-20"/>
        <w:sz w:val="20"/>
        <w:szCs w:val="20"/>
      </w:rPr>
    </w:lvl>
    <w:lvl w:ilvl="6">
      <w:start w:val="1"/>
      <w:numFmt w:val="decimal"/>
      <w:pStyle w:val="DDGreenBullet7"/>
      <w:lvlText w:val="%7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66BC29"/>
        <w:sz w:val="20"/>
        <w:szCs w:val="20"/>
      </w:rPr>
    </w:lvl>
    <w:lvl w:ilvl="7">
      <w:start w:val="1"/>
      <w:numFmt w:val="lowerLetter"/>
      <w:pStyle w:val="DDGreenBullet8"/>
      <w:lvlText w:val="%8.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b w:val="0"/>
        <w:i w:val="0"/>
        <w:color w:val="66BC29"/>
        <w:sz w:val="20"/>
        <w:szCs w:val="20"/>
      </w:rPr>
    </w:lvl>
    <w:lvl w:ilvl="8">
      <w:start w:val="1"/>
      <w:numFmt w:val="lowerRoman"/>
      <w:pStyle w:val="DDGreenBullet9"/>
      <w:lvlText w:val="%9."/>
      <w:lvlJc w:val="left"/>
      <w:pPr>
        <w:tabs>
          <w:tab w:val="num" w:pos="2552"/>
        </w:tabs>
        <w:ind w:left="2552" w:hanging="567"/>
      </w:pPr>
      <w:rPr>
        <w:rFonts w:ascii="Arial" w:hAnsi="Arial" w:hint="default"/>
        <w:b w:val="0"/>
        <w:i w:val="0"/>
        <w:color w:val="66BC29"/>
        <w:sz w:val="20"/>
        <w:szCs w:val="20"/>
      </w:rPr>
    </w:lvl>
  </w:abstractNum>
  <w:abstractNum w:abstractNumId="12" w15:restartNumberingAfterBreak="0">
    <w:nsid w:val="2ACF7A24"/>
    <w:multiLevelType w:val="multilevel"/>
    <w:tmpl w:val="659205FA"/>
    <w:styleLink w:val="DDGreyBulletList"/>
    <w:lvl w:ilvl="0">
      <w:start w:val="1"/>
      <w:numFmt w:val="bullet"/>
      <w:pStyle w:val="DDGreyBullet1"/>
      <w:lvlText w:val="●"/>
      <w:lvlJc w:val="left"/>
      <w:pPr>
        <w:tabs>
          <w:tab w:val="num" w:pos="1135"/>
        </w:tabs>
        <w:ind w:left="1135" w:hanging="284"/>
      </w:pPr>
      <w:rPr>
        <w:rFonts w:ascii="Arial" w:hAnsi="Arial" w:cs="Arial" w:hint="default"/>
        <w:b w:val="0"/>
        <w:i w:val="0"/>
        <w:color w:val="6D6E71"/>
        <w:spacing w:val="10"/>
        <w:sz w:val="20"/>
      </w:rPr>
    </w:lvl>
    <w:lvl w:ilvl="1">
      <w:start w:val="1"/>
      <w:numFmt w:val="bullet"/>
      <w:pStyle w:val="DDGreyBullet2"/>
      <w:lvlText w:val="○"/>
      <w:lvlJc w:val="left"/>
      <w:pPr>
        <w:tabs>
          <w:tab w:val="num" w:pos="1418"/>
        </w:tabs>
        <w:ind w:left="1418" w:hanging="283"/>
      </w:pPr>
      <w:rPr>
        <w:rFonts w:ascii="Times New Roman" w:hAnsi="Times New Roman" w:cs="Times New Roman" w:hint="default"/>
        <w:b w:val="0"/>
        <w:i w:val="0"/>
        <w:color w:val="737373"/>
        <w:spacing w:val="-20"/>
        <w:sz w:val="20"/>
      </w:rPr>
    </w:lvl>
    <w:lvl w:ilvl="2">
      <w:start w:val="1"/>
      <w:numFmt w:val="bullet"/>
      <w:pStyle w:val="DDGreyBullet3"/>
      <w:lvlText w:val="-"/>
      <w:lvlJc w:val="left"/>
      <w:pPr>
        <w:tabs>
          <w:tab w:val="num" w:pos="1702"/>
        </w:tabs>
        <w:ind w:left="1702" w:hanging="284"/>
      </w:pPr>
      <w:rPr>
        <w:rFonts w:ascii="Times New Roman" w:hAnsi="Times New Roman" w:cs="Times New Roman" w:hint="default"/>
        <w:b w:val="0"/>
        <w:i w:val="0"/>
        <w:color w:val="auto"/>
        <w:spacing w:val="-20"/>
        <w:sz w:val="20"/>
      </w:rPr>
    </w:lvl>
    <w:lvl w:ilvl="3">
      <w:start w:val="1"/>
      <w:numFmt w:val="decimal"/>
      <w:pStyle w:val="DDGreyBullet4"/>
      <w:lvlText w:val="%4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color w:val="737373"/>
        <w:spacing w:val="-20"/>
        <w:sz w:val="20"/>
        <w:szCs w:val="20"/>
      </w:rPr>
    </w:lvl>
    <w:lvl w:ilvl="4">
      <w:start w:val="1"/>
      <w:numFmt w:val="decimal"/>
      <w:pStyle w:val="DDGreyBullet5"/>
      <w:lvlText w:val="%4.%5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737373"/>
        <w:spacing w:val="-20"/>
        <w:sz w:val="20"/>
        <w:szCs w:val="20"/>
      </w:rPr>
    </w:lvl>
    <w:lvl w:ilvl="5">
      <w:start w:val="1"/>
      <w:numFmt w:val="decimal"/>
      <w:pStyle w:val="DDGreyBullet6"/>
      <w:lvlText w:val="%4.%5.%6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737373"/>
        <w:spacing w:val="-20"/>
        <w:sz w:val="20"/>
        <w:szCs w:val="20"/>
      </w:rPr>
    </w:lvl>
    <w:lvl w:ilvl="6">
      <w:start w:val="1"/>
      <w:numFmt w:val="decimal"/>
      <w:pStyle w:val="DDGreyBullet7"/>
      <w:lvlText w:val="%7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737373"/>
        <w:spacing w:val="-20"/>
        <w:sz w:val="20"/>
        <w:szCs w:val="20"/>
      </w:rPr>
    </w:lvl>
    <w:lvl w:ilvl="7">
      <w:start w:val="1"/>
      <w:numFmt w:val="lowerLetter"/>
      <w:pStyle w:val="DDGreyBullet8"/>
      <w:lvlText w:val="%8.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b w:val="0"/>
        <w:i w:val="0"/>
        <w:color w:val="737373"/>
        <w:spacing w:val="-20"/>
        <w:sz w:val="20"/>
        <w:szCs w:val="20"/>
      </w:rPr>
    </w:lvl>
    <w:lvl w:ilvl="8">
      <w:start w:val="1"/>
      <w:numFmt w:val="lowerRoman"/>
      <w:pStyle w:val="DDGreyBullet9"/>
      <w:lvlText w:val="%9."/>
      <w:lvlJc w:val="left"/>
      <w:pPr>
        <w:tabs>
          <w:tab w:val="num" w:pos="2552"/>
        </w:tabs>
        <w:ind w:left="2552" w:hanging="567"/>
      </w:pPr>
      <w:rPr>
        <w:rFonts w:ascii="Arial" w:hAnsi="Arial" w:hint="default"/>
        <w:b w:val="0"/>
        <w:i w:val="0"/>
        <w:color w:val="737373"/>
        <w:spacing w:val="-20"/>
        <w:sz w:val="20"/>
        <w:szCs w:val="20"/>
      </w:rPr>
    </w:lvl>
  </w:abstractNum>
  <w:abstractNum w:abstractNumId="13" w15:restartNumberingAfterBreak="0">
    <w:nsid w:val="2BE40A53"/>
    <w:multiLevelType w:val="multilevel"/>
    <w:tmpl w:val="93C215B0"/>
    <w:lvl w:ilvl="0">
      <w:start w:val="1"/>
      <w:numFmt w:val="upperLetter"/>
      <w:pStyle w:val="AppendixHeading1"/>
      <w:lvlText w:val="Appendix %1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1">
      <w:start w:val="1"/>
      <w:numFmt w:val="decimal"/>
      <w:pStyle w:val="AppendixHeading2"/>
      <w:lvlText w:val="Appendix 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pStyle w:val="AppendixHeading3"/>
      <w:lvlText w:val="Appendix 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22165AD"/>
    <w:multiLevelType w:val="multilevel"/>
    <w:tmpl w:val="9ED494E4"/>
    <w:styleLink w:val="DDAppendixList"/>
    <w:lvl w:ilvl="0">
      <w:start w:val="1"/>
      <w:numFmt w:val="upperLetter"/>
      <w:lvlText w:val="Appendix %1"/>
      <w:lvlJc w:val="left"/>
      <w:pPr>
        <w:ind w:left="360" w:hanging="360"/>
      </w:pPr>
      <w:rPr>
        <w:rFonts w:ascii="Arial" w:hAnsi="Arial" w:cs="Arial" w:hint="default"/>
        <w:color w:val="000000"/>
      </w:rPr>
    </w:lvl>
    <w:lvl w:ilvl="1">
      <w:start w:val="1"/>
      <w:numFmt w:val="decimal"/>
      <w:lvlText w:val="Appendix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Appendix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23E26EB"/>
    <w:multiLevelType w:val="multilevel"/>
    <w:tmpl w:val="CEA642D0"/>
    <w:styleLink w:val="DDRedBulletList"/>
    <w:lvl w:ilvl="0">
      <w:start w:val="1"/>
      <w:numFmt w:val="bullet"/>
      <w:pStyle w:val="DDRedBullet1"/>
      <w:lvlText w:val="●"/>
      <w:lvlJc w:val="left"/>
      <w:pPr>
        <w:tabs>
          <w:tab w:val="num" w:pos="1134"/>
        </w:tabs>
        <w:ind w:left="1134" w:hanging="283"/>
      </w:pPr>
      <w:rPr>
        <w:rFonts w:ascii="Arial" w:hAnsi="Arial" w:cs="Arial" w:hint="default"/>
        <w:b w:val="0"/>
        <w:i w:val="0"/>
        <w:color w:val="FF0000"/>
        <w:spacing w:val="10"/>
        <w:sz w:val="20"/>
        <w:szCs w:val="20"/>
      </w:rPr>
    </w:lvl>
    <w:lvl w:ilvl="1">
      <w:start w:val="1"/>
      <w:numFmt w:val="bullet"/>
      <w:pStyle w:val="DDRedBullet2"/>
      <w:lvlText w:val="○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b w:val="0"/>
        <w:i w:val="0"/>
        <w:color w:val="FF0000"/>
        <w:spacing w:val="-20"/>
        <w:sz w:val="20"/>
        <w:szCs w:val="20"/>
      </w:rPr>
    </w:lvl>
    <w:lvl w:ilvl="2">
      <w:start w:val="1"/>
      <w:numFmt w:val="bullet"/>
      <w:pStyle w:val="DDRedBullet3"/>
      <w:lvlText w:val="-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  <w:b w:val="0"/>
        <w:i w:val="0"/>
        <w:color w:val="FF0000"/>
        <w:spacing w:val="-20"/>
        <w:sz w:val="20"/>
        <w:szCs w:val="20"/>
      </w:rPr>
    </w:lvl>
    <w:lvl w:ilvl="3">
      <w:start w:val="1"/>
      <w:numFmt w:val="decimal"/>
      <w:pStyle w:val="DDRedBullet4"/>
      <w:lvlText w:val="%4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FF0000"/>
        <w:spacing w:val="-20"/>
        <w:sz w:val="20"/>
        <w:szCs w:val="20"/>
      </w:rPr>
    </w:lvl>
    <w:lvl w:ilvl="4">
      <w:start w:val="1"/>
      <w:numFmt w:val="decimal"/>
      <w:pStyle w:val="DDRedBullet5"/>
      <w:lvlText w:val="%4.%5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FF0000"/>
        <w:spacing w:val="-20"/>
        <w:sz w:val="20"/>
        <w:szCs w:val="20"/>
      </w:rPr>
    </w:lvl>
    <w:lvl w:ilvl="5">
      <w:start w:val="1"/>
      <w:numFmt w:val="decimal"/>
      <w:pStyle w:val="DDRedBullet6"/>
      <w:lvlText w:val="%4.%5.%6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FF0000"/>
        <w:spacing w:val="-20"/>
        <w:sz w:val="20"/>
        <w:szCs w:val="20"/>
      </w:rPr>
    </w:lvl>
    <w:lvl w:ilvl="6">
      <w:start w:val="1"/>
      <w:numFmt w:val="decimal"/>
      <w:pStyle w:val="DDRedBullet7"/>
      <w:lvlText w:val="%7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FF0000"/>
        <w:spacing w:val="-20"/>
        <w:sz w:val="20"/>
        <w:szCs w:val="20"/>
      </w:rPr>
    </w:lvl>
    <w:lvl w:ilvl="7">
      <w:start w:val="1"/>
      <w:numFmt w:val="lowerLetter"/>
      <w:pStyle w:val="DDRedBullet8"/>
      <w:lvlText w:val="%8.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b w:val="0"/>
        <w:i w:val="0"/>
        <w:color w:val="FF0000"/>
        <w:spacing w:val="-20"/>
        <w:sz w:val="20"/>
        <w:szCs w:val="20"/>
      </w:rPr>
    </w:lvl>
    <w:lvl w:ilvl="8">
      <w:start w:val="1"/>
      <w:numFmt w:val="lowerRoman"/>
      <w:pStyle w:val="DDRedBullet9"/>
      <w:lvlText w:val="%9."/>
      <w:lvlJc w:val="left"/>
      <w:pPr>
        <w:tabs>
          <w:tab w:val="num" w:pos="2552"/>
        </w:tabs>
        <w:ind w:left="2552" w:hanging="567"/>
      </w:pPr>
      <w:rPr>
        <w:rFonts w:ascii="Arial" w:hAnsi="Arial" w:hint="default"/>
        <w:b w:val="0"/>
        <w:i w:val="0"/>
        <w:color w:val="FF0000"/>
        <w:spacing w:val="-20"/>
        <w:sz w:val="20"/>
        <w:szCs w:val="20"/>
      </w:rPr>
    </w:lvl>
  </w:abstractNum>
  <w:abstractNum w:abstractNumId="16" w15:restartNumberingAfterBreak="0">
    <w:nsid w:val="32A47F3E"/>
    <w:multiLevelType w:val="multilevel"/>
    <w:tmpl w:val="EF2E6314"/>
    <w:styleLink w:val="DDBulletList"/>
    <w:lvl w:ilvl="0">
      <w:start w:val="1"/>
      <w:numFmt w:val="bullet"/>
      <w:pStyle w:val="DDBullet1"/>
      <w:lvlText w:val="●"/>
      <w:lvlJc w:val="left"/>
      <w:pPr>
        <w:tabs>
          <w:tab w:val="num" w:pos="1134"/>
        </w:tabs>
        <w:ind w:left="1134" w:hanging="283"/>
      </w:pPr>
      <w:rPr>
        <w:rFonts w:ascii="Arial" w:hAnsi="Arial" w:cs="Arial" w:hint="default"/>
        <w:b w:val="0"/>
        <w:i w:val="0"/>
        <w:color w:val="000000"/>
        <w:spacing w:val="8"/>
        <w:sz w:val="20"/>
      </w:rPr>
    </w:lvl>
    <w:lvl w:ilvl="1">
      <w:start w:val="1"/>
      <w:numFmt w:val="bullet"/>
      <w:pStyle w:val="DDBullet2"/>
      <w:lvlText w:val="○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2">
      <w:start w:val="1"/>
      <w:numFmt w:val="bullet"/>
      <w:pStyle w:val="DDBullet3"/>
      <w:lvlText w:val="-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  <w:b/>
        <w:i w:val="0"/>
        <w:color w:val="auto"/>
        <w:sz w:val="20"/>
      </w:rPr>
    </w:lvl>
    <w:lvl w:ilvl="3">
      <w:start w:val="1"/>
      <w:numFmt w:val="decimal"/>
      <w:pStyle w:val="DDBullet4"/>
      <w:lvlText w:val="%4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auto"/>
        <w:spacing w:val="-20"/>
        <w:sz w:val="20"/>
        <w:szCs w:val="20"/>
      </w:rPr>
    </w:lvl>
    <w:lvl w:ilvl="4">
      <w:start w:val="1"/>
      <w:numFmt w:val="decimal"/>
      <w:pStyle w:val="DDBullet5"/>
      <w:lvlText w:val="%4.%5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auto"/>
        <w:spacing w:val="-20"/>
        <w:sz w:val="20"/>
        <w:szCs w:val="20"/>
      </w:rPr>
    </w:lvl>
    <w:lvl w:ilvl="5">
      <w:start w:val="1"/>
      <w:numFmt w:val="decimal"/>
      <w:pStyle w:val="DDBullet6"/>
      <w:lvlText w:val="%4.%5.%6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auto"/>
        <w:spacing w:val="-20"/>
        <w:sz w:val="20"/>
        <w:szCs w:val="20"/>
      </w:rPr>
    </w:lvl>
    <w:lvl w:ilvl="6">
      <w:start w:val="1"/>
      <w:numFmt w:val="decimal"/>
      <w:pStyle w:val="DDBullet7"/>
      <w:lvlText w:val="%7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7">
      <w:start w:val="1"/>
      <w:numFmt w:val="lowerLetter"/>
      <w:pStyle w:val="DDBullet8"/>
      <w:lvlText w:val="%8.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8">
      <w:start w:val="1"/>
      <w:numFmt w:val="lowerRoman"/>
      <w:pStyle w:val="DDBullet9"/>
      <w:lvlText w:val="%9."/>
      <w:lvlJc w:val="left"/>
      <w:pPr>
        <w:tabs>
          <w:tab w:val="num" w:pos="2552"/>
        </w:tabs>
        <w:ind w:left="2552" w:hanging="567"/>
      </w:pPr>
      <w:rPr>
        <w:rFonts w:ascii="Arial" w:hAnsi="Arial" w:hint="default"/>
        <w:b w:val="0"/>
        <w:i w:val="0"/>
        <w:color w:val="auto"/>
        <w:sz w:val="20"/>
        <w:szCs w:val="20"/>
      </w:rPr>
    </w:lvl>
  </w:abstractNum>
  <w:abstractNum w:abstractNumId="17" w15:restartNumberingAfterBreak="0">
    <w:nsid w:val="32F348EB"/>
    <w:multiLevelType w:val="hybridMultilevel"/>
    <w:tmpl w:val="5DC6E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12769B"/>
    <w:multiLevelType w:val="hybridMultilevel"/>
    <w:tmpl w:val="F10274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AA57960"/>
    <w:multiLevelType w:val="hybridMultilevel"/>
    <w:tmpl w:val="4BFEA488"/>
    <w:lvl w:ilvl="0" w:tplc="F17A7622">
      <w:start w:val="1"/>
      <w:numFmt w:val="bullet"/>
      <w:lvlRestart w:val="0"/>
      <w:pStyle w:val="DDGreenNotedText3Bullet"/>
      <w:lvlText w:val=""/>
      <w:lvlJc w:val="left"/>
      <w:pPr>
        <w:ind w:left="1571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74B42B1"/>
    <w:multiLevelType w:val="multilevel"/>
    <w:tmpl w:val="B1689642"/>
    <w:styleLink w:val="DDRedTableBulletList"/>
    <w:lvl w:ilvl="0">
      <w:start w:val="1"/>
      <w:numFmt w:val="bullet"/>
      <w:pStyle w:val="DDRedTableBullet1"/>
      <w:lvlText w:val="●"/>
      <w:lvlJc w:val="left"/>
      <w:pPr>
        <w:tabs>
          <w:tab w:val="num" w:pos="284"/>
        </w:tabs>
        <w:ind w:left="284" w:hanging="284"/>
      </w:pPr>
      <w:rPr>
        <w:rFonts w:ascii="Arial" w:hAnsi="Arial" w:cs="Arial" w:hint="default"/>
        <w:b w:val="0"/>
        <w:i w:val="0"/>
        <w:color w:val="FF0000"/>
        <w:spacing w:val="8"/>
        <w:sz w:val="18"/>
      </w:rPr>
    </w:lvl>
    <w:lvl w:ilvl="1">
      <w:start w:val="1"/>
      <w:numFmt w:val="bullet"/>
      <w:pStyle w:val="DDRedTableBullet2"/>
      <w:lvlText w:val="○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 w:val="0"/>
        <w:i w:val="0"/>
        <w:color w:val="FF0000"/>
        <w:spacing w:val="-20"/>
        <w:sz w:val="18"/>
      </w:rPr>
    </w:lvl>
    <w:lvl w:ilvl="2">
      <w:start w:val="1"/>
      <w:numFmt w:val="bullet"/>
      <w:pStyle w:val="DDRedTableBullet3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  <w:b w:val="0"/>
        <w:i w:val="0"/>
        <w:color w:val="FF0000"/>
        <w:spacing w:val="-20"/>
        <w:sz w:val="18"/>
      </w:rPr>
    </w:lvl>
    <w:lvl w:ilvl="3">
      <w:start w:val="1"/>
      <w:numFmt w:val="decimal"/>
      <w:pStyle w:val="DDRedTableBullet4"/>
      <w:lvlText w:val="%4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FF0000"/>
        <w:spacing w:val="0"/>
        <w:sz w:val="18"/>
        <w:szCs w:val="18"/>
      </w:rPr>
    </w:lvl>
    <w:lvl w:ilvl="4">
      <w:start w:val="1"/>
      <w:numFmt w:val="decimal"/>
      <w:pStyle w:val="DDRedTableBullet5"/>
      <w:lvlText w:val="%4.%5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FF0000"/>
        <w:sz w:val="18"/>
        <w:szCs w:val="18"/>
      </w:rPr>
    </w:lvl>
    <w:lvl w:ilvl="5">
      <w:start w:val="1"/>
      <w:numFmt w:val="decimal"/>
      <w:pStyle w:val="DDRedTableBullet6"/>
      <w:lvlText w:val="%4.%5.%6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FF0000"/>
        <w:sz w:val="18"/>
        <w:szCs w:val="18"/>
      </w:rPr>
    </w:lvl>
    <w:lvl w:ilvl="6">
      <w:start w:val="1"/>
      <w:numFmt w:val="decimal"/>
      <w:pStyle w:val="DDRedTableBullet7"/>
      <w:lvlText w:val="%7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FF0000"/>
        <w:sz w:val="18"/>
        <w:szCs w:val="18"/>
      </w:rPr>
    </w:lvl>
    <w:lvl w:ilvl="7">
      <w:start w:val="1"/>
      <w:numFmt w:val="lowerLetter"/>
      <w:pStyle w:val="DDRedTableBullet8"/>
      <w:lvlText w:val="%8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color w:val="FF0000"/>
        <w:sz w:val="18"/>
        <w:szCs w:val="18"/>
      </w:rPr>
    </w:lvl>
    <w:lvl w:ilvl="8">
      <w:start w:val="1"/>
      <w:numFmt w:val="lowerRoman"/>
      <w:pStyle w:val="DDRedTableBullet9"/>
      <w:lvlText w:val="%9.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 w:val="0"/>
        <w:i w:val="0"/>
        <w:color w:val="FF0000"/>
        <w:sz w:val="18"/>
        <w:szCs w:val="18"/>
      </w:rPr>
    </w:lvl>
  </w:abstractNum>
  <w:abstractNum w:abstractNumId="21" w15:restartNumberingAfterBreak="0">
    <w:nsid w:val="486513DE"/>
    <w:multiLevelType w:val="hybridMultilevel"/>
    <w:tmpl w:val="BEA8B22A"/>
    <w:lvl w:ilvl="0" w:tplc="63A88AA0">
      <w:start w:val="1"/>
      <w:numFmt w:val="decimal"/>
      <w:lvlRestart w:val="0"/>
      <w:pStyle w:val="DDGreyNotedText4Bullet"/>
      <w:lvlText w:val="%1."/>
      <w:lvlJc w:val="left"/>
      <w:pPr>
        <w:ind w:left="1571" w:hanging="363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8FC3281"/>
    <w:multiLevelType w:val="hybridMultilevel"/>
    <w:tmpl w:val="22A0E118"/>
    <w:lvl w:ilvl="0" w:tplc="42840D2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4A2B0949"/>
    <w:multiLevelType w:val="multilevel"/>
    <w:tmpl w:val="AC607666"/>
    <w:styleLink w:val="DDBoldBulletList"/>
    <w:lvl w:ilvl="0">
      <w:start w:val="1"/>
      <w:numFmt w:val="bullet"/>
      <w:pStyle w:val="DDBoldBullet"/>
      <w:lvlText w:val="●"/>
      <w:lvlJc w:val="left"/>
      <w:pPr>
        <w:tabs>
          <w:tab w:val="num" w:pos="1134"/>
        </w:tabs>
        <w:ind w:left="1134" w:hanging="283"/>
      </w:pPr>
      <w:rPr>
        <w:rFonts w:ascii="Arial" w:hAnsi="Arial" w:cs="Arial" w:hint="default"/>
        <w:color w:val="000000"/>
        <w:spacing w:val="8"/>
        <w:sz w:val="20"/>
      </w:rPr>
    </w:lvl>
    <w:lvl w:ilvl="1">
      <w:start w:val="1"/>
      <w:numFmt w:val="bullet"/>
      <w:pStyle w:val="DDTableBoldBullet"/>
      <w:lvlText w:val="●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color w:val="000000"/>
        <w:sz w:val="18"/>
      </w:rPr>
    </w:lvl>
    <w:lvl w:ilvl="2">
      <w:start w:val="1"/>
      <w:numFmt w:val="bullet"/>
      <w:pStyle w:val="DDGreenBoldBullet"/>
      <w:lvlText w:val="●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  <w:color w:val="69BE28"/>
        <w:sz w:val="20"/>
      </w:rPr>
    </w:lvl>
    <w:lvl w:ilvl="3">
      <w:start w:val="1"/>
      <w:numFmt w:val="bullet"/>
      <w:pStyle w:val="DDGreenTableBoldBullet"/>
      <w:lvlText w:val="●"/>
      <w:lvlJc w:val="left"/>
      <w:pPr>
        <w:tabs>
          <w:tab w:val="num" w:pos="0"/>
        </w:tabs>
        <w:ind w:left="284" w:hanging="284"/>
      </w:pPr>
      <w:rPr>
        <w:rFonts w:ascii="Times New Roman" w:hAnsi="Times New Roman" w:cs="Times New Roman" w:hint="default"/>
        <w:color w:val="69BE28"/>
        <w:sz w:val="18"/>
      </w:rPr>
    </w:lvl>
    <w:lvl w:ilvl="4">
      <w:start w:val="1"/>
      <w:numFmt w:val="bullet"/>
      <w:pStyle w:val="DDGreyBoldBullet"/>
      <w:lvlText w:val="●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  <w:color w:val="737373"/>
        <w:sz w:val="20"/>
      </w:rPr>
    </w:lvl>
    <w:lvl w:ilvl="5">
      <w:start w:val="1"/>
      <w:numFmt w:val="bullet"/>
      <w:pStyle w:val="DDGreyTableBoldBullet"/>
      <w:lvlText w:val="●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color w:val="737373"/>
        <w:sz w:val="18"/>
      </w:rPr>
    </w:lvl>
    <w:lvl w:ilvl="6">
      <w:start w:val="1"/>
      <w:numFmt w:val="bullet"/>
      <w:pStyle w:val="DDFlushLeftBoldBullet"/>
      <w:lvlText w:val="●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color w:val="auto"/>
        <w:sz w:val="20"/>
      </w:rPr>
    </w:lvl>
    <w:lvl w:ilvl="7">
      <w:start w:val="1"/>
      <w:numFmt w:val="bullet"/>
      <w:pStyle w:val="DDRedBoldBullet"/>
      <w:lvlText w:val="●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  <w:color w:val="FF0000"/>
        <w:sz w:val="20"/>
      </w:rPr>
    </w:lvl>
    <w:lvl w:ilvl="8">
      <w:start w:val="1"/>
      <w:numFmt w:val="bullet"/>
      <w:pStyle w:val="DDRedTableBoldBullet"/>
      <w:lvlText w:val="●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color w:val="FF0000"/>
        <w:sz w:val="18"/>
      </w:rPr>
    </w:lvl>
  </w:abstractNum>
  <w:abstractNum w:abstractNumId="24" w15:restartNumberingAfterBreak="0">
    <w:nsid w:val="4B5A79EB"/>
    <w:multiLevelType w:val="hybridMultilevel"/>
    <w:tmpl w:val="DD3022B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D6F67D3"/>
    <w:multiLevelType w:val="hybridMultilevel"/>
    <w:tmpl w:val="F22ADEC6"/>
    <w:lvl w:ilvl="0" w:tplc="FF1C7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2D4D7B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Arial" w:hAnsi="Arial" w:cs="Arial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22C3B95"/>
    <w:multiLevelType w:val="hybridMultilevel"/>
    <w:tmpl w:val="E9F4F7C0"/>
    <w:lvl w:ilvl="0" w:tplc="EB60469E">
      <w:start w:val="1"/>
      <w:numFmt w:val="decimal"/>
      <w:lvlRestart w:val="0"/>
      <w:pStyle w:val="DDGreenNotedText4List"/>
      <w:lvlText w:val="%1."/>
      <w:lvlJc w:val="left"/>
      <w:pPr>
        <w:ind w:left="1571" w:hanging="363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590B30EA"/>
    <w:multiLevelType w:val="hybridMultilevel"/>
    <w:tmpl w:val="7F545856"/>
    <w:lvl w:ilvl="0" w:tplc="33A00C7E">
      <w:start w:val="1"/>
      <w:numFmt w:val="bullet"/>
      <w:lvlRestart w:val="0"/>
      <w:pStyle w:val="DDRedNotedText3Bullet"/>
      <w:lvlText w:val=""/>
      <w:lvlJc w:val="left"/>
      <w:pPr>
        <w:ind w:left="1571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C24181F"/>
    <w:multiLevelType w:val="hybridMultilevel"/>
    <w:tmpl w:val="3AFC5AB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D097780"/>
    <w:multiLevelType w:val="hybridMultilevel"/>
    <w:tmpl w:val="849CD65A"/>
    <w:lvl w:ilvl="0" w:tplc="FF48362C">
      <w:start w:val="1"/>
      <w:numFmt w:val="decimal"/>
      <w:lvlRestart w:val="0"/>
      <w:pStyle w:val="DDRedNotedText4Bullet"/>
      <w:lvlText w:val="%1."/>
      <w:lvlJc w:val="left"/>
      <w:pPr>
        <w:ind w:left="1571" w:hanging="363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5EA35D47"/>
    <w:multiLevelType w:val="multilevel"/>
    <w:tmpl w:val="19983022"/>
    <w:styleLink w:val="DDTableBulletList"/>
    <w:lvl w:ilvl="0">
      <w:start w:val="1"/>
      <w:numFmt w:val="bullet"/>
      <w:pStyle w:val="DDTableBullet1"/>
      <w:lvlText w:val="●"/>
      <w:lvlJc w:val="left"/>
      <w:pPr>
        <w:tabs>
          <w:tab w:val="num" w:pos="284"/>
        </w:tabs>
        <w:ind w:left="284" w:hanging="284"/>
      </w:pPr>
      <w:rPr>
        <w:rFonts w:ascii="Arial" w:hAnsi="Arial" w:cs="Arial" w:hint="default"/>
        <w:color w:val="000000"/>
        <w:spacing w:val="8"/>
        <w:sz w:val="18"/>
        <w:szCs w:val="20"/>
      </w:rPr>
    </w:lvl>
    <w:lvl w:ilvl="1">
      <w:start w:val="1"/>
      <w:numFmt w:val="bullet"/>
      <w:pStyle w:val="DDTableBullet2"/>
      <w:lvlText w:val="○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 w:val="0"/>
        <w:i w:val="0"/>
        <w:color w:val="auto"/>
        <w:sz w:val="18"/>
      </w:rPr>
    </w:lvl>
    <w:lvl w:ilvl="2">
      <w:start w:val="1"/>
      <w:numFmt w:val="bullet"/>
      <w:pStyle w:val="DDTableBullet3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  <w:b w:val="0"/>
        <w:i w:val="0"/>
        <w:color w:val="auto"/>
        <w:sz w:val="18"/>
      </w:rPr>
    </w:lvl>
    <w:lvl w:ilvl="3">
      <w:start w:val="1"/>
      <w:numFmt w:val="decimal"/>
      <w:pStyle w:val="DDTableBullet4"/>
      <w:lvlText w:val="%4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auto"/>
        <w:spacing w:val="-20"/>
        <w:sz w:val="18"/>
        <w:szCs w:val="18"/>
      </w:rPr>
    </w:lvl>
    <w:lvl w:ilvl="4">
      <w:start w:val="1"/>
      <w:numFmt w:val="decimal"/>
      <w:pStyle w:val="DDTableBullet5"/>
      <w:lvlText w:val="%4.%5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auto"/>
        <w:spacing w:val="-20"/>
        <w:sz w:val="18"/>
        <w:szCs w:val="18"/>
      </w:rPr>
    </w:lvl>
    <w:lvl w:ilvl="5">
      <w:start w:val="1"/>
      <w:numFmt w:val="decimal"/>
      <w:pStyle w:val="DDTableBullet6"/>
      <w:lvlText w:val="%4.%5.%6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auto"/>
        <w:spacing w:val="-20"/>
        <w:sz w:val="18"/>
        <w:szCs w:val="18"/>
      </w:rPr>
    </w:lvl>
    <w:lvl w:ilvl="6">
      <w:start w:val="1"/>
      <w:numFmt w:val="decimal"/>
      <w:pStyle w:val="DDTableBullet7"/>
      <w:lvlText w:val="%7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auto"/>
        <w:sz w:val="18"/>
        <w:szCs w:val="18"/>
      </w:rPr>
    </w:lvl>
    <w:lvl w:ilvl="7">
      <w:start w:val="1"/>
      <w:numFmt w:val="lowerLetter"/>
      <w:pStyle w:val="DDTableBullet8"/>
      <w:lvlText w:val="%8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color w:val="auto"/>
        <w:sz w:val="18"/>
        <w:szCs w:val="18"/>
      </w:rPr>
    </w:lvl>
    <w:lvl w:ilvl="8">
      <w:start w:val="1"/>
      <w:numFmt w:val="lowerRoman"/>
      <w:pStyle w:val="DDTableBullet9"/>
      <w:lvlText w:val="%9.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 w:val="0"/>
        <w:i w:val="0"/>
        <w:color w:val="auto"/>
        <w:sz w:val="18"/>
        <w:szCs w:val="18"/>
      </w:rPr>
    </w:lvl>
  </w:abstractNum>
  <w:abstractNum w:abstractNumId="32" w15:restartNumberingAfterBreak="0">
    <w:nsid w:val="64A85724"/>
    <w:multiLevelType w:val="multilevel"/>
    <w:tmpl w:val="C5CCA86A"/>
    <w:styleLink w:val="DDGreenTableBulletList"/>
    <w:lvl w:ilvl="0">
      <w:start w:val="1"/>
      <w:numFmt w:val="bullet"/>
      <w:pStyle w:val="DDGreenTableBullet1"/>
      <w:lvlText w:val="●"/>
      <w:lvlJc w:val="left"/>
      <w:pPr>
        <w:tabs>
          <w:tab w:val="num" w:pos="283"/>
        </w:tabs>
        <w:ind w:left="283" w:hanging="283"/>
      </w:pPr>
      <w:rPr>
        <w:rFonts w:ascii="Arial" w:hAnsi="Arial" w:cs="Arial" w:hint="default"/>
        <w:color w:val="69BE28"/>
        <w:spacing w:val="8"/>
        <w:sz w:val="18"/>
        <w:szCs w:val="20"/>
      </w:rPr>
    </w:lvl>
    <w:lvl w:ilvl="1">
      <w:start w:val="1"/>
      <w:numFmt w:val="bullet"/>
      <w:pStyle w:val="DDGreenTableBullet2"/>
      <w:lvlText w:val="○"/>
      <w:lvlJc w:val="left"/>
      <w:pPr>
        <w:tabs>
          <w:tab w:val="num" w:pos="567"/>
        </w:tabs>
        <w:ind w:left="567" w:hanging="284"/>
      </w:pPr>
      <w:rPr>
        <w:rFonts w:ascii="Times New Roman" w:hAnsi="Times New Roman" w:cs="Times New Roman" w:hint="default"/>
        <w:b w:val="0"/>
        <w:i w:val="0"/>
        <w:color w:val="66BC29"/>
        <w:sz w:val="18"/>
      </w:rPr>
    </w:lvl>
    <w:lvl w:ilvl="2">
      <w:start w:val="1"/>
      <w:numFmt w:val="bullet"/>
      <w:pStyle w:val="DDGreenTableBullet3"/>
      <w:lvlText w:val="-"/>
      <w:lvlJc w:val="left"/>
      <w:pPr>
        <w:tabs>
          <w:tab w:val="num" w:pos="850"/>
        </w:tabs>
        <w:ind w:left="850" w:hanging="283"/>
      </w:pPr>
      <w:rPr>
        <w:rFonts w:ascii="Times New Roman" w:hAnsi="Times New Roman" w:cs="Times New Roman" w:hint="default"/>
        <w:b w:val="0"/>
        <w:i w:val="0"/>
        <w:color w:val="66BC29"/>
        <w:sz w:val="18"/>
      </w:rPr>
    </w:lvl>
    <w:lvl w:ilvl="3">
      <w:start w:val="1"/>
      <w:numFmt w:val="decimal"/>
      <w:pStyle w:val="DDGreenTableBullet4"/>
      <w:lvlText w:val="%4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66BC29"/>
        <w:spacing w:val="0"/>
        <w:sz w:val="18"/>
        <w:szCs w:val="18"/>
      </w:rPr>
    </w:lvl>
    <w:lvl w:ilvl="4">
      <w:start w:val="1"/>
      <w:numFmt w:val="decimal"/>
      <w:pStyle w:val="DDGreenTableBullet5"/>
      <w:lvlText w:val="%4.%5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66BC29"/>
        <w:spacing w:val="0"/>
        <w:sz w:val="18"/>
        <w:szCs w:val="18"/>
      </w:rPr>
    </w:lvl>
    <w:lvl w:ilvl="5">
      <w:start w:val="1"/>
      <w:numFmt w:val="decimal"/>
      <w:pStyle w:val="DDGreenTableBullet6"/>
      <w:lvlText w:val="%4.%5.%6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66BC29"/>
        <w:spacing w:val="0"/>
        <w:sz w:val="18"/>
        <w:szCs w:val="18"/>
      </w:rPr>
    </w:lvl>
    <w:lvl w:ilvl="6">
      <w:start w:val="1"/>
      <w:numFmt w:val="decimal"/>
      <w:pStyle w:val="DDGreenTableBullet7"/>
      <w:lvlText w:val="%7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66BC29"/>
        <w:sz w:val="18"/>
        <w:szCs w:val="18"/>
      </w:rPr>
    </w:lvl>
    <w:lvl w:ilvl="7">
      <w:start w:val="1"/>
      <w:numFmt w:val="lowerLetter"/>
      <w:pStyle w:val="DDGreenTableBullet8"/>
      <w:lvlText w:val="%8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color w:val="66BC29"/>
        <w:sz w:val="18"/>
        <w:szCs w:val="18"/>
      </w:rPr>
    </w:lvl>
    <w:lvl w:ilvl="8">
      <w:start w:val="1"/>
      <w:numFmt w:val="lowerRoman"/>
      <w:pStyle w:val="DDGreenTableBullet9"/>
      <w:lvlText w:val="%9.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 w:val="0"/>
        <w:i w:val="0"/>
        <w:color w:val="66BC29"/>
        <w:sz w:val="18"/>
        <w:szCs w:val="18"/>
      </w:rPr>
    </w:lvl>
  </w:abstractNum>
  <w:abstractNum w:abstractNumId="33" w15:restartNumberingAfterBreak="0">
    <w:nsid w:val="64BC5E7A"/>
    <w:multiLevelType w:val="hybridMultilevel"/>
    <w:tmpl w:val="9042E1BA"/>
    <w:lvl w:ilvl="0" w:tplc="97168D14">
      <w:start w:val="1"/>
      <w:numFmt w:val="bullet"/>
      <w:lvlRestart w:val="0"/>
      <w:pStyle w:val="DDGreyNotedText3Bullet"/>
      <w:lvlText w:val=""/>
      <w:lvlJc w:val="left"/>
      <w:pPr>
        <w:ind w:left="1571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87478DD"/>
    <w:multiLevelType w:val="hybridMultilevel"/>
    <w:tmpl w:val="373A0C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A2026CD"/>
    <w:multiLevelType w:val="multilevel"/>
    <w:tmpl w:val="660C4428"/>
    <w:styleLink w:val="DDGuidanceTextBullets"/>
    <w:lvl w:ilvl="0">
      <w:start w:val="1"/>
      <w:numFmt w:val="bullet"/>
      <w:lvlText w:val="●"/>
      <w:lvlJc w:val="left"/>
      <w:pPr>
        <w:tabs>
          <w:tab w:val="num" w:pos="1418"/>
        </w:tabs>
        <w:ind w:left="1418" w:hanging="567"/>
      </w:pPr>
      <w:rPr>
        <w:rFonts w:ascii="Arial" w:hAnsi="Arial" w:cs="Arial" w:hint="default"/>
        <w:color w:val="900000"/>
        <w:sz w:val="20"/>
      </w:rPr>
    </w:lvl>
    <w:lvl w:ilvl="1">
      <w:start w:val="1"/>
      <w:numFmt w:val="decimal"/>
      <w:lvlText w:val="%2. 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8609D1"/>
    <w:multiLevelType w:val="hybridMultilevel"/>
    <w:tmpl w:val="400EC0F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751287C"/>
    <w:multiLevelType w:val="multilevel"/>
    <w:tmpl w:val="0AA2312C"/>
    <w:styleLink w:val="DDHeadingsList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/>
        <w:i w:val="0"/>
        <w:color w:val="69BE28"/>
        <w:spacing w:val="8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/>
        <w:i w:val="0"/>
        <w:color w:val="6D6E71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D6E71"/>
        <w:kern w:val="0"/>
        <w:position w:val="0"/>
        <w:sz w:val="2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color w:val="000000"/>
        <w:spacing w:val="0"/>
        <w:sz w:val="20"/>
        <w:szCs w:val="20"/>
      </w:rPr>
    </w:lvl>
    <w:lvl w:ilvl="4">
      <w:start w:val="1"/>
      <w:numFmt w:val="none"/>
      <w:pStyle w:val="Heading5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851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851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851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851"/>
      </w:pPr>
      <w:rPr>
        <w:rFonts w:hint="default"/>
      </w:rPr>
    </w:lvl>
  </w:abstractNum>
  <w:abstractNum w:abstractNumId="38" w15:restartNumberingAfterBreak="0">
    <w:nsid w:val="7F930B85"/>
    <w:multiLevelType w:val="hybridMultilevel"/>
    <w:tmpl w:val="1928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3"/>
  </w:num>
  <w:num w:numId="3">
    <w:abstractNumId w:val="16"/>
  </w:num>
  <w:num w:numId="4">
    <w:abstractNumId w:val="9"/>
  </w:num>
  <w:num w:numId="5">
    <w:abstractNumId w:val="11"/>
  </w:num>
  <w:num w:numId="6">
    <w:abstractNumId w:val="32"/>
  </w:num>
  <w:num w:numId="7">
    <w:abstractNumId w:val="12"/>
  </w:num>
  <w:num w:numId="8">
    <w:abstractNumId w:val="3"/>
  </w:num>
  <w:num w:numId="9">
    <w:abstractNumId w:val="35"/>
  </w:num>
  <w:num w:numId="10">
    <w:abstractNumId w:val="37"/>
  </w:num>
  <w:num w:numId="11">
    <w:abstractNumId w:val="15"/>
  </w:num>
  <w:num w:numId="12">
    <w:abstractNumId w:val="20"/>
  </w:num>
  <w:num w:numId="13">
    <w:abstractNumId w:val="31"/>
  </w:num>
  <w:num w:numId="14">
    <w:abstractNumId w:val="6"/>
  </w:num>
  <w:num w:numId="15">
    <w:abstractNumId w:val="0"/>
  </w:num>
  <w:num w:numId="16">
    <w:abstractNumId w:val="13"/>
  </w:num>
  <w:num w:numId="17">
    <w:abstractNumId w:val="26"/>
  </w:num>
  <w:num w:numId="18">
    <w:abstractNumId w:val="16"/>
  </w:num>
  <w:num w:numId="19">
    <w:abstractNumId w:val="9"/>
  </w:num>
  <w:num w:numId="20">
    <w:abstractNumId w:val="11"/>
  </w:num>
  <w:num w:numId="21">
    <w:abstractNumId w:val="32"/>
  </w:num>
  <w:num w:numId="22">
    <w:abstractNumId w:val="12"/>
  </w:num>
  <w:num w:numId="23">
    <w:abstractNumId w:val="3"/>
  </w:num>
  <w:num w:numId="24">
    <w:abstractNumId w:val="15"/>
  </w:num>
  <w:num w:numId="25">
    <w:abstractNumId w:val="20"/>
  </w:num>
  <w:num w:numId="26">
    <w:abstractNumId w:val="23"/>
  </w:num>
  <w:num w:numId="27">
    <w:abstractNumId w:val="31"/>
  </w:num>
  <w:num w:numId="28">
    <w:abstractNumId w:val="37"/>
  </w:num>
  <w:num w:numId="29">
    <w:abstractNumId w:val="5"/>
  </w:num>
  <w:num w:numId="30">
    <w:abstractNumId w:val="10"/>
  </w:num>
  <w:num w:numId="31">
    <w:abstractNumId w:val="7"/>
  </w:num>
  <w:num w:numId="32">
    <w:abstractNumId w:val="19"/>
  </w:num>
  <w:num w:numId="33">
    <w:abstractNumId w:val="27"/>
  </w:num>
  <w:num w:numId="34">
    <w:abstractNumId w:val="28"/>
  </w:num>
  <w:num w:numId="35">
    <w:abstractNumId w:val="30"/>
  </w:num>
  <w:num w:numId="36">
    <w:abstractNumId w:val="33"/>
  </w:num>
  <w:num w:numId="37">
    <w:abstractNumId w:val="21"/>
  </w:num>
  <w:num w:numId="38">
    <w:abstractNumId w:val="25"/>
  </w:num>
  <w:num w:numId="39">
    <w:abstractNumId w:val="38"/>
  </w:num>
  <w:num w:numId="40">
    <w:abstractNumId w:val="1"/>
  </w:num>
  <w:num w:numId="41">
    <w:abstractNumId w:val="8"/>
  </w:num>
  <w:num w:numId="42">
    <w:abstractNumId w:val="2"/>
  </w:num>
  <w:num w:numId="43">
    <w:abstractNumId w:val="17"/>
  </w:num>
  <w:num w:numId="44">
    <w:abstractNumId w:val="34"/>
  </w:num>
  <w:num w:numId="45">
    <w:abstractNumId w:val="4"/>
  </w:num>
  <w:num w:numId="46">
    <w:abstractNumId w:val="16"/>
  </w:num>
  <w:num w:numId="47">
    <w:abstractNumId w:val="16"/>
  </w:num>
  <w:num w:numId="48">
    <w:abstractNumId w:val="29"/>
  </w:num>
  <w:num w:numId="49">
    <w:abstractNumId w:val="36"/>
  </w:num>
  <w:num w:numId="50">
    <w:abstractNumId w:val="24"/>
  </w:num>
  <w:num w:numId="51">
    <w:abstractNumId w:val="18"/>
  </w:num>
  <w:num w:numId="52">
    <w:abstractNumId w:val="2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542"/>
    <w:rsid w:val="00005BBF"/>
    <w:rsid w:val="00011919"/>
    <w:rsid w:val="000203DF"/>
    <w:rsid w:val="000265A2"/>
    <w:rsid w:val="00032F9A"/>
    <w:rsid w:val="000349AF"/>
    <w:rsid w:val="00043279"/>
    <w:rsid w:val="000576F8"/>
    <w:rsid w:val="00061639"/>
    <w:rsid w:val="00066575"/>
    <w:rsid w:val="00067520"/>
    <w:rsid w:val="000720D4"/>
    <w:rsid w:val="000844FD"/>
    <w:rsid w:val="000977DD"/>
    <w:rsid w:val="000A4012"/>
    <w:rsid w:val="000B713D"/>
    <w:rsid w:val="000D48E7"/>
    <w:rsid w:val="000D5DBF"/>
    <w:rsid w:val="000D780F"/>
    <w:rsid w:val="000E3DD1"/>
    <w:rsid w:val="000E648B"/>
    <w:rsid w:val="000F0999"/>
    <w:rsid w:val="000F17E2"/>
    <w:rsid w:val="000F262C"/>
    <w:rsid w:val="001009CF"/>
    <w:rsid w:val="0010194D"/>
    <w:rsid w:val="00101F0E"/>
    <w:rsid w:val="0010272B"/>
    <w:rsid w:val="001172B8"/>
    <w:rsid w:val="00117A94"/>
    <w:rsid w:val="00122242"/>
    <w:rsid w:val="0012309D"/>
    <w:rsid w:val="00124186"/>
    <w:rsid w:val="0012557E"/>
    <w:rsid w:val="00132996"/>
    <w:rsid w:val="0014154E"/>
    <w:rsid w:val="001551D6"/>
    <w:rsid w:val="00160312"/>
    <w:rsid w:val="00161E22"/>
    <w:rsid w:val="00170083"/>
    <w:rsid w:val="001A0E4A"/>
    <w:rsid w:val="001A4631"/>
    <w:rsid w:val="001A722C"/>
    <w:rsid w:val="001B17B6"/>
    <w:rsid w:val="001C063F"/>
    <w:rsid w:val="001C1438"/>
    <w:rsid w:val="001D0396"/>
    <w:rsid w:val="001D2C11"/>
    <w:rsid w:val="001D6B2F"/>
    <w:rsid w:val="001E151A"/>
    <w:rsid w:val="001E5C10"/>
    <w:rsid w:val="001F19C8"/>
    <w:rsid w:val="001F3C08"/>
    <w:rsid w:val="001F4180"/>
    <w:rsid w:val="0020081F"/>
    <w:rsid w:val="00200917"/>
    <w:rsid w:val="00214EE8"/>
    <w:rsid w:val="002163DC"/>
    <w:rsid w:val="00231A5C"/>
    <w:rsid w:val="00237899"/>
    <w:rsid w:val="0024270D"/>
    <w:rsid w:val="002478A9"/>
    <w:rsid w:val="00250C7F"/>
    <w:rsid w:val="00257731"/>
    <w:rsid w:val="00261F0F"/>
    <w:rsid w:val="00263DD1"/>
    <w:rsid w:val="00275C60"/>
    <w:rsid w:val="0029166B"/>
    <w:rsid w:val="0029236E"/>
    <w:rsid w:val="00294E33"/>
    <w:rsid w:val="002A2827"/>
    <w:rsid w:val="002A3640"/>
    <w:rsid w:val="002A3ABA"/>
    <w:rsid w:val="002A5DEE"/>
    <w:rsid w:val="002B1961"/>
    <w:rsid w:val="002B2D1A"/>
    <w:rsid w:val="002B4BED"/>
    <w:rsid w:val="002C26EF"/>
    <w:rsid w:val="002C6D27"/>
    <w:rsid w:val="002D1A85"/>
    <w:rsid w:val="002D497C"/>
    <w:rsid w:val="002D5886"/>
    <w:rsid w:val="002D77D0"/>
    <w:rsid w:val="002D7F3A"/>
    <w:rsid w:val="002E12C5"/>
    <w:rsid w:val="002E53FF"/>
    <w:rsid w:val="002E6CD4"/>
    <w:rsid w:val="002E7150"/>
    <w:rsid w:val="002F25EB"/>
    <w:rsid w:val="00303687"/>
    <w:rsid w:val="0030699E"/>
    <w:rsid w:val="0031020D"/>
    <w:rsid w:val="00311097"/>
    <w:rsid w:val="00315C2F"/>
    <w:rsid w:val="00316C60"/>
    <w:rsid w:val="003206A5"/>
    <w:rsid w:val="00321224"/>
    <w:rsid w:val="00325EF2"/>
    <w:rsid w:val="00330360"/>
    <w:rsid w:val="00343E0A"/>
    <w:rsid w:val="003540BC"/>
    <w:rsid w:val="0036575C"/>
    <w:rsid w:val="00372CA1"/>
    <w:rsid w:val="00376BDB"/>
    <w:rsid w:val="00380574"/>
    <w:rsid w:val="0039657C"/>
    <w:rsid w:val="00397EF9"/>
    <w:rsid w:val="003B13D8"/>
    <w:rsid w:val="003B3526"/>
    <w:rsid w:val="003B75DB"/>
    <w:rsid w:val="003C1000"/>
    <w:rsid w:val="003D27B6"/>
    <w:rsid w:val="003D70C6"/>
    <w:rsid w:val="003F0F6F"/>
    <w:rsid w:val="003F2AC4"/>
    <w:rsid w:val="004028AF"/>
    <w:rsid w:val="004224E7"/>
    <w:rsid w:val="00422668"/>
    <w:rsid w:val="0043380F"/>
    <w:rsid w:val="00433E77"/>
    <w:rsid w:val="00441E1F"/>
    <w:rsid w:val="00463220"/>
    <w:rsid w:val="00464D76"/>
    <w:rsid w:val="0046525F"/>
    <w:rsid w:val="00471609"/>
    <w:rsid w:val="0047645F"/>
    <w:rsid w:val="00476594"/>
    <w:rsid w:val="00481596"/>
    <w:rsid w:val="0048389D"/>
    <w:rsid w:val="00496732"/>
    <w:rsid w:val="004A087D"/>
    <w:rsid w:val="004A152B"/>
    <w:rsid w:val="004A45AC"/>
    <w:rsid w:val="004B29F4"/>
    <w:rsid w:val="004B3B83"/>
    <w:rsid w:val="004C1F88"/>
    <w:rsid w:val="004D0EFA"/>
    <w:rsid w:val="004D10E7"/>
    <w:rsid w:val="004D47E0"/>
    <w:rsid w:val="00505F0F"/>
    <w:rsid w:val="00506EFE"/>
    <w:rsid w:val="0052022F"/>
    <w:rsid w:val="005229BC"/>
    <w:rsid w:val="00522CC6"/>
    <w:rsid w:val="00523157"/>
    <w:rsid w:val="00527261"/>
    <w:rsid w:val="0054283C"/>
    <w:rsid w:val="00545E89"/>
    <w:rsid w:val="005461EC"/>
    <w:rsid w:val="00551586"/>
    <w:rsid w:val="0055357C"/>
    <w:rsid w:val="00556CC3"/>
    <w:rsid w:val="00567B6C"/>
    <w:rsid w:val="00567E3B"/>
    <w:rsid w:val="00571D73"/>
    <w:rsid w:val="005774C0"/>
    <w:rsid w:val="00593070"/>
    <w:rsid w:val="005951D1"/>
    <w:rsid w:val="00596012"/>
    <w:rsid w:val="005B65FD"/>
    <w:rsid w:val="005C24E6"/>
    <w:rsid w:val="005C3CB7"/>
    <w:rsid w:val="005D0A3F"/>
    <w:rsid w:val="005D0D45"/>
    <w:rsid w:val="006013D8"/>
    <w:rsid w:val="00610235"/>
    <w:rsid w:val="006115AC"/>
    <w:rsid w:val="0062075A"/>
    <w:rsid w:val="00621DD7"/>
    <w:rsid w:val="00625DAB"/>
    <w:rsid w:val="00632A32"/>
    <w:rsid w:val="0063564E"/>
    <w:rsid w:val="006445AF"/>
    <w:rsid w:val="00657CFD"/>
    <w:rsid w:val="00673C0A"/>
    <w:rsid w:val="00684014"/>
    <w:rsid w:val="006906A0"/>
    <w:rsid w:val="00690A70"/>
    <w:rsid w:val="006A1D43"/>
    <w:rsid w:val="006B0D73"/>
    <w:rsid w:val="006B1873"/>
    <w:rsid w:val="006B712F"/>
    <w:rsid w:val="006C21FE"/>
    <w:rsid w:val="006D0E77"/>
    <w:rsid w:val="006D3E19"/>
    <w:rsid w:val="006E4458"/>
    <w:rsid w:val="006E5EC2"/>
    <w:rsid w:val="006E6CB2"/>
    <w:rsid w:val="00703242"/>
    <w:rsid w:val="0071263D"/>
    <w:rsid w:val="007203EE"/>
    <w:rsid w:val="007325D6"/>
    <w:rsid w:val="00733AAE"/>
    <w:rsid w:val="007414F4"/>
    <w:rsid w:val="00756616"/>
    <w:rsid w:val="007613AB"/>
    <w:rsid w:val="007659A3"/>
    <w:rsid w:val="007704A6"/>
    <w:rsid w:val="00786389"/>
    <w:rsid w:val="0079192F"/>
    <w:rsid w:val="00793D58"/>
    <w:rsid w:val="00794F22"/>
    <w:rsid w:val="00796EA0"/>
    <w:rsid w:val="007A6147"/>
    <w:rsid w:val="007B4EE1"/>
    <w:rsid w:val="007D05AF"/>
    <w:rsid w:val="007D4DA0"/>
    <w:rsid w:val="007E110C"/>
    <w:rsid w:val="007E2688"/>
    <w:rsid w:val="007F3C8F"/>
    <w:rsid w:val="007F3E19"/>
    <w:rsid w:val="007F7379"/>
    <w:rsid w:val="007F7577"/>
    <w:rsid w:val="008037DF"/>
    <w:rsid w:val="00803AE5"/>
    <w:rsid w:val="00811462"/>
    <w:rsid w:val="008161E0"/>
    <w:rsid w:val="00820944"/>
    <w:rsid w:val="008263AF"/>
    <w:rsid w:val="0084193B"/>
    <w:rsid w:val="008467E8"/>
    <w:rsid w:val="00856859"/>
    <w:rsid w:val="00864662"/>
    <w:rsid w:val="008672B1"/>
    <w:rsid w:val="00872349"/>
    <w:rsid w:val="00886434"/>
    <w:rsid w:val="008907D6"/>
    <w:rsid w:val="008931B3"/>
    <w:rsid w:val="008A309A"/>
    <w:rsid w:val="008B2A92"/>
    <w:rsid w:val="008D0DB0"/>
    <w:rsid w:val="008D338E"/>
    <w:rsid w:val="008E28A2"/>
    <w:rsid w:val="008E4A84"/>
    <w:rsid w:val="008E6C3E"/>
    <w:rsid w:val="008F08BB"/>
    <w:rsid w:val="008F3282"/>
    <w:rsid w:val="008F7F2C"/>
    <w:rsid w:val="00904F73"/>
    <w:rsid w:val="009076F7"/>
    <w:rsid w:val="009143BB"/>
    <w:rsid w:val="00917400"/>
    <w:rsid w:val="00924D89"/>
    <w:rsid w:val="00925969"/>
    <w:rsid w:val="009260E7"/>
    <w:rsid w:val="0093064F"/>
    <w:rsid w:val="009427AF"/>
    <w:rsid w:val="009444F4"/>
    <w:rsid w:val="009462ED"/>
    <w:rsid w:val="009471D3"/>
    <w:rsid w:val="00955DEF"/>
    <w:rsid w:val="0095766D"/>
    <w:rsid w:val="00963E14"/>
    <w:rsid w:val="00964724"/>
    <w:rsid w:val="009666B1"/>
    <w:rsid w:val="00983F77"/>
    <w:rsid w:val="00985F9E"/>
    <w:rsid w:val="00987854"/>
    <w:rsid w:val="0099317C"/>
    <w:rsid w:val="009A6D9F"/>
    <w:rsid w:val="009B1650"/>
    <w:rsid w:val="009B17D8"/>
    <w:rsid w:val="009B3300"/>
    <w:rsid w:val="009B3D52"/>
    <w:rsid w:val="009B4DCB"/>
    <w:rsid w:val="009C29F6"/>
    <w:rsid w:val="009C4CFE"/>
    <w:rsid w:val="009D031C"/>
    <w:rsid w:val="009F0169"/>
    <w:rsid w:val="00A10D06"/>
    <w:rsid w:val="00A11058"/>
    <w:rsid w:val="00A118E4"/>
    <w:rsid w:val="00A12695"/>
    <w:rsid w:val="00A128AB"/>
    <w:rsid w:val="00A35F58"/>
    <w:rsid w:val="00A4193F"/>
    <w:rsid w:val="00A44B6D"/>
    <w:rsid w:val="00A47311"/>
    <w:rsid w:val="00A620D9"/>
    <w:rsid w:val="00A67584"/>
    <w:rsid w:val="00A7108E"/>
    <w:rsid w:val="00A939A6"/>
    <w:rsid w:val="00A96569"/>
    <w:rsid w:val="00AA0452"/>
    <w:rsid w:val="00AA106D"/>
    <w:rsid w:val="00AA2B30"/>
    <w:rsid w:val="00AA31AA"/>
    <w:rsid w:val="00AA6B83"/>
    <w:rsid w:val="00AA7366"/>
    <w:rsid w:val="00AB760B"/>
    <w:rsid w:val="00AC2C58"/>
    <w:rsid w:val="00AC30D5"/>
    <w:rsid w:val="00AC543D"/>
    <w:rsid w:val="00AC6737"/>
    <w:rsid w:val="00AC6EF8"/>
    <w:rsid w:val="00AD19E9"/>
    <w:rsid w:val="00AE068A"/>
    <w:rsid w:val="00AF5A27"/>
    <w:rsid w:val="00B008DF"/>
    <w:rsid w:val="00B03178"/>
    <w:rsid w:val="00B11516"/>
    <w:rsid w:val="00B144D8"/>
    <w:rsid w:val="00B16C35"/>
    <w:rsid w:val="00B27446"/>
    <w:rsid w:val="00B27F22"/>
    <w:rsid w:val="00B306C7"/>
    <w:rsid w:val="00B43A76"/>
    <w:rsid w:val="00B448A4"/>
    <w:rsid w:val="00B5642E"/>
    <w:rsid w:val="00B62307"/>
    <w:rsid w:val="00B65599"/>
    <w:rsid w:val="00B65A6F"/>
    <w:rsid w:val="00B70FC6"/>
    <w:rsid w:val="00B722D7"/>
    <w:rsid w:val="00B75144"/>
    <w:rsid w:val="00B76550"/>
    <w:rsid w:val="00B76F66"/>
    <w:rsid w:val="00B962C3"/>
    <w:rsid w:val="00BB44B4"/>
    <w:rsid w:val="00BB7C25"/>
    <w:rsid w:val="00BB7C66"/>
    <w:rsid w:val="00BC556C"/>
    <w:rsid w:val="00BD3A47"/>
    <w:rsid w:val="00BF45D9"/>
    <w:rsid w:val="00BF5E46"/>
    <w:rsid w:val="00C048A0"/>
    <w:rsid w:val="00C16C62"/>
    <w:rsid w:val="00C20B2C"/>
    <w:rsid w:val="00C26421"/>
    <w:rsid w:val="00C41541"/>
    <w:rsid w:val="00C44A36"/>
    <w:rsid w:val="00C54AE6"/>
    <w:rsid w:val="00C65382"/>
    <w:rsid w:val="00C72EA7"/>
    <w:rsid w:val="00C73242"/>
    <w:rsid w:val="00C75D15"/>
    <w:rsid w:val="00C8028E"/>
    <w:rsid w:val="00C859ED"/>
    <w:rsid w:val="00C87300"/>
    <w:rsid w:val="00CA301C"/>
    <w:rsid w:val="00CB373B"/>
    <w:rsid w:val="00CC0D8A"/>
    <w:rsid w:val="00CC0F77"/>
    <w:rsid w:val="00CC29F6"/>
    <w:rsid w:val="00CC7FE4"/>
    <w:rsid w:val="00CD35A6"/>
    <w:rsid w:val="00CD4A74"/>
    <w:rsid w:val="00CD72AC"/>
    <w:rsid w:val="00CF56B7"/>
    <w:rsid w:val="00D00976"/>
    <w:rsid w:val="00D01653"/>
    <w:rsid w:val="00D041DD"/>
    <w:rsid w:val="00D1412B"/>
    <w:rsid w:val="00D14AF7"/>
    <w:rsid w:val="00D21686"/>
    <w:rsid w:val="00D33BEA"/>
    <w:rsid w:val="00D40A09"/>
    <w:rsid w:val="00D62F62"/>
    <w:rsid w:val="00D922FF"/>
    <w:rsid w:val="00D97C43"/>
    <w:rsid w:val="00DD1C0C"/>
    <w:rsid w:val="00DE00A7"/>
    <w:rsid w:val="00DE620B"/>
    <w:rsid w:val="00E01AE9"/>
    <w:rsid w:val="00E11E1A"/>
    <w:rsid w:val="00E2297F"/>
    <w:rsid w:val="00E26923"/>
    <w:rsid w:val="00E30356"/>
    <w:rsid w:val="00E334D3"/>
    <w:rsid w:val="00E4202C"/>
    <w:rsid w:val="00E43C28"/>
    <w:rsid w:val="00E45855"/>
    <w:rsid w:val="00E501B7"/>
    <w:rsid w:val="00E505D7"/>
    <w:rsid w:val="00E63DAD"/>
    <w:rsid w:val="00E6623C"/>
    <w:rsid w:val="00E6768E"/>
    <w:rsid w:val="00E71849"/>
    <w:rsid w:val="00E719AB"/>
    <w:rsid w:val="00E724E9"/>
    <w:rsid w:val="00E744DE"/>
    <w:rsid w:val="00E8103A"/>
    <w:rsid w:val="00E83F3E"/>
    <w:rsid w:val="00E841B6"/>
    <w:rsid w:val="00E90C09"/>
    <w:rsid w:val="00E93C80"/>
    <w:rsid w:val="00E96B7F"/>
    <w:rsid w:val="00EB6ECC"/>
    <w:rsid w:val="00EC5C25"/>
    <w:rsid w:val="00ED0EC8"/>
    <w:rsid w:val="00ED4AB3"/>
    <w:rsid w:val="00ED4FC7"/>
    <w:rsid w:val="00EE42C1"/>
    <w:rsid w:val="00EE7FAC"/>
    <w:rsid w:val="00EF0790"/>
    <w:rsid w:val="00F0023F"/>
    <w:rsid w:val="00F00577"/>
    <w:rsid w:val="00F135A0"/>
    <w:rsid w:val="00F23AC7"/>
    <w:rsid w:val="00F23E29"/>
    <w:rsid w:val="00F25EFF"/>
    <w:rsid w:val="00F304BB"/>
    <w:rsid w:val="00F3236F"/>
    <w:rsid w:val="00F4285B"/>
    <w:rsid w:val="00F515D2"/>
    <w:rsid w:val="00F64282"/>
    <w:rsid w:val="00F653F9"/>
    <w:rsid w:val="00F72793"/>
    <w:rsid w:val="00F80F0D"/>
    <w:rsid w:val="00F84E78"/>
    <w:rsid w:val="00F97651"/>
    <w:rsid w:val="00FA3C13"/>
    <w:rsid w:val="00FB34B2"/>
    <w:rsid w:val="00FB48D8"/>
    <w:rsid w:val="00FC61E7"/>
    <w:rsid w:val="00FC6B7F"/>
    <w:rsid w:val="00FD35E9"/>
    <w:rsid w:val="00FE0360"/>
    <w:rsid w:val="00FE04E0"/>
    <w:rsid w:val="00FE3A57"/>
    <w:rsid w:val="00FF0361"/>
    <w:rsid w:val="00FF2BBD"/>
    <w:rsid w:val="00FF48DC"/>
    <w:rsid w:val="00FF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651851"/>
  <w15:docId w15:val="{8BA0EFE9-763B-42FF-B69A-CF046D88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rsid w:val="00380574"/>
    <w:pPr>
      <w:spacing w:before="60" w:after="60" w:line="300" w:lineRule="atLeast"/>
    </w:pPr>
    <w:rPr>
      <w:rFonts w:ascii="Arial" w:hAnsi="Arial" w:cs="Arial"/>
      <w:bCs/>
      <w:color w:val="000000"/>
      <w:spacing w:val="10"/>
      <w:kern w:val="32"/>
    </w:rPr>
  </w:style>
  <w:style w:type="paragraph" w:styleId="Heading1">
    <w:name w:val="heading 1"/>
    <w:next w:val="DDBodyText"/>
    <w:qFormat/>
    <w:rsid w:val="00B008DF"/>
    <w:pPr>
      <w:keepNext/>
      <w:pageBreakBefore/>
      <w:numPr>
        <w:numId w:val="28"/>
      </w:numPr>
      <w:spacing w:before="120" w:after="60"/>
      <w:outlineLvl w:val="0"/>
    </w:pPr>
    <w:rPr>
      <w:rFonts w:ascii="Arial" w:hAnsi="Arial"/>
      <w:b/>
      <w:bCs/>
      <w:color w:val="69BE28"/>
      <w:spacing w:val="8"/>
      <w:sz w:val="28"/>
      <w:szCs w:val="28"/>
      <w:lang w:eastAsia="en-US"/>
    </w:rPr>
  </w:style>
  <w:style w:type="paragraph" w:styleId="Heading2">
    <w:name w:val="heading 2"/>
    <w:basedOn w:val="Heading1"/>
    <w:next w:val="DDBodyText"/>
    <w:qFormat/>
    <w:rsid w:val="00B008DF"/>
    <w:pPr>
      <w:keepLines/>
      <w:pageBreakBefore w:val="0"/>
      <w:numPr>
        <w:ilvl w:val="1"/>
      </w:numPr>
      <w:spacing w:before="240" w:line="300" w:lineRule="atLeast"/>
      <w:outlineLvl w:val="1"/>
    </w:pPr>
    <w:rPr>
      <w:iCs/>
      <w:color w:val="6D6E71"/>
      <w:sz w:val="24"/>
      <w:szCs w:val="22"/>
    </w:rPr>
  </w:style>
  <w:style w:type="paragraph" w:styleId="Heading3">
    <w:name w:val="heading 3"/>
    <w:basedOn w:val="Heading2"/>
    <w:next w:val="DDBodyText"/>
    <w:qFormat/>
    <w:rsid w:val="00B008DF"/>
    <w:pPr>
      <w:numPr>
        <w:ilvl w:val="2"/>
      </w:numPr>
      <w:outlineLvl w:val="2"/>
    </w:pPr>
    <w:rPr>
      <w:bCs w:val="0"/>
      <w:iCs w:val="0"/>
      <w:sz w:val="22"/>
    </w:rPr>
  </w:style>
  <w:style w:type="paragraph" w:styleId="Heading4">
    <w:name w:val="heading 4"/>
    <w:basedOn w:val="Heading3"/>
    <w:next w:val="DDBodyText"/>
    <w:qFormat/>
    <w:rsid w:val="006D0E77"/>
    <w:pPr>
      <w:numPr>
        <w:ilvl w:val="3"/>
      </w:numPr>
      <w:outlineLvl w:val="3"/>
    </w:pPr>
    <w:rPr>
      <w:b w:val="0"/>
      <w:iCs/>
      <w:color w:val="000000"/>
      <w:sz w:val="20"/>
    </w:rPr>
  </w:style>
  <w:style w:type="paragraph" w:styleId="Heading5">
    <w:name w:val="heading 5"/>
    <w:basedOn w:val="Heading4"/>
    <w:next w:val="DDBodyText"/>
    <w:qFormat/>
    <w:rsid w:val="006D0E77"/>
    <w:pPr>
      <w:numPr>
        <w:ilvl w:val="4"/>
      </w:numPr>
      <w:outlineLvl w:val="4"/>
    </w:pPr>
    <w:rPr>
      <w:rFonts w:cs="Arial"/>
      <w:b/>
      <w:bCs/>
      <w:iCs w:val="0"/>
      <w:spacing w:val="10"/>
    </w:rPr>
  </w:style>
  <w:style w:type="paragraph" w:styleId="Heading6">
    <w:name w:val="heading 6"/>
    <w:basedOn w:val="Heading5"/>
    <w:next w:val="DDBodyText"/>
    <w:uiPriority w:val="99"/>
    <w:rsid w:val="006D0E77"/>
    <w:pPr>
      <w:numPr>
        <w:ilvl w:val="5"/>
      </w:numPr>
      <w:spacing w:before="120"/>
      <w:outlineLvl w:val="5"/>
    </w:pPr>
  </w:style>
  <w:style w:type="paragraph" w:styleId="Heading7">
    <w:name w:val="heading 7"/>
    <w:basedOn w:val="Heading6"/>
    <w:next w:val="DDBodyText"/>
    <w:uiPriority w:val="99"/>
    <w:rsid w:val="006D0E77"/>
    <w:pPr>
      <w:numPr>
        <w:ilvl w:val="6"/>
      </w:numPr>
      <w:outlineLvl w:val="6"/>
    </w:pPr>
  </w:style>
  <w:style w:type="paragraph" w:styleId="Heading8">
    <w:name w:val="heading 8"/>
    <w:basedOn w:val="Heading7"/>
    <w:next w:val="DDBodyText"/>
    <w:uiPriority w:val="99"/>
    <w:rsid w:val="006D0E77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DDBodyText"/>
    <w:uiPriority w:val="99"/>
    <w:rsid w:val="006D0E77"/>
    <w:pPr>
      <w:numPr>
        <w:ilvl w:val="8"/>
      </w:numPr>
      <w:outlineLvl w:val="8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croTextChar">
    <w:name w:val="Macro Text Char"/>
    <w:link w:val="MacroText"/>
    <w:semiHidden/>
    <w:rsid w:val="00625DAB"/>
    <w:rPr>
      <w:rFonts w:ascii="Courier New" w:hAnsi="Courier New"/>
      <w:bCs/>
      <w:color w:val="6D6E71"/>
      <w:spacing w:val="10"/>
      <w:kern w:val="32"/>
      <w:lang w:val="en-GB" w:eastAsia="en-GB" w:bidi="ar-SA"/>
    </w:rPr>
  </w:style>
  <w:style w:type="paragraph" w:styleId="MacroText">
    <w:name w:val="macro"/>
    <w:link w:val="MacroTextChar"/>
    <w:uiPriority w:val="99"/>
    <w:semiHidden/>
    <w:rsid w:val="00625DA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 w:after="60"/>
    </w:pPr>
    <w:rPr>
      <w:rFonts w:ascii="Courier New" w:hAnsi="Courier New"/>
      <w:bCs/>
      <w:color w:val="6D6E71"/>
      <w:spacing w:val="10"/>
      <w:kern w:val="32"/>
    </w:rPr>
  </w:style>
  <w:style w:type="character" w:customStyle="1" w:styleId="CommentSubjectChar">
    <w:name w:val="Comment Subject Char"/>
    <w:link w:val="CommentSubject"/>
    <w:uiPriority w:val="99"/>
    <w:semiHidden/>
    <w:rsid w:val="00625DAB"/>
    <w:rPr>
      <w:rFonts w:ascii="Arial" w:hAnsi="Arial"/>
      <w:b/>
      <w:bCs/>
      <w:color w:val="000000"/>
      <w:spacing w:val="10"/>
      <w:kern w:val="32"/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semiHidden/>
    <w:rsid w:val="00625DAB"/>
    <w:rPr>
      <w:rFonts w:cs="Times New Roman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25DAB"/>
    <w:rPr>
      <w:b/>
    </w:rPr>
  </w:style>
  <w:style w:type="character" w:customStyle="1" w:styleId="HTMLAddressChar">
    <w:name w:val="HTML Address Char"/>
    <w:link w:val="HTMLAddress"/>
    <w:uiPriority w:val="99"/>
    <w:semiHidden/>
    <w:rsid w:val="00625DAB"/>
    <w:rPr>
      <w:rFonts w:ascii="Arial" w:hAnsi="Arial"/>
      <w:bCs/>
      <w:i/>
      <w:iCs/>
      <w:color w:val="000000"/>
      <w:spacing w:val="10"/>
      <w:kern w:val="32"/>
      <w:lang w:val="x-none" w:eastAsia="x-none"/>
    </w:rPr>
  </w:style>
  <w:style w:type="paragraph" w:styleId="HTMLAddress">
    <w:name w:val="HTML Address"/>
    <w:basedOn w:val="Normal"/>
    <w:link w:val="HTMLAddressChar"/>
    <w:uiPriority w:val="99"/>
    <w:semiHidden/>
    <w:rsid w:val="00625DAB"/>
    <w:rPr>
      <w:rFonts w:cs="Times New Roman"/>
      <w:i/>
      <w:iCs/>
      <w:lang w:val="x-none" w:eastAsia="x-none"/>
    </w:rPr>
  </w:style>
  <w:style w:type="character" w:customStyle="1" w:styleId="HeaderChar">
    <w:name w:val="Header Char"/>
    <w:link w:val="Header"/>
    <w:semiHidden/>
    <w:rsid w:val="00625DAB"/>
    <w:rPr>
      <w:rFonts w:ascii="Arial" w:hAnsi="Arial"/>
      <w:b/>
      <w:color w:val="6D6E71"/>
      <w:spacing w:val="8"/>
      <w:sz w:val="28"/>
      <w:szCs w:val="28"/>
      <w:lang w:val="en-GB" w:eastAsia="en-GB" w:bidi="ar-SA"/>
    </w:rPr>
  </w:style>
  <w:style w:type="paragraph" w:styleId="Header">
    <w:name w:val="header"/>
    <w:link w:val="HeaderChar"/>
    <w:uiPriority w:val="99"/>
    <w:semiHidden/>
    <w:rsid w:val="00625DAB"/>
    <w:pPr>
      <w:pBdr>
        <w:top w:val="single" w:sz="4" w:space="8" w:color="66BC29"/>
        <w:bottom w:val="single" w:sz="4" w:space="8" w:color="66BC29"/>
      </w:pBdr>
      <w:spacing w:after="240"/>
      <w:ind w:firstLine="1418"/>
    </w:pPr>
    <w:rPr>
      <w:rFonts w:ascii="Arial" w:hAnsi="Arial"/>
      <w:b/>
      <w:color w:val="6D6E71"/>
      <w:spacing w:val="8"/>
      <w:sz w:val="28"/>
      <w:szCs w:val="28"/>
    </w:rPr>
  </w:style>
  <w:style w:type="character" w:customStyle="1" w:styleId="FootnoteTextChar">
    <w:name w:val="Footnote Text Char"/>
    <w:link w:val="FootnoteText"/>
    <w:uiPriority w:val="99"/>
    <w:semiHidden/>
    <w:rsid w:val="00625DAB"/>
    <w:rPr>
      <w:rFonts w:ascii="Arial" w:hAnsi="Arial"/>
      <w:i/>
      <w:color w:val="000000"/>
      <w:spacing w:val="10"/>
      <w:sz w:val="18"/>
      <w:lang w:val="x-none" w:eastAsia="x-none"/>
    </w:rPr>
  </w:style>
  <w:style w:type="paragraph" w:styleId="FootnoteText">
    <w:name w:val="footnote text"/>
    <w:basedOn w:val="Normal"/>
    <w:link w:val="FootnoteTextChar"/>
    <w:uiPriority w:val="99"/>
    <w:semiHidden/>
    <w:rsid w:val="00625DAB"/>
    <w:pPr>
      <w:spacing w:before="0"/>
    </w:pPr>
    <w:rPr>
      <w:rFonts w:cs="Times New Roman"/>
      <w:bCs w:val="0"/>
      <w:i/>
      <w:kern w:val="0"/>
      <w:sz w:val="18"/>
      <w:lang w:val="x-none" w:eastAsia="x-none"/>
    </w:rPr>
  </w:style>
  <w:style w:type="character" w:customStyle="1" w:styleId="FooterChar">
    <w:name w:val="Footer Char"/>
    <w:link w:val="Footer"/>
    <w:rsid w:val="00625DAB"/>
    <w:rPr>
      <w:rFonts w:ascii="Arial" w:hAnsi="Arial" w:cs="Arial"/>
      <w:b/>
      <w:noProof/>
      <w:color w:val="69BE28"/>
      <w:spacing w:val="10"/>
      <w:sz w:val="18"/>
      <w:szCs w:val="18"/>
      <w:lang w:val="en-GB" w:eastAsia="en-ZA" w:bidi="ar-SA"/>
    </w:rPr>
  </w:style>
  <w:style w:type="paragraph" w:styleId="Footer">
    <w:name w:val="footer"/>
    <w:link w:val="FooterChar"/>
    <w:uiPriority w:val="99"/>
    <w:unhideWhenUsed/>
    <w:rsid w:val="00625DAB"/>
    <w:pPr>
      <w:tabs>
        <w:tab w:val="right" w:pos="9072"/>
      </w:tabs>
    </w:pPr>
    <w:rPr>
      <w:rFonts w:ascii="Arial" w:hAnsi="Arial" w:cs="Arial"/>
      <w:b/>
      <w:noProof/>
      <w:color w:val="69BE28"/>
      <w:spacing w:val="10"/>
      <w:sz w:val="18"/>
      <w:szCs w:val="18"/>
      <w:lang w:eastAsia="en-ZA"/>
    </w:rPr>
  </w:style>
  <w:style w:type="character" w:customStyle="1" w:styleId="EndnoteTextChar">
    <w:name w:val="Endnote Text Char"/>
    <w:link w:val="EndnoteText"/>
    <w:semiHidden/>
    <w:rsid w:val="00625DAB"/>
    <w:rPr>
      <w:rFonts w:ascii="Arial" w:hAnsi="Arial"/>
      <w:i/>
      <w:color w:val="000000"/>
      <w:spacing w:val="10"/>
      <w:sz w:val="18"/>
      <w:szCs w:val="18"/>
      <w:lang w:val="en-GB" w:eastAsia="en-US" w:bidi="ar-SA"/>
    </w:rPr>
  </w:style>
  <w:style w:type="paragraph" w:styleId="EndnoteText">
    <w:name w:val="endnote text"/>
    <w:link w:val="EndnoteTextChar"/>
    <w:uiPriority w:val="99"/>
    <w:semiHidden/>
    <w:rsid w:val="00625DAB"/>
    <w:rPr>
      <w:rFonts w:ascii="Arial" w:hAnsi="Arial"/>
      <w:i/>
      <w:color w:val="000000"/>
      <w:spacing w:val="10"/>
      <w:sz w:val="18"/>
      <w:szCs w:val="18"/>
      <w:lang w:eastAsia="en-US"/>
    </w:rPr>
  </w:style>
  <w:style w:type="character" w:customStyle="1" w:styleId="E-mailSignatureChar">
    <w:name w:val="E-mail Signature Char"/>
    <w:link w:val="E-mailSignature"/>
    <w:uiPriority w:val="99"/>
    <w:semiHidden/>
    <w:rsid w:val="00625DAB"/>
    <w:rPr>
      <w:rFonts w:ascii="Arial" w:hAnsi="Arial"/>
      <w:bCs/>
      <w:color w:val="000000"/>
      <w:spacing w:val="10"/>
      <w:kern w:val="32"/>
      <w:lang w:val="x-none" w:eastAsia="x-none"/>
    </w:rPr>
  </w:style>
  <w:style w:type="paragraph" w:styleId="E-mailSignature">
    <w:name w:val="E-mail Signature"/>
    <w:basedOn w:val="Normal"/>
    <w:link w:val="E-mailSignatureChar"/>
    <w:uiPriority w:val="99"/>
    <w:semiHidden/>
    <w:rsid w:val="00625DAB"/>
    <w:rPr>
      <w:rFonts w:cs="Times New Roman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625DAB"/>
    <w:rPr>
      <w:rFonts w:ascii="Tahoma" w:hAnsi="Tahoma"/>
      <w:bCs/>
      <w:color w:val="000000"/>
      <w:spacing w:val="10"/>
      <w:kern w:val="32"/>
      <w:shd w:val="clear" w:color="auto" w:fill="000080"/>
      <w:lang w:val="x-none" w:eastAsia="x-none"/>
    </w:rPr>
  </w:style>
  <w:style w:type="paragraph" w:styleId="DocumentMap">
    <w:name w:val="Document Map"/>
    <w:basedOn w:val="Normal"/>
    <w:link w:val="DocumentMapChar"/>
    <w:uiPriority w:val="99"/>
    <w:semiHidden/>
    <w:rsid w:val="00625DAB"/>
    <w:pPr>
      <w:shd w:val="clear" w:color="auto" w:fill="000080"/>
    </w:pPr>
    <w:rPr>
      <w:rFonts w:ascii="Tahoma" w:hAnsi="Tahoma" w:cs="Times New Roman"/>
      <w:lang w:val="x-none" w:eastAsia="x-none"/>
    </w:rPr>
  </w:style>
  <w:style w:type="character" w:customStyle="1" w:styleId="DateChar">
    <w:name w:val="Date Char"/>
    <w:link w:val="Date"/>
    <w:uiPriority w:val="99"/>
    <w:semiHidden/>
    <w:rsid w:val="00625DAB"/>
    <w:rPr>
      <w:rFonts w:ascii="Arial" w:hAnsi="Arial"/>
      <w:bCs/>
      <w:color w:val="000000"/>
      <w:spacing w:val="10"/>
      <w:kern w:val="32"/>
      <w:lang w:val="x-none" w:eastAsia="x-none"/>
    </w:rPr>
  </w:style>
  <w:style w:type="paragraph" w:styleId="Date">
    <w:name w:val="Date"/>
    <w:basedOn w:val="Normal"/>
    <w:next w:val="Normal"/>
    <w:link w:val="DateChar"/>
    <w:uiPriority w:val="99"/>
    <w:semiHidden/>
    <w:rsid w:val="00625DAB"/>
    <w:rPr>
      <w:rFonts w:cs="Times New Roman"/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625DAB"/>
    <w:rPr>
      <w:rFonts w:ascii="Arial" w:hAnsi="Arial"/>
      <w:bCs/>
      <w:color w:val="000000"/>
      <w:spacing w:val="10"/>
      <w:kern w:val="32"/>
      <w:lang w:val="x-none" w:eastAsia="x-none"/>
    </w:rPr>
  </w:style>
  <w:style w:type="paragraph" w:styleId="Closing">
    <w:name w:val="Closing"/>
    <w:basedOn w:val="Normal"/>
    <w:link w:val="ClosingChar"/>
    <w:uiPriority w:val="99"/>
    <w:semiHidden/>
    <w:rsid w:val="00625DAB"/>
    <w:pPr>
      <w:ind w:left="4252"/>
    </w:pPr>
    <w:rPr>
      <w:rFonts w:cs="Times New Roman"/>
      <w:lang w:val="x-none" w:eastAsia="x-none"/>
    </w:rPr>
  </w:style>
  <w:style w:type="character" w:customStyle="1" w:styleId="TitleChar">
    <w:name w:val="Title Char"/>
    <w:link w:val="Title"/>
    <w:rsid w:val="00625DAB"/>
    <w:rPr>
      <w:rFonts w:ascii="Arial" w:hAnsi="Arial" w:cs="Arial"/>
      <w:b/>
      <w:bCs/>
      <w:color w:val="69BE28"/>
      <w:spacing w:val="10"/>
      <w:kern w:val="32"/>
      <w:sz w:val="32"/>
      <w:szCs w:val="28"/>
    </w:rPr>
  </w:style>
  <w:style w:type="paragraph" w:styleId="Title">
    <w:name w:val="Title"/>
    <w:link w:val="TitleChar"/>
    <w:qFormat/>
    <w:rsid w:val="00625DAB"/>
    <w:pPr>
      <w:pBdr>
        <w:top w:val="single" w:sz="4" w:space="8" w:color="66BC29"/>
        <w:bottom w:val="single" w:sz="4" w:space="1" w:color="66BC29"/>
      </w:pBdr>
      <w:ind w:firstLine="1276"/>
    </w:pPr>
    <w:rPr>
      <w:rFonts w:ascii="Arial" w:hAnsi="Arial" w:cs="Arial"/>
      <w:b/>
      <w:bCs/>
      <w:color w:val="69BE28"/>
      <w:spacing w:val="10"/>
      <w:kern w:val="32"/>
      <w:sz w:val="32"/>
      <w:szCs w:val="28"/>
    </w:rPr>
  </w:style>
  <w:style w:type="character" w:customStyle="1" w:styleId="CommentTextChar">
    <w:name w:val="Comment Text Char"/>
    <w:link w:val="CommentText"/>
    <w:uiPriority w:val="99"/>
    <w:semiHidden/>
    <w:rsid w:val="00625DAB"/>
    <w:rPr>
      <w:rFonts w:ascii="Arial" w:hAnsi="Arial"/>
      <w:bCs/>
      <w:color w:val="000000"/>
      <w:spacing w:val="10"/>
      <w:kern w:val="32"/>
      <w:lang w:val="x-none" w:eastAsia="x-none"/>
    </w:rPr>
  </w:style>
  <w:style w:type="character" w:customStyle="1" w:styleId="BodyTextIndent3Char">
    <w:name w:val="Body Text Indent 3 Char"/>
    <w:link w:val="BodyTextIndent3"/>
    <w:uiPriority w:val="99"/>
    <w:semiHidden/>
    <w:rsid w:val="00625DAB"/>
    <w:rPr>
      <w:rFonts w:ascii="Arial" w:hAnsi="Arial"/>
      <w:bCs/>
      <w:color w:val="000000"/>
      <w:spacing w:val="10"/>
      <w:kern w:val="32"/>
      <w:sz w:val="16"/>
      <w:szCs w:val="16"/>
      <w:lang w:val="x-none" w:eastAsia="x-none"/>
    </w:rPr>
  </w:style>
  <w:style w:type="paragraph" w:styleId="BodyTextIndent3">
    <w:name w:val="Body Text Indent 3"/>
    <w:basedOn w:val="Normal"/>
    <w:link w:val="BodyTextIndent3Char"/>
    <w:uiPriority w:val="99"/>
    <w:semiHidden/>
    <w:rsid w:val="00625DAB"/>
    <w:pPr>
      <w:spacing w:after="120"/>
      <w:ind w:left="283"/>
    </w:pPr>
    <w:rPr>
      <w:rFonts w:cs="Times New Roman"/>
      <w:sz w:val="16"/>
      <w:szCs w:val="16"/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semiHidden/>
    <w:rsid w:val="00625DAB"/>
    <w:rPr>
      <w:rFonts w:ascii="Arial" w:hAnsi="Arial"/>
      <w:bCs/>
      <w:color w:val="000000"/>
      <w:spacing w:val="10"/>
      <w:kern w:val="32"/>
      <w:lang w:val="x-none" w:eastAsia="x-none"/>
    </w:rPr>
  </w:style>
  <w:style w:type="paragraph" w:styleId="BodyTextIndent2">
    <w:name w:val="Body Text Indent 2"/>
    <w:basedOn w:val="Normal"/>
    <w:link w:val="BodyTextIndent2Char"/>
    <w:uiPriority w:val="99"/>
    <w:semiHidden/>
    <w:rsid w:val="00625DAB"/>
    <w:pPr>
      <w:spacing w:after="120" w:line="240" w:lineRule="auto"/>
      <w:ind w:left="283"/>
    </w:pPr>
    <w:rPr>
      <w:rFonts w:cs="Times New Roman"/>
      <w:lang w:val="x-none" w:eastAsia="x-none"/>
    </w:rPr>
  </w:style>
  <w:style w:type="character" w:customStyle="1" w:styleId="BodyTextFirstIndent2Char">
    <w:name w:val="Body Text First Indent 2 Char"/>
    <w:link w:val="BodyTextFirstIndent2"/>
    <w:uiPriority w:val="99"/>
    <w:semiHidden/>
    <w:rsid w:val="00625DAB"/>
    <w:rPr>
      <w:rFonts w:ascii="Arial" w:hAnsi="Arial"/>
      <w:bCs/>
      <w:color w:val="000000"/>
      <w:spacing w:val="10"/>
      <w:kern w:val="32"/>
      <w:lang w:val="x-none" w:eastAsia="x-none"/>
    </w:rPr>
  </w:style>
  <w:style w:type="paragraph" w:styleId="BodyTextIndent">
    <w:name w:val="Body Text Indent"/>
    <w:basedOn w:val="Normal"/>
    <w:link w:val="BodyTextIndentChar"/>
    <w:uiPriority w:val="99"/>
    <w:semiHidden/>
    <w:rsid w:val="00625DAB"/>
    <w:pPr>
      <w:spacing w:after="120"/>
      <w:ind w:left="283"/>
    </w:pPr>
    <w:rPr>
      <w:rFonts w:cs="Times New Roman"/>
      <w:lang w:val="x-none" w:eastAsia="x-non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25DAB"/>
    <w:pPr>
      <w:ind w:firstLine="210"/>
    </w:pPr>
  </w:style>
  <w:style w:type="character" w:customStyle="1" w:styleId="BodyTextIndentChar">
    <w:name w:val="Body Text Indent Char"/>
    <w:link w:val="BodyTextIndent"/>
    <w:uiPriority w:val="99"/>
    <w:semiHidden/>
    <w:rsid w:val="00625DAB"/>
    <w:rPr>
      <w:rFonts w:ascii="Arial" w:hAnsi="Arial"/>
      <w:bCs/>
      <w:color w:val="000000"/>
      <w:spacing w:val="10"/>
      <w:kern w:val="32"/>
      <w:lang w:val="x-none" w:eastAsia="x-none"/>
    </w:rPr>
  </w:style>
  <w:style w:type="character" w:customStyle="1" w:styleId="BodyTextFirstIndentChar">
    <w:name w:val="Body Text First Indent Char"/>
    <w:link w:val="BodyTextFirstIndent"/>
    <w:semiHidden/>
    <w:rsid w:val="00625DAB"/>
    <w:rPr>
      <w:rFonts w:ascii="Arial" w:hAnsi="Arial"/>
      <w:bCs/>
      <w:color w:val="000000"/>
      <w:spacing w:val="10"/>
      <w:kern w:val="32"/>
      <w:lang w:val="x-none" w:eastAsia="x-none" w:bidi="ar-SA"/>
    </w:rPr>
  </w:style>
  <w:style w:type="paragraph" w:styleId="BodyText">
    <w:name w:val="Body Text"/>
    <w:basedOn w:val="Normal"/>
    <w:link w:val="BodyTextChar"/>
    <w:uiPriority w:val="99"/>
    <w:semiHidden/>
    <w:rsid w:val="00625DAB"/>
    <w:pPr>
      <w:spacing w:after="120"/>
    </w:pPr>
    <w:rPr>
      <w:rFonts w:cs="Times New Roman"/>
      <w:lang w:val="x-none" w:eastAsia="x-none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625DAB"/>
    <w:pPr>
      <w:ind w:firstLine="210"/>
    </w:pPr>
  </w:style>
  <w:style w:type="character" w:customStyle="1" w:styleId="BodyText3Char">
    <w:name w:val="Body Text 3 Char"/>
    <w:link w:val="BodyText3"/>
    <w:uiPriority w:val="99"/>
    <w:semiHidden/>
    <w:rsid w:val="00625DAB"/>
    <w:rPr>
      <w:rFonts w:ascii="Arial" w:hAnsi="Arial"/>
      <w:bCs/>
      <w:color w:val="000000"/>
      <w:spacing w:val="10"/>
      <w:kern w:val="32"/>
      <w:sz w:val="16"/>
      <w:szCs w:val="16"/>
      <w:lang w:val="x-none" w:eastAsia="x-none"/>
    </w:rPr>
  </w:style>
  <w:style w:type="paragraph" w:styleId="BodyText3">
    <w:name w:val="Body Text 3"/>
    <w:basedOn w:val="Normal"/>
    <w:link w:val="BodyText3Char"/>
    <w:uiPriority w:val="99"/>
    <w:semiHidden/>
    <w:rsid w:val="00625DAB"/>
    <w:pPr>
      <w:spacing w:after="120"/>
    </w:pPr>
    <w:rPr>
      <w:rFonts w:cs="Times New Roman"/>
      <w:sz w:val="16"/>
      <w:szCs w:val="16"/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625DAB"/>
    <w:rPr>
      <w:rFonts w:ascii="Arial" w:hAnsi="Arial"/>
      <w:bCs/>
      <w:color w:val="000000"/>
      <w:spacing w:val="10"/>
      <w:kern w:val="32"/>
      <w:lang w:val="x-none" w:eastAsia="x-none"/>
    </w:rPr>
  </w:style>
  <w:style w:type="paragraph" w:styleId="BodyText2">
    <w:name w:val="Body Text 2"/>
    <w:basedOn w:val="Normal"/>
    <w:link w:val="BodyText2Char"/>
    <w:uiPriority w:val="99"/>
    <w:semiHidden/>
    <w:rsid w:val="00625DAB"/>
    <w:pPr>
      <w:spacing w:after="120" w:line="240" w:lineRule="auto"/>
    </w:pPr>
    <w:rPr>
      <w:rFonts w:cs="Times New Roman"/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625DAB"/>
    <w:rPr>
      <w:rFonts w:ascii="Arial" w:hAnsi="Arial"/>
      <w:bCs/>
      <w:color w:val="000000"/>
      <w:spacing w:val="10"/>
      <w:kern w:val="32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25DAB"/>
    <w:rPr>
      <w:rFonts w:ascii="Tahoma" w:hAnsi="Tahoma"/>
      <w:bCs/>
      <w:color w:val="000000"/>
      <w:spacing w:val="10"/>
      <w:kern w:val="32"/>
      <w:sz w:val="16"/>
      <w:szCs w:val="16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rsid w:val="00625DAB"/>
    <w:rPr>
      <w:rFonts w:ascii="Tahoma" w:hAnsi="Tahoma" w:cs="Times New Roman"/>
      <w:sz w:val="16"/>
      <w:szCs w:val="16"/>
      <w:lang w:val="x-none" w:eastAsia="x-none"/>
    </w:rPr>
  </w:style>
  <w:style w:type="character" w:customStyle="1" w:styleId="SubtitleChar">
    <w:name w:val="Subtitle Char"/>
    <w:link w:val="Subtitle"/>
    <w:semiHidden/>
    <w:rsid w:val="00625DAB"/>
    <w:rPr>
      <w:rFonts w:ascii="Arial" w:hAnsi="Arial"/>
      <w:bCs/>
      <w:color w:val="000000"/>
      <w:spacing w:val="10"/>
      <w:kern w:val="32"/>
      <w:sz w:val="24"/>
      <w:szCs w:val="24"/>
      <w:lang w:val="x-none" w:eastAsia="x-none" w:bidi="ar-SA"/>
    </w:rPr>
  </w:style>
  <w:style w:type="paragraph" w:styleId="Subtitle">
    <w:name w:val="Subtitle"/>
    <w:basedOn w:val="Normal"/>
    <w:link w:val="SubtitleChar"/>
    <w:uiPriority w:val="99"/>
    <w:rsid w:val="00625DAB"/>
    <w:pPr>
      <w:jc w:val="center"/>
      <w:outlineLvl w:val="1"/>
    </w:pPr>
    <w:rPr>
      <w:rFonts w:cs="Times New Roman"/>
      <w:sz w:val="24"/>
      <w:szCs w:val="24"/>
      <w:lang w:val="x-none" w:eastAsia="x-none"/>
    </w:rPr>
  </w:style>
  <w:style w:type="character" w:customStyle="1" w:styleId="SignatureChar">
    <w:name w:val="Signature Char"/>
    <w:link w:val="Signature"/>
    <w:semiHidden/>
    <w:rsid w:val="00625DAB"/>
    <w:rPr>
      <w:rFonts w:ascii="Arial" w:hAnsi="Arial"/>
      <w:bCs/>
      <w:color w:val="000000"/>
      <w:spacing w:val="10"/>
      <w:kern w:val="32"/>
      <w:lang w:val="x-none" w:eastAsia="x-none" w:bidi="ar-SA"/>
    </w:rPr>
  </w:style>
  <w:style w:type="paragraph" w:styleId="Signature">
    <w:name w:val="Signature"/>
    <w:basedOn w:val="Normal"/>
    <w:link w:val="SignatureChar"/>
    <w:uiPriority w:val="99"/>
    <w:semiHidden/>
    <w:rsid w:val="00625DAB"/>
    <w:pPr>
      <w:ind w:left="4252"/>
    </w:pPr>
    <w:rPr>
      <w:rFonts w:cs="Times New Roman"/>
      <w:lang w:val="x-none" w:eastAsia="x-none"/>
    </w:rPr>
  </w:style>
  <w:style w:type="character" w:customStyle="1" w:styleId="SalutationChar">
    <w:name w:val="Salutation Char"/>
    <w:link w:val="Salutation"/>
    <w:semiHidden/>
    <w:rsid w:val="00625DAB"/>
    <w:rPr>
      <w:rFonts w:ascii="Arial" w:hAnsi="Arial"/>
      <w:bCs/>
      <w:color w:val="000000"/>
      <w:spacing w:val="10"/>
      <w:kern w:val="32"/>
      <w:lang w:val="x-none" w:eastAsia="x-none" w:bidi="ar-SA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25DAB"/>
    <w:rPr>
      <w:rFonts w:cs="Times New Roman"/>
      <w:lang w:val="x-none" w:eastAsia="x-none"/>
    </w:rPr>
  </w:style>
  <w:style w:type="character" w:customStyle="1" w:styleId="PlainTextChar">
    <w:name w:val="Plain Text Char"/>
    <w:link w:val="PlainText"/>
    <w:semiHidden/>
    <w:rsid w:val="00625DAB"/>
    <w:rPr>
      <w:rFonts w:ascii="Consolas" w:hAnsi="Consolas"/>
      <w:bCs/>
      <w:color w:val="000000"/>
      <w:spacing w:val="10"/>
      <w:kern w:val="32"/>
      <w:lang w:val="x-none" w:eastAsia="x-none" w:bidi="ar-SA"/>
    </w:rPr>
  </w:style>
  <w:style w:type="paragraph" w:styleId="PlainText">
    <w:name w:val="Plain Text"/>
    <w:basedOn w:val="Normal"/>
    <w:link w:val="PlainTextChar"/>
    <w:uiPriority w:val="99"/>
    <w:semiHidden/>
    <w:rsid w:val="00625DAB"/>
    <w:rPr>
      <w:rFonts w:ascii="Consolas" w:hAnsi="Consolas" w:cs="Times New Roman"/>
      <w:lang w:val="x-none" w:eastAsia="x-none"/>
    </w:rPr>
  </w:style>
  <w:style w:type="character" w:customStyle="1" w:styleId="NoteHeadingChar">
    <w:name w:val="Note Heading Char"/>
    <w:link w:val="NoteHeading"/>
    <w:semiHidden/>
    <w:rsid w:val="00625DAB"/>
    <w:rPr>
      <w:rFonts w:ascii="Arial" w:hAnsi="Arial"/>
      <w:bCs/>
      <w:color w:val="000000"/>
      <w:spacing w:val="10"/>
      <w:kern w:val="32"/>
      <w:lang w:val="x-none" w:eastAsia="x-none" w:bidi="ar-SA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625DAB"/>
    <w:rPr>
      <w:rFonts w:cs="Times New Roman"/>
      <w:lang w:val="x-none" w:eastAsia="x-none"/>
    </w:rPr>
  </w:style>
  <w:style w:type="character" w:customStyle="1" w:styleId="MessageHeaderChar">
    <w:name w:val="Message Header Char"/>
    <w:link w:val="MessageHeader"/>
    <w:uiPriority w:val="99"/>
    <w:semiHidden/>
    <w:rsid w:val="00625DAB"/>
    <w:rPr>
      <w:rFonts w:ascii="Arial" w:hAnsi="Arial"/>
      <w:bCs/>
      <w:color w:val="000000"/>
      <w:spacing w:val="10"/>
      <w:kern w:val="32"/>
      <w:szCs w:val="24"/>
      <w:shd w:val="clear" w:color="auto" w:fill="EBEBEB"/>
      <w:lang w:val="x-none" w:eastAsia="x-none"/>
    </w:rPr>
  </w:style>
  <w:style w:type="paragraph" w:styleId="MessageHeader">
    <w:name w:val="Message Header"/>
    <w:basedOn w:val="Normal"/>
    <w:link w:val="MessageHeaderChar"/>
    <w:uiPriority w:val="99"/>
    <w:semiHidden/>
    <w:rsid w:val="00625DAB"/>
    <w:pPr>
      <w:pBdr>
        <w:top w:val="single" w:sz="6" w:space="1" w:color="737373"/>
        <w:left w:val="single" w:sz="6" w:space="1" w:color="737373"/>
        <w:bottom w:val="single" w:sz="6" w:space="1" w:color="737373"/>
        <w:right w:val="single" w:sz="6" w:space="1" w:color="737373"/>
      </w:pBdr>
      <w:shd w:val="clear" w:color="auto" w:fill="EBEBEB"/>
    </w:pPr>
    <w:rPr>
      <w:rFonts w:cs="Times New Roman"/>
      <w:szCs w:val="24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625DAB"/>
    <w:rPr>
      <w:rFonts w:ascii="Courier New" w:hAnsi="Courier New"/>
      <w:bCs/>
      <w:color w:val="000000"/>
      <w:spacing w:val="10"/>
      <w:kern w:val="32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semiHidden/>
    <w:rsid w:val="00625DAB"/>
    <w:rPr>
      <w:rFonts w:ascii="Courier New" w:hAnsi="Courier New" w:cs="Times New Roman"/>
      <w:lang w:val="x-none" w:eastAsia="x-none"/>
    </w:rPr>
  </w:style>
  <w:style w:type="numbering" w:customStyle="1" w:styleId="DDBoldBulletList">
    <w:name w:val="_DD Bold Bullet List"/>
    <w:uiPriority w:val="89"/>
    <w:rsid w:val="00625DAB"/>
    <w:pPr>
      <w:numPr>
        <w:numId w:val="2"/>
      </w:numPr>
    </w:pPr>
  </w:style>
  <w:style w:type="numbering" w:customStyle="1" w:styleId="DDBulletList">
    <w:name w:val="_DD Bullet List"/>
    <w:uiPriority w:val="89"/>
    <w:rsid w:val="00625DAB"/>
    <w:pPr>
      <w:numPr>
        <w:numId w:val="3"/>
      </w:numPr>
    </w:pPr>
  </w:style>
  <w:style w:type="numbering" w:customStyle="1" w:styleId="DDFlushLeftBulletList">
    <w:name w:val="_DD FlushLeft Bullet List"/>
    <w:uiPriority w:val="89"/>
    <w:rsid w:val="00625DAB"/>
    <w:pPr>
      <w:numPr>
        <w:numId w:val="4"/>
      </w:numPr>
    </w:pPr>
  </w:style>
  <w:style w:type="numbering" w:customStyle="1" w:styleId="DDGreenBulletList">
    <w:name w:val="_DD Green Bullet List"/>
    <w:uiPriority w:val="89"/>
    <w:rsid w:val="00625DAB"/>
    <w:pPr>
      <w:numPr>
        <w:numId w:val="5"/>
      </w:numPr>
    </w:pPr>
  </w:style>
  <w:style w:type="numbering" w:customStyle="1" w:styleId="DDGreenTableBulletList">
    <w:name w:val="_DD Green Table Bullet List"/>
    <w:uiPriority w:val="89"/>
    <w:rsid w:val="00625DAB"/>
    <w:pPr>
      <w:numPr>
        <w:numId w:val="6"/>
      </w:numPr>
    </w:pPr>
  </w:style>
  <w:style w:type="numbering" w:customStyle="1" w:styleId="DDGreyBulletList">
    <w:name w:val="_DD Grey Bullet List"/>
    <w:uiPriority w:val="89"/>
    <w:rsid w:val="00625DAB"/>
    <w:pPr>
      <w:numPr>
        <w:numId w:val="7"/>
      </w:numPr>
    </w:pPr>
  </w:style>
  <w:style w:type="numbering" w:customStyle="1" w:styleId="DDGreyTableBulletList">
    <w:name w:val="_DD Grey Table Bullet List"/>
    <w:uiPriority w:val="89"/>
    <w:rsid w:val="00625DAB"/>
    <w:pPr>
      <w:numPr>
        <w:numId w:val="8"/>
      </w:numPr>
    </w:pPr>
  </w:style>
  <w:style w:type="numbering" w:customStyle="1" w:styleId="DDHeadingsList">
    <w:name w:val="_DD Headings List"/>
    <w:uiPriority w:val="89"/>
    <w:rsid w:val="00625DAB"/>
    <w:pPr>
      <w:numPr>
        <w:numId w:val="10"/>
      </w:numPr>
    </w:pPr>
  </w:style>
  <w:style w:type="numbering" w:customStyle="1" w:styleId="DDRedBulletList">
    <w:name w:val="_DD Red Bullet List"/>
    <w:uiPriority w:val="89"/>
    <w:rsid w:val="00625DAB"/>
    <w:pPr>
      <w:numPr>
        <w:numId w:val="11"/>
      </w:numPr>
    </w:pPr>
  </w:style>
  <w:style w:type="numbering" w:customStyle="1" w:styleId="DDRedTableBulletList">
    <w:name w:val="_DD Red Table Bullet List"/>
    <w:uiPriority w:val="89"/>
    <w:rsid w:val="00625DAB"/>
    <w:pPr>
      <w:numPr>
        <w:numId w:val="12"/>
      </w:numPr>
    </w:pPr>
  </w:style>
  <w:style w:type="numbering" w:customStyle="1" w:styleId="DDTableBulletList">
    <w:name w:val="_DD Table Bullet List"/>
    <w:uiPriority w:val="89"/>
    <w:rsid w:val="00625DAB"/>
    <w:pPr>
      <w:numPr>
        <w:numId w:val="13"/>
      </w:numPr>
    </w:pPr>
  </w:style>
  <w:style w:type="numbering" w:styleId="111111">
    <w:name w:val="Outline List 2"/>
    <w:basedOn w:val="NoList"/>
    <w:uiPriority w:val="99"/>
    <w:rsid w:val="00625DAB"/>
    <w:pPr>
      <w:numPr>
        <w:numId w:val="14"/>
      </w:numPr>
    </w:pPr>
  </w:style>
  <w:style w:type="numbering" w:styleId="1ai">
    <w:name w:val="Outline List 1"/>
    <w:basedOn w:val="NoList"/>
    <w:uiPriority w:val="99"/>
    <w:rsid w:val="00625DAB"/>
    <w:pPr>
      <w:numPr>
        <w:numId w:val="15"/>
      </w:numPr>
    </w:pPr>
  </w:style>
  <w:style w:type="paragraph" w:customStyle="1" w:styleId="AppendixHeading1">
    <w:name w:val="Appendix Heading 1"/>
    <w:next w:val="DDBodyText"/>
    <w:uiPriority w:val="5"/>
    <w:qFormat/>
    <w:rsid w:val="00B008DF"/>
    <w:pPr>
      <w:keepNext/>
      <w:keepLines/>
      <w:pageBreakBefore/>
      <w:numPr>
        <w:numId w:val="16"/>
      </w:numPr>
      <w:spacing w:before="120" w:after="60"/>
      <w:outlineLvl w:val="0"/>
    </w:pPr>
    <w:rPr>
      <w:rFonts w:ascii="Arial" w:hAnsi="Arial" w:cs="Arial"/>
      <w:b/>
      <w:bCs/>
      <w:color w:val="69BE28"/>
      <w:spacing w:val="10"/>
      <w:sz w:val="28"/>
      <w:lang w:eastAsia="en-US"/>
    </w:rPr>
  </w:style>
  <w:style w:type="paragraph" w:customStyle="1" w:styleId="AppendixHeading2">
    <w:name w:val="Appendix Heading 2"/>
    <w:next w:val="DDBodyText"/>
    <w:uiPriority w:val="5"/>
    <w:qFormat/>
    <w:rsid w:val="004B3B83"/>
    <w:pPr>
      <w:numPr>
        <w:ilvl w:val="1"/>
        <w:numId w:val="16"/>
      </w:numPr>
      <w:spacing w:before="240" w:after="60"/>
      <w:outlineLvl w:val="1"/>
    </w:pPr>
    <w:rPr>
      <w:rFonts w:ascii="Arial" w:hAnsi="Arial" w:cs="Arial"/>
      <w:b/>
      <w:bCs/>
      <w:color w:val="6D6E71"/>
      <w:spacing w:val="10"/>
      <w:kern w:val="32"/>
      <w:sz w:val="24"/>
      <w:szCs w:val="32"/>
      <w:lang w:eastAsia="en-US"/>
    </w:rPr>
  </w:style>
  <w:style w:type="paragraph" w:customStyle="1" w:styleId="AppendixHeading3">
    <w:name w:val="Appendix Heading 3"/>
    <w:next w:val="DDBodyText"/>
    <w:uiPriority w:val="5"/>
    <w:qFormat/>
    <w:rsid w:val="004B3B83"/>
    <w:pPr>
      <w:keepNext/>
      <w:keepLines/>
      <w:numPr>
        <w:ilvl w:val="2"/>
        <w:numId w:val="16"/>
      </w:numPr>
      <w:spacing w:before="240" w:after="60" w:line="300" w:lineRule="atLeast"/>
      <w:outlineLvl w:val="2"/>
    </w:pPr>
    <w:rPr>
      <w:rFonts w:ascii="Arial" w:hAnsi="Arial" w:cs="Arial"/>
      <w:b/>
      <w:bCs/>
      <w:color w:val="6D6E71"/>
      <w:spacing w:val="10"/>
      <w:kern w:val="32"/>
      <w:sz w:val="22"/>
      <w:szCs w:val="22"/>
      <w:lang w:eastAsia="en-US"/>
    </w:rPr>
  </w:style>
  <w:style w:type="numbering" w:styleId="ArticleSection">
    <w:name w:val="Outline List 3"/>
    <w:basedOn w:val="NoList"/>
    <w:uiPriority w:val="99"/>
    <w:rsid w:val="00625DAB"/>
    <w:pPr>
      <w:numPr>
        <w:numId w:val="17"/>
      </w:numPr>
    </w:pPr>
  </w:style>
  <w:style w:type="paragraph" w:styleId="Bibliography">
    <w:name w:val="Bibliography"/>
    <w:basedOn w:val="Normal"/>
    <w:next w:val="Normal"/>
    <w:uiPriority w:val="99"/>
    <w:semiHidden/>
    <w:rsid w:val="00625DAB"/>
  </w:style>
  <w:style w:type="paragraph" w:styleId="BlockText">
    <w:name w:val="Block Text"/>
    <w:basedOn w:val="Normal"/>
    <w:uiPriority w:val="99"/>
    <w:semiHidden/>
    <w:rsid w:val="00625DAB"/>
    <w:pPr>
      <w:spacing w:after="120"/>
      <w:ind w:left="1440" w:right="1440"/>
    </w:pPr>
  </w:style>
  <w:style w:type="character" w:styleId="BookTitle">
    <w:name w:val="Book Title"/>
    <w:uiPriority w:val="99"/>
    <w:rsid w:val="00625DAB"/>
    <w:rPr>
      <w:b/>
      <w:bCs/>
      <w:smallCaps/>
      <w:spacing w:val="5"/>
    </w:rPr>
  </w:style>
  <w:style w:type="paragraph" w:styleId="Caption">
    <w:name w:val="caption"/>
    <w:aliases w:val="Caption DD Grey Indent"/>
    <w:next w:val="DDBodyText"/>
    <w:qFormat/>
    <w:rsid w:val="00625DAB"/>
    <w:pPr>
      <w:spacing w:after="240" w:line="300" w:lineRule="atLeast"/>
      <w:ind w:left="851"/>
    </w:pPr>
    <w:rPr>
      <w:rFonts w:ascii="Arial" w:hAnsi="Arial"/>
      <w:b/>
      <w:color w:val="6D6E71"/>
      <w:spacing w:val="10"/>
      <w:sz w:val="18"/>
    </w:rPr>
  </w:style>
  <w:style w:type="paragraph" w:customStyle="1" w:styleId="CaptionDDGreyWide">
    <w:name w:val="Caption DD Grey Wide"/>
    <w:basedOn w:val="Caption"/>
    <w:next w:val="DDFlushLeftBodyText"/>
    <w:uiPriority w:val="21"/>
    <w:rsid w:val="00625DAB"/>
    <w:pPr>
      <w:ind w:left="0"/>
    </w:pPr>
    <w:rPr>
      <w:rFonts w:cs="Arial"/>
    </w:rPr>
  </w:style>
  <w:style w:type="paragraph" w:customStyle="1" w:styleId="CaptionDDGreyinTable">
    <w:name w:val="Caption DD Grey in Table"/>
    <w:basedOn w:val="CaptionDDGreyWide"/>
    <w:next w:val="DDTableBodyText"/>
    <w:uiPriority w:val="15"/>
    <w:rsid w:val="00B008DF"/>
    <w:pPr>
      <w:spacing w:line="260" w:lineRule="atLeast"/>
    </w:pPr>
  </w:style>
  <w:style w:type="table" w:styleId="ColorfulGrid">
    <w:name w:val="Colorful Grid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ColorfulGrid1">
    <w:name w:val="Colorful Grid1"/>
    <w:basedOn w:val="TableNormal"/>
    <w:uiPriority w:val="9"/>
    <w:rsid w:val="00625D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99"/>
    <w:rsid w:val="00625DAB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99"/>
    <w:rsid w:val="00625DAB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99"/>
    <w:rsid w:val="00625DAB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99"/>
    <w:rsid w:val="00625DAB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99"/>
    <w:rsid w:val="00625DAB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99"/>
    <w:rsid w:val="00625DAB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99"/>
    <w:rsid w:val="00625DAB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List1">
    <w:name w:val="Colorful List1"/>
    <w:basedOn w:val="TableNormal"/>
    <w:uiPriority w:val="9"/>
    <w:rsid w:val="00625DAB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1">
    <w:name w:val="Colorful Shading1"/>
    <w:basedOn w:val="TableNormal"/>
    <w:uiPriority w:val="9"/>
    <w:rsid w:val="00625DAB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uiPriority w:val="99"/>
    <w:semiHidden/>
    <w:rsid w:val="00625DAB"/>
    <w:rPr>
      <w:sz w:val="16"/>
      <w:szCs w:val="16"/>
    </w:rPr>
  </w:style>
  <w:style w:type="table" w:styleId="DarkList">
    <w:name w:val="Dark List"/>
    <w:basedOn w:val="TableNormal"/>
    <w:uiPriority w:val="99"/>
    <w:rsid w:val="00625DAB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99"/>
    <w:rsid w:val="00625DAB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99"/>
    <w:rsid w:val="00625DAB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99"/>
    <w:rsid w:val="00625DAB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99"/>
    <w:rsid w:val="00625DAB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99"/>
    <w:rsid w:val="00625DAB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99"/>
    <w:rsid w:val="00625DAB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DarkList1">
    <w:name w:val="Dark List1"/>
    <w:basedOn w:val="TableNormal"/>
    <w:uiPriority w:val="15"/>
    <w:rsid w:val="00625DAB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paragraph" w:customStyle="1" w:styleId="DDAPicture">
    <w:name w:val="DD A Picture"/>
    <w:next w:val="Caption"/>
    <w:rsid w:val="00625DAB"/>
    <w:pPr>
      <w:keepNext/>
      <w:spacing w:before="120" w:after="60"/>
      <w:ind w:left="851"/>
    </w:pPr>
    <w:rPr>
      <w:rFonts w:ascii="Arial" w:hAnsi="Arial" w:cs="Arial"/>
      <w:color w:val="000000"/>
      <w:spacing w:val="10"/>
      <w:lang w:eastAsia="en-US"/>
    </w:rPr>
  </w:style>
  <w:style w:type="paragraph" w:customStyle="1" w:styleId="DDBodyText">
    <w:name w:val="DD Body Text"/>
    <w:link w:val="DDBodyTextChar"/>
    <w:qFormat/>
    <w:rsid w:val="007E2688"/>
    <w:pPr>
      <w:spacing w:before="180" w:after="60" w:line="300" w:lineRule="atLeast"/>
      <w:ind w:left="851"/>
      <w:jc w:val="both"/>
    </w:pPr>
    <w:rPr>
      <w:rFonts w:ascii="Arial" w:hAnsi="Arial" w:cs="Arial"/>
      <w:color w:val="000000"/>
      <w:spacing w:val="10"/>
      <w:lang w:eastAsia="en-US"/>
    </w:rPr>
  </w:style>
  <w:style w:type="paragraph" w:customStyle="1" w:styleId="DDBodyBoldText">
    <w:name w:val="DD Body Bold Text"/>
    <w:basedOn w:val="DDBodyText"/>
    <w:next w:val="DDBodyText"/>
    <w:uiPriority w:val="9"/>
    <w:qFormat/>
    <w:rsid w:val="00380574"/>
    <w:pPr>
      <w:keepNext/>
      <w:keepLines/>
    </w:pPr>
    <w:rPr>
      <w:b/>
    </w:rPr>
  </w:style>
  <w:style w:type="paragraph" w:customStyle="1" w:styleId="DDBoldBullet">
    <w:name w:val="DD Bold Bullet"/>
    <w:uiPriority w:val="9"/>
    <w:rsid w:val="00625DAB"/>
    <w:pPr>
      <w:keepNext/>
      <w:keepLines/>
      <w:numPr>
        <w:numId w:val="26"/>
      </w:numPr>
      <w:tabs>
        <w:tab w:val="left" w:pos="851"/>
      </w:tabs>
      <w:spacing w:before="60" w:line="300" w:lineRule="atLeast"/>
    </w:pPr>
    <w:rPr>
      <w:rFonts w:ascii="Arial" w:hAnsi="Arial" w:cs="Arial"/>
      <w:b/>
      <w:color w:val="000000"/>
      <w:spacing w:val="10"/>
      <w:lang w:eastAsia="en-US"/>
    </w:rPr>
  </w:style>
  <w:style w:type="paragraph" w:customStyle="1" w:styleId="DDBullet1">
    <w:name w:val="DD Bullet 1"/>
    <w:link w:val="DDBullet1Char"/>
    <w:qFormat/>
    <w:rsid w:val="00625DAB"/>
    <w:pPr>
      <w:numPr>
        <w:numId w:val="18"/>
      </w:numPr>
      <w:spacing w:before="60" w:after="60"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Bullet2">
    <w:name w:val="DD Bullet 2"/>
    <w:qFormat/>
    <w:rsid w:val="00625DAB"/>
    <w:pPr>
      <w:numPr>
        <w:ilvl w:val="1"/>
        <w:numId w:val="18"/>
      </w:numPr>
      <w:spacing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Bullet3">
    <w:name w:val="DD Bullet 3"/>
    <w:qFormat/>
    <w:rsid w:val="00625DAB"/>
    <w:pPr>
      <w:numPr>
        <w:ilvl w:val="2"/>
        <w:numId w:val="18"/>
      </w:numPr>
      <w:spacing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Bullet4">
    <w:name w:val="DD Bullet 4"/>
    <w:rsid w:val="00625DAB"/>
    <w:pPr>
      <w:numPr>
        <w:ilvl w:val="3"/>
        <w:numId w:val="18"/>
      </w:numPr>
      <w:spacing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Bullet5">
    <w:name w:val="DD Bullet 5"/>
    <w:rsid w:val="00625DAB"/>
    <w:pPr>
      <w:numPr>
        <w:ilvl w:val="4"/>
        <w:numId w:val="18"/>
      </w:numPr>
      <w:spacing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Bullet6">
    <w:name w:val="DD Bullet 6"/>
    <w:rsid w:val="00625DAB"/>
    <w:pPr>
      <w:numPr>
        <w:ilvl w:val="5"/>
        <w:numId w:val="18"/>
      </w:numPr>
      <w:spacing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Bullet7">
    <w:name w:val="DD Bullet 7"/>
    <w:qFormat/>
    <w:rsid w:val="00625DAB"/>
    <w:pPr>
      <w:numPr>
        <w:ilvl w:val="6"/>
        <w:numId w:val="18"/>
      </w:numPr>
      <w:spacing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Bullet8">
    <w:name w:val="DD Bullet 8"/>
    <w:qFormat/>
    <w:rsid w:val="00625DAB"/>
    <w:pPr>
      <w:numPr>
        <w:ilvl w:val="7"/>
        <w:numId w:val="18"/>
      </w:numPr>
      <w:spacing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Bullet9">
    <w:name w:val="DD Bullet 9"/>
    <w:qFormat/>
    <w:rsid w:val="00625DAB"/>
    <w:pPr>
      <w:numPr>
        <w:ilvl w:val="8"/>
        <w:numId w:val="18"/>
      </w:numPr>
      <w:spacing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BulletText1">
    <w:name w:val="DD Bullet Text 1"/>
    <w:uiPriority w:val="9"/>
    <w:rsid w:val="00625DAB"/>
    <w:pPr>
      <w:spacing w:line="300" w:lineRule="atLeast"/>
      <w:ind w:left="1134"/>
    </w:pPr>
    <w:rPr>
      <w:rFonts w:ascii="Arial" w:hAnsi="Arial" w:cs="Arial"/>
      <w:color w:val="000000"/>
      <w:spacing w:val="10"/>
      <w:lang w:eastAsia="en-US"/>
    </w:rPr>
  </w:style>
  <w:style w:type="paragraph" w:customStyle="1" w:styleId="DDBulletText2">
    <w:name w:val="DD Bullet Text 2"/>
    <w:basedOn w:val="DDBulletText1"/>
    <w:uiPriority w:val="9"/>
    <w:rsid w:val="00625DAB"/>
    <w:pPr>
      <w:ind w:left="1418"/>
    </w:pPr>
  </w:style>
  <w:style w:type="paragraph" w:customStyle="1" w:styleId="DDBulletText3">
    <w:name w:val="DD Bullet Text 3"/>
    <w:basedOn w:val="DDBulletText2"/>
    <w:uiPriority w:val="9"/>
    <w:rsid w:val="00625DAB"/>
    <w:pPr>
      <w:ind w:left="1701"/>
    </w:pPr>
  </w:style>
  <w:style w:type="paragraph" w:customStyle="1" w:styleId="DDBulletText4">
    <w:name w:val="DD Bullet Text 4"/>
    <w:basedOn w:val="DDBulletText3"/>
    <w:uiPriority w:val="9"/>
    <w:rsid w:val="00625DAB"/>
    <w:pPr>
      <w:ind w:left="1995"/>
    </w:pPr>
  </w:style>
  <w:style w:type="paragraph" w:customStyle="1" w:styleId="DDBulletText5">
    <w:name w:val="DD Bullet Text 5"/>
    <w:basedOn w:val="DDBulletText4"/>
    <w:uiPriority w:val="9"/>
    <w:rsid w:val="00625DAB"/>
    <w:pPr>
      <w:ind w:left="2552"/>
    </w:pPr>
  </w:style>
  <w:style w:type="character" w:customStyle="1" w:styleId="DDEmphasis">
    <w:name w:val="DD Emphasis"/>
    <w:uiPriority w:val="29"/>
    <w:qFormat/>
    <w:rsid w:val="00625DAB"/>
    <w:rPr>
      <w:rFonts w:ascii="Arial" w:hAnsi="Arial"/>
      <w:b/>
      <w:color w:val="69BE28"/>
      <w:sz w:val="20"/>
    </w:rPr>
  </w:style>
  <w:style w:type="paragraph" w:customStyle="1" w:styleId="DDFlushLeftBodyBold">
    <w:name w:val="DD FlushLeft Body Bold"/>
    <w:uiPriority w:val="19"/>
    <w:rsid w:val="00380574"/>
    <w:pPr>
      <w:keepNext/>
      <w:keepLines/>
      <w:spacing w:before="180" w:after="60" w:line="300" w:lineRule="atLeast"/>
    </w:pPr>
    <w:rPr>
      <w:rFonts w:ascii="Arial" w:hAnsi="Arial" w:cs="Arial"/>
      <w:b/>
      <w:color w:val="000000"/>
      <w:spacing w:val="10"/>
      <w:lang w:eastAsia="en-US"/>
    </w:rPr>
  </w:style>
  <w:style w:type="paragraph" w:customStyle="1" w:styleId="DDFlushLeftBodyText">
    <w:name w:val="DD FlushLeft Body Text"/>
    <w:uiPriority w:val="4"/>
    <w:rsid w:val="00625DAB"/>
    <w:pPr>
      <w:spacing w:after="120" w:line="300" w:lineRule="atLeast"/>
      <w:jc w:val="both"/>
    </w:pPr>
    <w:rPr>
      <w:rFonts w:ascii="Arial" w:hAnsi="Arial" w:cs="Arial"/>
      <w:color w:val="000000"/>
      <w:spacing w:val="10"/>
      <w:lang w:eastAsia="en-US"/>
    </w:rPr>
  </w:style>
  <w:style w:type="paragraph" w:customStyle="1" w:styleId="DDFlushLeftBoldBullet">
    <w:name w:val="DD FlushLeft Bold Bullet"/>
    <w:uiPriority w:val="19"/>
    <w:rsid w:val="00625DAB"/>
    <w:pPr>
      <w:keepNext/>
      <w:keepLines/>
      <w:numPr>
        <w:ilvl w:val="6"/>
        <w:numId w:val="26"/>
      </w:numPr>
      <w:spacing w:before="60" w:line="300" w:lineRule="atLeast"/>
    </w:pPr>
    <w:rPr>
      <w:rFonts w:ascii="Arial" w:hAnsi="Arial" w:cs="Arial"/>
      <w:b/>
      <w:color w:val="000000"/>
      <w:spacing w:val="10"/>
      <w:lang w:eastAsia="en-US"/>
    </w:rPr>
  </w:style>
  <w:style w:type="paragraph" w:customStyle="1" w:styleId="DDFlushLeftBullet1">
    <w:name w:val="DD FlushLeft Bullet 1"/>
    <w:uiPriority w:val="19"/>
    <w:rsid w:val="00625DAB"/>
    <w:pPr>
      <w:numPr>
        <w:numId w:val="19"/>
      </w:numPr>
      <w:spacing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FlushLeftBullet2">
    <w:name w:val="DD FlushLeft Bullet 2"/>
    <w:uiPriority w:val="19"/>
    <w:rsid w:val="00625DAB"/>
    <w:pPr>
      <w:numPr>
        <w:ilvl w:val="1"/>
        <w:numId w:val="19"/>
      </w:numPr>
      <w:spacing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FlushLeftBullet3">
    <w:name w:val="DD FlushLeft Bullet 3"/>
    <w:uiPriority w:val="19"/>
    <w:rsid w:val="00625DAB"/>
    <w:pPr>
      <w:numPr>
        <w:ilvl w:val="2"/>
        <w:numId w:val="19"/>
      </w:numPr>
      <w:spacing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FlushLeftBullet4">
    <w:name w:val="DD FlushLeft Bullet 4"/>
    <w:uiPriority w:val="19"/>
    <w:rsid w:val="00625DAB"/>
    <w:pPr>
      <w:numPr>
        <w:ilvl w:val="3"/>
        <w:numId w:val="19"/>
      </w:numPr>
      <w:spacing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FlushLeftBullet5">
    <w:name w:val="DD FlushLeft Bullet 5"/>
    <w:uiPriority w:val="19"/>
    <w:rsid w:val="00625DAB"/>
    <w:pPr>
      <w:numPr>
        <w:ilvl w:val="4"/>
        <w:numId w:val="19"/>
      </w:numPr>
      <w:spacing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FlushLeftBullet6">
    <w:name w:val="DD FlushLeft Bullet 6"/>
    <w:uiPriority w:val="19"/>
    <w:rsid w:val="00625DAB"/>
    <w:pPr>
      <w:numPr>
        <w:ilvl w:val="5"/>
        <w:numId w:val="19"/>
      </w:numPr>
      <w:spacing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FlushLeftBullet7">
    <w:name w:val="DD FlushLeft Bullet 7"/>
    <w:uiPriority w:val="19"/>
    <w:rsid w:val="00625DAB"/>
    <w:pPr>
      <w:numPr>
        <w:ilvl w:val="6"/>
        <w:numId w:val="19"/>
      </w:numPr>
      <w:spacing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FlushLeftBullet8">
    <w:name w:val="DD FlushLeft Bullet 8"/>
    <w:uiPriority w:val="19"/>
    <w:rsid w:val="00625DAB"/>
    <w:pPr>
      <w:numPr>
        <w:ilvl w:val="7"/>
        <w:numId w:val="19"/>
      </w:numPr>
      <w:spacing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FlushLeftBullet9">
    <w:name w:val="DD FlushLeft Bullet 9"/>
    <w:uiPriority w:val="19"/>
    <w:rsid w:val="00625DAB"/>
    <w:pPr>
      <w:numPr>
        <w:ilvl w:val="8"/>
        <w:numId w:val="19"/>
      </w:numPr>
      <w:spacing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FlushLeftBulletText1">
    <w:name w:val="DD FlushLeft Bullet Text 1"/>
    <w:uiPriority w:val="19"/>
    <w:rsid w:val="00625DAB"/>
    <w:pPr>
      <w:spacing w:line="300" w:lineRule="atLeast"/>
      <w:ind w:left="284"/>
    </w:pPr>
    <w:rPr>
      <w:rFonts w:ascii="Arial" w:eastAsia="MS PGothic" w:hAnsi="Arial" w:cs="Arial"/>
      <w:bCs/>
      <w:color w:val="000000"/>
      <w:spacing w:val="10"/>
      <w:kern w:val="32"/>
      <w:lang w:eastAsia="ja-JP"/>
    </w:rPr>
  </w:style>
  <w:style w:type="paragraph" w:customStyle="1" w:styleId="DDFlushLeftBulletText2">
    <w:name w:val="DD FlushLeft Bullet Text 2"/>
    <w:basedOn w:val="DDFlushLeftBulletText1"/>
    <w:uiPriority w:val="19"/>
    <w:rsid w:val="00625DAB"/>
    <w:pPr>
      <w:ind w:left="567"/>
    </w:pPr>
    <w:rPr>
      <w:lang w:eastAsia="en-US"/>
    </w:rPr>
  </w:style>
  <w:style w:type="paragraph" w:customStyle="1" w:styleId="DDFlushLeftBulletText3">
    <w:name w:val="DD FlushLeft Bullet Text 3"/>
    <w:basedOn w:val="DDFlushLeftBulletText2"/>
    <w:uiPriority w:val="19"/>
    <w:rsid w:val="00625DAB"/>
    <w:pPr>
      <w:ind w:left="851"/>
    </w:pPr>
  </w:style>
  <w:style w:type="paragraph" w:customStyle="1" w:styleId="DDFlushLeftBulletText4">
    <w:name w:val="DD FlushLeft Bullet Text 4"/>
    <w:basedOn w:val="DDFlushLeftBulletText3"/>
    <w:uiPriority w:val="19"/>
    <w:rsid w:val="00625DAB"/>
    <w:pPr>
      <w:ind w:left="1134"/>
    </w:pPr>
  </w:style>
  <w:style w:type="paragraph" w:customStyle="1" w:styleId="DDFlushLeftBulletText5">
    <w:name w:val="DD FlushLeft Bullet Text 5"/>
    <w:basedOn w:val="DDFlushLeftBulletText4"/>
    <w:uiPriority w:val="19"/>
    <w:rsid w:val="00625DAB"/>
    <w:pPr>
      <w:ind w:left="1701"/>
    </w:pPr>
  </w:style>
  <w:style w:type="paragraph" w:customStyle="1" w:styleId="DDFlushLeftHeading">
    <w:name w:val="DD FlushLeft Heading"/>
    <w:next w:val="DDFlushLeftBodyText"/>
    <w:uiPriority w:val="39"/>
    <w:rsid w:val="00F0023F"/>
    <w:pPr>
      <w:keepNext/>
      <w:pageBreakBefore/>
      <w:spacing w:before="120" w:after="60"/>
    </w:pPr>
    <w:rPr>
      <w:rFonts w:ascii="Arial Bold" w:eastAsia="MS PGothic" w:hAnsi="Arial Bold" w:cs="Arial"/>
      <w:b/>
      <w:bCs/>
      <w:color w:val="69BE28"/>
      <w:spacing w:val="10"/>
      <w:sz w:val="28"/>
      <w:szCs w:val="28"/>
      <w:lang w:eastAsia="ja-JP"/>
    </w:rPr>
  </w:style>
  <w:style w:type="paragraph" w:customStyle="1" w:styleId="DDFlushLeftPicture">
    <w:name w:val="DD FlushLeft Picture"/>
    <w:basedOn w:val="DDFlushLeftBodyText"/>
    <w:next w:val="CaptionDDGreyWide"/>
    <w:uiPriority w:val="19"/>
    <w:qFormat/>
    <w:rsid w:val="00625DAB"/>
    <w:pPr>
      <w:spacing w:line="240" w:lineRule="auto"/>
    </w:pPr>
  </w:style>
  <w:style w:type="paragraph" w:customStyle="1" w:styleId="DDFlushLeftSubHeading">
    <w:name w:val="DD FlushLeft Sub Heading"/>
    <w:next w:val="DDFlushLeftBodyText"/>
    <w:uiPriority w:val="3"/>
    <w:rsid w:val="00F0023F"/>
    <w:pPr>
      <w:keepNext/>
      <w:spacing w:before="240" w:after="60" w:line="300" w:lineRule="atLeast"/>
      <w:outlineLvl w:val="0"/>
    </w:pPr>
    <w:rPr>
      <w:rFonts w:ascii="Arial Bold" w:eastAsia="MS PGothic" w:hAnsi="Arial Bold" w:cs="Arial"/>
      <w:b/>
      <w:color w:val="6D6E71"/>
      <w:spacing w:val="10"/>
      <w:kern w:val="32"/>
      <w:sz w:val="24"/>
      <w:szCs w:val="24"/>
      <w:lang w:eastAsia="ja-JP"/>
    </w:rPr>
  </w:style>
  <w:style w:type="paragraph" w:customStyle="1" w:styleId="DDGreenBodyBoldText">
    <w:name w:val="DD Green Body Bold Text"/>
    <w:uiPriority w:val="29"/>
    <w:rsid w:val="00380574"/>
    <w:pPr>
      <w:keepNext/>
      <w:keepLines/>
      <w:spacing w:before="180" w:after="60" w:line="300" w:lineRule="atLeast"/>
      <w:ind w:left="851"/>
    </w:pPr>
    <w:rPr>
      <w:rFonts w:ascii="Arial" w:hAnsi="Arial" w:cs="Arial"/>
      <w:b/>
      <w:color w:val="69BE28"/>
      <w:spacing w:val="10"/>
      <w:lang w:eastAsia="en-US"/>
    </w:rPr>
  </w:style>
  <w:style w:type="paragraph" w:customStyle="1" w:styleId="DDGreenBodyText">
    <w:name w:val="DD Green Body Text"/>
    <w:uiPriority w:val="29"/>
    <w:rsid w:val="00625DAB"/>
    <w:pPr>
      <w:spacing w:after="60" w:line="300" w:lineRule="atLeast"/>
      <w:ind w:left="851"/>
      <w:jc w:val="both"/>
    </w:pPr>
    <w:rPr>
      <w:rFonts w:ascii="Arial" w:hAnsi="Arial" w:cs="Arial"/>
      <w:color w:val="69BE28"/>
      <w:spacing w:val="10"/>
      <w:lang w:eastAsia="en-US"/>
    </w:rPr>
  </w:style>
  <w:style w:type="paragraph" w:customStyle="1" w:styleId="DDGreenBoldBullet">
    <w:name w:val="DD Green Bold Bullet"/>
    <w:uiPriority w:val="29"/>
    <w:rsid w:val="00625DAB"/>
    <w:pPr>
      <w:keepNext/>
      <w:keepLines/>
      <w:numPr>
        <w:ilvl w:val="2"/>
        <w:numId w:val="26"/>
      </w:numPr>
      <w:spacing w:before="60" w:line="300" w:lineRule="atLeast"/>
    </w:pPr>
    <w:rPr>
      <w:rFonts w:ascii="Arial" w:hAnsi="Arial" w:cs="Arial"/>
      <w:b/>
      <w:color w:val="69BE28"/>
      <w:spacing w:val="10"/>
      <w:lang w:eastAsia="en-US"/>
    </w:rPr>
  </w:style>
  <w:style w:type="paragraph" w:customStyle="1" w:styleId="DDGreenBullet1">
    <w:name w:val="DD Green Bullet 1"/>
    <w:basedOn w:val="DDBullet1"/>
    <w:uiPriority w:val="29"/>
    <w:rsid w:val="00625DAB"/>
    <w:pPr>
      <w:numPr>
        <w:numId w:val="20"/>
      </w:numPr>
    </w:pPr>
    <w:rPr>
      <w:color w:val="69BE28"/>
    </w:rPr>
  </w:style>
  <w:style w:type="paragraph" w:customStyle="1" w:styleId="DDGreenBullet2">
    <w:name w:val="DD Green Bullet 2"/>
    <w:uiPriority w:val="29"/>
    <w:rsid w:val="00625DAB"/>
    <w:pPr>
      <w:numPr>
        <w:ilvl w:val="1"/>
        <w:numId w:val="20"/>
      </w:numPr>
      <w:spacing w:line="300" w:lineRule="atLeast"/>
    </w:pPr>
    <w:rPr>
      <w:rFonts w:ascii="Arial" w:hAnsi="Arial" w:cs="Arial"/>
      <w:color w:val="69BE28"/>
      <w:spacing w:val="10"/>
      <w:lang w:eastAsia="en-US"/>
    </w:rPr>
  </w:style>
  <w:style w:type="paragraph" w:customStyle="1" w:styleId="DDGreenBullet3">
    <w:name w:val="DD Green Bullet 3"/>
    <w:uiPriority w:val="29"/>
    <w:rsid w:val="00625DAB"/>
    <w:pPr>
      <w:numPr>
        <w:ilvl w:val="2"/>
        <w:numId w:val="20"/>
      </w:numPr>
      <w:spacing w:line="300" w:lineRule="atLeast"/>
    </w:pPr>
    <w:rPr>
      <w:rFonts w:ascii="Arial" w:hAnsi="Arial" w:cs="Arial"/>
      <w:color w:val="69BE28"/>
      <w:spacing w:val="10"/>
      <w:lang w:eastAsia="en-US"/>
    </w:rPr>
  </w:style>
  <w:style w:type="paragraph" w:customStyle="1" w:styleId="DDGreenBullet4">
    <w:name w:val="DD Green Bullet 4"/>
    <w:uiPriority w:val="29"/>
    <w:rsid w:val="00625DAB"/>
    <w:pPr>
      <w:numPr>
        <w:ilvl w:val="3"/>
        <w:numId w:val="20"/>
      </w:numPr>
      <w:spacing w:line="300" w:lineRule="atLeast"/>
    </w:pPr>
    <w:rPr>
      <w:rFonts w:ascii="Arial" w:hAnsi="Arial" w:cs="Arial"/>
      <w:color w:val="69BE28"/>
      <w:spacing w:val="10"/>
      <w:lang w:eastAsia="en-US"/>
    </w:rPr>
  </w:style>
  <w:style w:type="paragraph" w:customStyle="1" w:styleId="DDGreenBullet5">
    <w:name w:val="DD Green Bullet 5"/>
    <w:uiPriority w:val="29"/>
    <w:rsid w:val="00625DAB"/>
    <w:pPr>
      <w:numPr>
        <w:ilvl w:val="4"/>
        <w:numId w:val="20"/>
      </w:numPr>
      <w:spacing w:line="300" w:lineRule="atLeast"/>
    </w:pPr>
    <w:rPr>
      <w:rFonts w:ascii="Arial" w:hAnsi="Arial" w:cs="Arial"/>
      <w:color w:val="69BE28"/>
      <w:spacing w:val="10"/>
      <w:lang w:eastAsia="en-US"/>
    </w:rPr>
  </w:style>
  <w:style w:type="paragraph" w:customStyle="1" w:styleId="DDGreenBullet6">
    <w:name w:val="DD Green Bullet 6"/>
    <w:uiPriority w:val="29"/>
    <w:rsid w:val="00625DAB"/>
    <w:pPr>
      <w:numPr>
        <w:ilvl w:val="5"/>
        <w:numId w:val="20"/>
      </w:numPr>
      <w:spacing w:line="300" w:lineRule="atLeast"/>
    </w:pPr>
    <w:rPr>
      <w:rFonts w:ascii="Arial" w:hAnsi="Arial" w:cs="Arial"/>
      <w:color w:val="69BE28"/>
      <w:spacing w:val="10"/>
      <w:lang w:eastAsia="en-US"/>
    </w:rPr>
  </w:style>
  <w:style w:type="paragraph" w:customStyle="1" w:styleId="DDGreenBullet7">
    <w:name w:val="DD Green Bullet 7"/>
    <w:uiPriority w:val="29"/>
    <w:rsid w:val="00625DAB"/>
    <w:pPr>
      <w:numPr>
        <w:ilvl w:val="6"/>
        <w:numId w:val="20"/>
      </w:numPr>
      <w:spacing w:line="300" w:lineRule="atLeast"/>
    </w:pPr>
    <w:rPr>
      <w:rFonts w:ascii="Arial" w:hAnsi="Arial" w:cs="Arial"/>
      <w:color w:val="69BE28"/>
      <w:spacing w:val="10"/>
      <w:lang w:eastAsia="en-US"/>
    </w:rPr>
  </w:style>
  <w:style w:type="paragraph" w:customStyle="1" w:styleId="DDGreenBullet8">
    <w:name w:val="DD Green Bullet 8"/>
    <w:uiPriority w:val="29"/>
    <w:rsid w:val="00625DAB"/>
    <w:pPr>
      <w:numPr>
        <w:ilvl w:val="7"/>
        <w:numId w:val="20"/>
      </w:numPr>
      <w:spacing w:line="300" w:lineRule="atLeast"/>
    </w:pPr>
    <w:rPr>
      <w:rFonts w:ascii="Arial" w:hAnsi="Arial" w:cs="Arial"/>
      <w:color w:val="69BE28"/>
      <w:spacing w:val="10"/>
      <w:lang w:eastAsia="en-US"/>
    </w:rPr>
  </w:style>
  <w:style w:type="paragraph" w:customStyle="1" w:styleId="DDGreenBullet9">
    <w:name w:val="DD Green Bullet 9"/>
    <w:uiPriority w:val="29"/>
    <w:rsid w:val="00625DAB"/>
    <w:pPr>
      <w:numPr>
        <w:ilvl w:val="8"/>
        <w:numId w:val="20"/>
      </w:numPr>
      <w:spacing w:line="300" w:lineRule="atLeast"/>
    </w:pPr>
    <w:rPr>
      <w:rFonts w:ascii="Arial" w:hAnsi="Arial" w:cs="Arial"/>
      <w:color w:val="69BE28"/>
      <w:spacing w:val="10"/>
      <w:lang w:eastAsia="en-US"/>
    </w:rPr>
  </w:style>
  <w:style w:type="paragraph" w:customStyle="1" w:styleId="DDGreenBulletText1">
    <w:name w:val="DD Green Bullet Text 1"/>
    <w:basedOn w:val="DDBulletText1"/>
    <w:uiPriority w:val="29"/>
    <w:rsid w:val="00625DAB"/>
    <w:rPr>
      <w:color w:val="69BE28"/>
    </w:rPr>
  </w:style>
  <w:style w:type="paragraph" w:customStyle="1" w:styleId="DDGreenBulletText2">
    <w:name w:val="DD Green Bullet Text 2"/>
    <w:basedOn w:val="DDGreenBulletText1"/>
    <w:uiPriority w:val="29"/>
    <w:rsid w:val="00625DAB"/>
    <w:pPr>
      <w:ind w:left="1418"/>
    </w:pPr>
  </w:style>
  <w:style w:type="paragraph" w:customStyle="1" w:styleId="DDGreenBulletText3">
    <w:name w:val="DD Green Bullet Text 3"/>
    <w:basedOn w:val="DDGreenBulletText2"/>
    <w:uiPriority w:val="29"/>
    <w:rsid w:val="00625DAB"/>
    <w:pPr>
      <w:ind w:left="1701"/>
    </w:pPr>
  </w:style>
  <w:style w:type="paragraph" w:customStyle="1" w:styleId="DDGreenBulletText4">
    <w:name w:val="DD Green Bullet Text 4"/>
    <w:basedOn w:val="DDGreenBulletText3"/>
    <w:uiPriority w:val="29"/>
    <w:rsid w:val="00625DAB"/>
    <w:pPr>
      <w:ind w:left="1995"/>
    </w:pPr>
  </w:style>
  <w:style w:type="paragraph" w:customStyle="1" w:styleId="DDGreenBulletText5">
    <w:name w:val="DD Green Bullet Text 5"/>
    <w:basedOn w:val="DDGreenBulletText4"/>
    <w:uiPriority w:val="29"/>
    <w:rsid w:val="00625DAB"/>
    <w:pPr>
      <w:ind w:left="2552"/>
    </w:pPr>
  </w:style>
  <w:style w:type="paragraph" w:customStyle="1" w:styleId="DDGreenNotedText1Bold">
    <w:name w:val="DD Green Noted Text 1 Bold"/>
    <w:next w:val="DDGreenNotedText2Body"/>
    <w:uiPriority w:val="36"/>
    <w:rsid w:val="007E2688"/>
    <w:pPr>
      <w:pBdr>
        <w:top w:val="single" w:sz="8" w:space="3" w:color="66BC29"/>
        <w:bottom w:val="single" w:sz="8" w:space="3" w:color="66BC29"/>
      </w:pBdr>
      <w:shd w:val="clear" w:color="auto" w:fill="D9EEC9"/>
      <w:spacing w:before="120" w:after="60" w:line="300" w:lineRule="atLeast"/>
      <w:ind w:left="851"/>
    </w:pPr>
    <w:rPr>
      <w:rFonts w:ascii="Arial" w:hAnsi="Arial"/>
      <w:b/>
      <w:color w:val="69BE28"/>
      <w:spacing w:val="10"/>
      <w:lang w:eastAsia="en-US"/>
    </w:rPr>
  </w:style>
  <w:style w:type="paragraph" w:customStyle="1" w:styleId="DDGreenNotedText2Body">
    <w:name w:val="DD Green Noted Text 2 Body"/>
    <w:basedOn w:val="DDGreenNotedText1Bold"/>
    <w:uiPriority w:val="36"/>
    <w:rsid w:val="00625DAB"/>
    <w:pPr>
      <w:spacing w:before="60"/>
    </w:pPr>
    <w:rPr>
      <w:b w:val="0"/>
    </w:rPr>
  </w:style>
  <w:style w:type="paragraph" w:customStyle="1" w:styleId="DDGreenNotedText3Bullet">
    <w:name w:val="DD Green Noted Text 3 Bullet"/>
    <w:basedOn w:val="DDGreenNotedText1Bold"/>
    <w:uiPriority w:val="36"/>
    <w:rsid w:val="004B3B83"/>
    <w:pPr>
      <w:numPr>
        <w:numId w:val="32"/>
      </w:numPr>
      <w:spacing w:before="60"/>
    </w:pPr>
    <w:rPr>
      <w:b w:val="0"/>
    </w:rPr>
  </w:style>
  <w:style w:type="paragraph" w:customStyle="1" w:styleId="DDGreenNotedText4List">
    <w:name w:val="DD Green Noted Text 4 List"/>
    <w:basedOn w:val="DDGreenNotedText1Bold"/>
    <w:uiPriority w:val="36"/>
    <w:rsid w:val="004B3B83"/>
    <w:pPr>
      <w:numPr>
        <w:numId w:val="33"/>
      </w:numPr>
      <w:tabs>
        <w:tab w:val="left" w:pos="1134"/>
      </w:tabs>
      <w:spacing w:before="60"/>
    </w:pPr>
    <w:rPr>
      <w:b w:val="0"/>
    </w:rPr>
  </w:style>
  <w:style w:type="paragraph" w:customStyle="1" w:styleId="DDGreenQuestion">
    <w:name w:val="DD Green Question"/>
    <w:basedOn w:val="DDGreenBodyText"/>
    <w:next w:val="DDBodyText"/>
    <w:uiPriority w:val="29"/>
    <w:qFormat/>
    <w:rsid w:val="00625DAB"/>
    <w:pPr>
      <w:spacing w:after="120"/>
      <w:ind w:hanging="851"/>
    </w:pPr>
  </w:style>
  <w:style w:type="paragraph" w:customStyle="1" w:styleId="DDGreenTableBodyBoldText">
    <w:name w:val="DD Green Table Body Bold Text"/>
    <w:uiPriority w:val="34"/>
    <w:rsid w:val="00380574"/>
    <w:pPr>
      <w:keepNext/>
      <w:keepLines/>
      <w:spacing w:before="60" w:after="60" w:line="260" w:lineRule="atLeast"/>
    </w:pPr>
    <w:rPr>
      <w:rFonts w:ascii="Arial" w:hAnsi="Arial" w:cs="Arial"/>
      <w:b/>
      <w:color w:val="69BE28"/>
      <w:spacing w:val="8"/>
      <w:sz w:val="18"/>
      <w:lang w:eastAsia="en-US"/>
    </w:rPr>
  </w:style>
  <w:style w:type="paragraph" w:customStyle="1" w:styleId="DDGreenTableBodyText">
    <w:name w:val="DD Green Table Body Text"/>
    <w:uiPriority w:val="34"/>
    <w:rsid w:val="00625DAB"/>
    <w:pPr>
      <w:spacing w:before="60" w:after="60" w:line="260" w:lineRule="atLeast"/>
    </w:pPr>
    <w:rPr>
      <w:rFonts w:ascii="Arial" w:hAnsi="Arial" w:cs="Arial"/>
      <w:color w:val="69BE28"/>
      <w:spacing w:val="8"/>
      <w:sz w:val="18"/>
      <w:szCs w:val="18"/>
      <w:lang w:eastAsia="en-US"/>
    </w:rPr>
  </w:style>
  <w:style w:type="paragraph" w:customStyle="1" w:styleId="DDGreenTableBoldBullet">
    <w:name w:val="DD Green Table Bold Bullet"/>
    <w:uiPriority w:val="34"/>
    <w:rsid w:val="00625DAB"/>
    <w:pPr>
      <w:keepNext/>
      <w:keepLines/>
      <w:numPr>
        <w:ilvl w:val="3"/>
        <w:numId w:val="26"/>
      </w:numPr>
      <w:spacing w:before="60" w:line="260" w:lineRule="atLeast"/>
    </w:pPr>
    <w:rPr>
      <w:rFonts w:ascii="Arial" w:hAnsi="Arial" w:cs="Arial"/>
      <w:b/>
      <w:color w:val="69BE28"/>
      <w:spacing w:val="8"/>
      <w:sz w:val="18"/>
      <w:lang w:eastAsia="en-US"/>
    </w:rPr>
  </w:style>
  <w:style w:type="paragraph" w:customStyle="1" w:styleId="DDGreenTableBullet1">
    <w:name w:val="DD Green Table Bullet 1"/>
    <w:uiPriority w:val="34"/>
    <w:rsid w:val="00625DAB"/>
    <w:pPr>
      <w:numPr>
        <w:numId w:val="21"/>
      </w:numPr>
      <w:spacing w:before="60" w:after="60" w:line="260" w:lineRule="atLeast"/>
    </w:pPr>
    <w:rPr>
      <w:rFonts w:ascii="Arial" w:hAnsi="Arial" w:cs="Arial"/>
      <w:color w:val="69BE28"/>
      <w:spacing w:val="8"/>
      <w:sz w:val="18"/>
      <w:szCs w:val="18"/>
      <w:lang w:eastAsia="en-US"/>
    </w:rPr>
  </w:style>
  <w:style w:type="paragraph" w:customStyle="1" w:styleId="DDGreenTableBullet2">
    <w:name w:val="DD Green Table Bullet 2"/>
    <w:uiPriority w:val="34"/>
    <w:rsid w:val="00625DAB"/>
    <w:pPr>
      <w:numPr>
        <w:ilvl w:val="1"/>
        <w:numId w:val="21"/>
      </w:numPr>
      <w:spacing w:before="60" w:after="60" w:line="260" w:lineRule="atLeast"/>
    </w:pPr>
    <w:rPr>
      <w:rFonts w:ascii="Arial" w:hAnsi="Arial" w:cs="Arial"/>
      <w:color w:val="69BE28"/>
      <w:spacing w:val="8"/>
      <w:sz w:val="18"/>
      <w:lang w:eastAsia="en-US"/>
    </w:rPr>
  </w:style>
  <w:style w:type="paragraph" w:customStyle="1" w:styleId="DDGreenTableBullet3">
    <w:name w:val="DD Green Table Bullet 3"/>
    <w:uiPriority w:val="34"/>
    <w:rsid w:val="00625DAB"/>
    <w:pPr>
      <w:numPr>
        <w:ilvl w:val="2"/>
        <w:numId w:val="21"/>
      </w:numPr>
      <w:spacing w:before="60" w:after="60" w:line="260" w:lineRule="atLeast"/>
    </w:pPr>
    <w:rPr>
      <w:rFonts w:ascii="Arial" w:hAnsi="Arial" w:cs="Arial"/>
      <w:color w:val="69BE28"/>
      <w:spacing w:val="8"/>
      <w:sz w:val="18"/>
      <w:lang w:eastAsia="en-US"/>
    </w:rPr>
  </w:style>
  <w:style w:type="paragraph" w:customStyle="1" w:styleId="DDGreenTableBullet4">
    <w:name w:val="DD Green Table Bullet 4"/>
    <w:uiPriority w:val="34"/>
    <w:rsid w:val="00625DAB"/>
    <w:pPr>
      <w:numPr>
        <w:ilvl w:val="3"/>
        <w:numId w:val="21"/>
      </w:numPr>
      <w:tabs>
        <w:tab w:val="left" w:pos="680"/>
      </w:tabs>
      <w:spacing w:before="60" w:after="60" w:line="260" w:lineRule="atLeast"/>
    </w:pPr>
    <w:rPr>
      <w:rFonts w:ascii="Arial" w:hAnsi="Arial" w:cs="Arial"/>
      <w:color w:val="69BE28"/>
      <w:spacing w:val="8"/>
      <w:sz w:val="18"/>
      <w:lang w:eastAsia="en-US"/>
    </w:rPr>
  </w:style>
  <w:style w:type="paragraph" w:customStyle="1" w:styleId="DDGreenTableBullet5">
    <w:name w:val="DD Green Table Bullet 5"/>
    <w:uiPriority w:val="34"/>
    <w:rsid w:val="00625DAB"/>
    <w:pPr>
      <w:numPr>
        <w:ilvl w:val="4"/>
        <w:numId w:val="21"/>
      </w:numPr>
      <w:tabs>
        <w:tab w:val="left" w:pos="680"/>
      </w:tabs>
      <w:spacing w:before="60" w:after="60" w:line="260" w:lineRule="atLeast"/>
    </w:pPr>
    <w:rPr>
      <w:rFonts w:ascii="Arial" w:hAnsi="Arial" w:cs="Arial"/>
      <w:color w:val="69BE28"/>
      <w:spacing w:val="8"/>
      <w:sz w:val="18"/>
      <w:lang w:eastAsia="en-US"/>
    </w:rPr>
  </w:style>
  <w:style w:type="paragraph" w:customStyle="1" w:styleId="DDGreenTableBullet6">
    <w:name w:val="DD Green Table Bullet 6"/>
    <w:uiPriority w:val="34"/>
    <w:rsid w:val="00625DAB"/>
    <w:pPr>
      <w:numPr>
        <w:ilvl w:val="5"/>
        <w:numId w:val="21"/>
      </w:numPr>
      <w:tabs>
        <w:tab w:val="left" w:pos="680"/>
      </w:tabs>
      <w:spacing w:before="60" w:after="60" w:line="260" w:lineRule="atLeast"/>
    </w:pPr>
    <w:rPr>
      <w:rFonts w:ascii="Arial" w:hAnsi="Arial" w:cs="Arial"/>
      <w:color w:val="69BE28"/>
      <w:spacing w:val="8"/>
      <w:sz w:val="18"/>
      <w:lang w:eastAsia="en-US"/>
    </w:rPr>
  </w:style>
  <w:style w:type="paragraph" w:customStyle="1" w:styleId="DDGreenTableBullet7">
    <w:name w:val="DD Green Table Bullet 7"/>
    <w:uiPriority w:val="34"/>
    <w:rsid w:val="00625DAB"/>
    <w:pPr>
      <w:numPr>
        <w:ilvl w:val="6"/>
        <w:numId w:val="21"/>
      </w:numPr>
      <w:spacing w:before="60" w:after="60" w:line="260" w:lineRule="atLeast"/>
    </w:pPr>
    <w:rPr>
      <w:rFonts w:ascii="Arial" w:hAnsi="Arial" w:cs="Arial"/>
      <w:color w:val="69BE28"/>
      <w:spacing w:val="8"/>
      <w:sz w:val="18"/>
      <w:lang w:eastAsia="en-US"/>
    </w:rPr>
  </w:style>
  <w:style w:type="paragraph" w:customStyle="1" w:styleId="DDGreenTableBullet8">
    <w:name w:val="DD Green Table Bullet 8"/>
    <w:uiPriority w:val="34"/>
    <w:rsid w:val="00625DAB"/>
    <w:pPr>
      <w:numPr>
        <w:ilvl w:val="7"/>
        <w:numId w:val="21"/>
      </w:numPr>
      <w:spacing w:before="60" w:after="60" w:line="260" w:lineRule="atLeast"/>
    </w:pPr>
    <w:rPr>
      <w:rFonts w:ascii="Arial" w:hAnsi="Arial" w:cs="Arial"/>
      <w:color w:val="69BE28"/>
      <w:spacing w:val="8"/>
      <w:sz w:val="18"/>
      <w:lang w:eastAsia="en-US"/>
    </w:rPr>
  </w:style>
  <w:style w:type="paragraph" w:customStyle="1" w:styleId="DDGreenTableBullet9">
    <w:name w:val="DD Green Table Bullet 9"/>
    <w:uiPriority w:val="34"/>
    <w:rsid w:val="00625DAB"/>
    <w:pPr>
      <w:numPr>
        <w:ilvl w:val="8"/>
        <w:numId w:val="21"/>
      </w:numPr>
      <w:spacing w:before="60" w:after="60" w:line="260" w:lineRule="atLeast"/>
    </w:pPr>
    <w:rPr>
      <w:rFonts w:ascii="Arial" w:hAnsi="Arial" w:cs="Arial"/>
      <w:color w:val="69BE28"/>
      <w:spacing w:val="8"/>
      <w:sz w:val="18"/>
      <w:lang w:eastAsia="en-US"/>
    </w:rPr>
  </w:style>
  <w:style w:type="paragraph" w:customStyle="1" w:styleId="DDGreenTableBulletText1">
    <w:name w:val="DD Green Table Bullet Text 1"/>
    <w:uiPriority w:val="34"/>
    <w:rsid w:val="00625DAB"/>
    <w:pPr>
      <w:spacing w:after="60" w:line="260" w:lineRule="atLeast"/>
      <w:ind w:left="284"/>
    </w:pPr>
    <w:rPr>
      <w:rFonts w:ascii="Arial" w:hAnsi="Arial" w:cs="Arial"/>
      <w:color w:val="69BE28"/>
      <w:spacing w:val="8"/>
      <w:sz w:val="18"/>
      <w:lang w:eastAsia="en-US"/>
    </w:rPr>
  </w:style>
  <w:style w:type="paragraph" w:customStyle="1" w:styleId="DDGreenTableBulletText2">
    <w:name w:val="DD Green Table Bullet Text 2"/>
    <w:basedOn w:val="DDGreenTableBulletText1"/>
    <w:uiPriority w:val="34"/>
    <w:rsid w:val="00625DAB"/>
    <w:pPr>
      <w:ind w:left="567"/>
    </w:pPr>
  </w:style>
  <w:style w:type="paragraph" w:customStyle="1" w:styleId="DDGreenTableBulletText3">
    <w:name w:val="DD Green Table Bullet Text 3"/>
    <w:basedOn w:val="DDGreenTableBulletText2"/>
    <w:uiPriority w:val="34"/>
    <w:rsid w:val="00625DAB"/>
    <w:pPr>
      <w:ind w:left="851"/>
    </w:pPr>
  </w:style>
  <w:style w:type="paragraph" w:customStyle="1" w:styleId="DDGreenTableBulletText4">
    <w:name w:val="DD Green Table Bullet Text 4"/>
    <w:basedOn w:val="DDGreenTableBulletText3"/>
    <w:uiPriority w:val="34"/>
    <w:rsid w:val="00625DAB"/>
    <w:pPr>
      <w:ind w:left="1134"/>
    </w:pPr>
  </w:style>
  <w:style w:type="paragraph" w:customStyle="1" w:styleId="DDGreenTableBulletText5">
    <w:name w:val="DD Green Table Bullet Text 5"/>
    <w:basedOn w:val="DDGreenTableBulletText4"/>
    <w:uiPriority w:val="34"/>
    <w:rsid w:val="00625DAB"/>
    <w:pPr>
      <w:ind w:left="1701"/>
    </w:pPr>
  </w:style>
  <w:style w:type="paragraph" w:customStyle="1" w:styleId="DDGreenTablePicture">
    <w:name w:val="DD Green Table Picture"/>
    <w:basedOn w:val="DDGreenTableBodyText"/>
    <w:next w:val="CaptionDDGreyinTable"/>
    <w:uiPriority w:val="34"/>
    <w:qFormat/>
    <w:rsid w:val="00625DAB"/>
    <w:pPr>
      <w:spacing w:line="240" w:lineRule="auto"/>
    </w:pPr>
  </w:style>
  <w:style w:type="paragraph" w:customStyle="1" w:styleId="DDGreyBodyBoldText">
    <w:name w:val="DD Grey Body Bold Text"/>
    <w:uiPriority w:val="59"/>
    <w:rsid w:val="00380574"/>
    <w:pPr>
      <w:keepNext/>
      <w:keepLines/>
      <w:spacing w:before="180" w:after="60" w:line="300" w:lineRule="atLeast"/>
      <w:ind w:left="851"/>
    </w:pPr>
    <w:rPr>
      <w:rFonts w:ascii="Arial" w:hAnsi="Arial" w:cs="Arial"/>
      <w:b/>
      <w:color w:val="6D6E71"/>
      <w:spacing w:val="10"/>
      <w:lang w:eastAsia="en-US"/>
    </w:rPr>
  </w:style>
  <w:style w:type="paragraph" w:customStyle="1" w:styleId="DDGreyBodyText">
    <w:name w:val="DD Grey Body Text"/>
    <w:uiPriority w:val="29"/>
    <w:rsid w:val="00625DAB"/>
    <w:pPr>
      <w:spacing w:after="120" w:line="300" w:lineRule="atLeast"/>
      <w:ind w:left="851"/>
      <w:jc w:val="both"/>
    </w:pPr>
    <w:rPr>
      <w:rFonts w:ascii="Arial" w:hAnsi="Arial" w:cs="Arial"/>
      <w:color w:val="6D6E71"/>
      <w:spacing w:val="10"/>
      <w:lang w:eastAsia="en-US"/>
    </w:rPr>
  </w:style>
  <w:style w:type="paragraph" w:customStyle="1" w:styleId="DDGreyBoldBullet">
    <w:name w:val="DD Grey Bold Bullet"/>
    <w:uiPriority w:val="59"/>
    <w:rsid w:val="00625DAB"/>
    <w:pPr>
      <w:keepNext/>
      <w:keepLines/>
      <w:numPr>
        <w:ilvl w:val="4"/>
        <w:numId w:val="26"/>
      </w:numPr>
      <w:spacing w:before="60" w:line="300" w:lineRule="atLeast"/>
    </w:pPr>
    <w:rPr>
      <w:rFonts w:ascii="Arial" w:hAnsi="Arial" w:cs="Arial"/>
      <w:b/>
      <w:color w:val="6D6E71"/>
      <w:spacing w:val="10"/>
      <w:lang w:eastAsia="en-US"/>
    </w:rPr>
  </w:style>
  <w:style w:type="paragraph" w:customStyle="1" w:styleId="DDGreyBullet1">
    <w:name w:val="DD Grey Bullet 1"/>
    <w:uiPriority w:val="59"/>
    <w:rsid w:val="00625DAB"/>
    <w:pPr>
      <w:numPr>
        <w:numId w:val="22"/>
      </w:numPr>
      <w:spacing w:line="300" w:lineRule="atLeast"/>
    </w:pPr>
    <w:rPr>
      <w:rFonts w:ascii="Arial" w:hAnsi="Arial" w:cs="Arial"/>
      <w:color w:val="6D6E71"/>
      <w:spacing w:val="10"/>
      <w:lang w:eastAsia="en-US"/>
    </w:rPr>
  </w:style>
  <w:style w:type="paragraph" w:customStyle="1" w:styleId="DDGreyBullet2">
    <w:name w:val="DD Grey Bullet 2"/>
    <w:uiPriority w:val="59"/>
    <w:rsid w:val="00625DAB"/>
    <w:pPr>
      <w:numPr>
        <w:ilvl w:val="1"/>
        <w:numId w:val="22"/>
      </w:numPr>
      <w:spacing w:line="300" w:lineRule="atLeast"/>
    </w:pPr>
    <w:rPr>
      <w:rFonts w:ascii="Arial" w:hAnsi="Arial" w:cs="Arial"/>
      <w:color w:val="6D6E71"/>
      <w:spacing w:val="10"/>
      <w:lang w:eastAsia="en-US"/>
    </w:rPr>
  </w:style>
  <w:style w:type="paragraph" w:customStyle="1" w:styleId="DDGreyBullet3">
    <w:name w:val="DD Grey Bullet 3"/>
    <w:uiPriority w:val="59"/>
    <w:rsid w:val="00625DAB"/>
    <w:pPr>
      <w:numPr>
        <w:ilvl w:val="2"/>
        <w:numId w:val="22"/>
      </w:numPr>
      <w:spacing w:line="300" w:lineRule="atLeast"/>
    </w:pPr>
    <w:rPr>
      <w:rFonts w:ascii="Arial" w:hAnsi="Arial" w:cs="Arial"/>
      <w:color w:val="6D6E71"/>
      <w:spacing w:val="10"/>
      <w:lang w:eastAsia="en-US"/>
    </w:rPr>
  </w:style>
  <w:style w:type="paragraph" w:customStyle="1" w:styleId="DDGreyBullet4">
    <w:name w:val="DD Grey Bullet 4"/>
    <w:uiPriority w:val="59"/>
    <w:rsid w:val="00625DAB"/>
    <w:pPr>
      <w:numPr>
        <w:ilvl w:val="3"/>
        <w:numId w:val="22"/>
      </w:numPr>
      <w:spacing w:line="300" w:lineRule="atLeast"/>
    </w:pPr>
    <w:rPr>
      <w:rFonts w:ascii="Arial" w:hAnsi="Arial" w:cs="Arial"/>
      <w:color w:val="6D6E71"/>
      <w:spacing w:val="10"/>
      <w:lang w:eastAsia="en-US"/>
    </w:rPr>
  </w:style>
  <w:style w:type="paragraph" w:customStyle="1" w:styleId="DDGreyBullet5">
    <w:name w:val="DD Grey Bullet 5"/>
    <w:uiPriority w:val="59"/>
    <w:rsid w:val="00625DAB"/>
    <w:pPr>
      <w:numPr>
        <w:ilvl w:val="4"/>
        <w:numId w:val="22"/>
      </w:numPr>
      <w:spacing w:line="300" w:lineRule="atLeast"/>
    </w:pPr>
    <w:rPr>
      <w:rFonts w:ascii="Arial" w:hAnsi="Arial" w:cs="Arial"/>
      <w:color w:val="6D6E71"/>
      <w:spacing w:val="10"/>
      <w:lang w:eastAsia="en-US"/>
    </w:rPr>
  </w:style>
  <w:style w:type="paragraph" w:customStyle="1" w:styleId="DDGreyBullet6">
    <w:name w:val="DD Grey Bullet 6"/>
    <w:uiPriority w:val="59"/>
    <w:rsid w:val="00625DAB"/>
    <w:pPr>
      <w:numPr>
        <w:ilvl w:val="5"/>
        <w:numId w:val="22"/>
      </w:numPr>
      <w:spacing w:line="300" w:lineRule="atLeast"/>
    </w:pPr>
    <w:rPr>
      <w:rFonts w:ascii="Arial" w:hAnsi="Arial" w:cs="Arial"/>
      <w:color w:val="6D6E71"/>
      <w:spacing w:val="10"/>
      <w:lang w:eastAsia="en-US"/>
    </w:rPr>
  </w:style>
  <w:style w:type="paragraph" w:customStyle="1" w:styleId="DDGreyBullet7">
    <w:name w:val="DD Grey Bullet 7"/>
    <w:uiPriority w:val="59"/>
    <w:rsid w:val="00625DAB"/>
    <w:pPr>
      <w:numPr>
        <w:ilvl w:val="6"/>
        <w:numId w:val="22"/>
      </w:numPr>
      <w:spacing w:line="300" w:lineRule="atLeast"/>
    </w:pPr>
    <w:rPr>
      <w:rFonts w:ascii="Arial" w:hAnsi="Arial" w:cs="Arial"/>
      <w:color w:val="6D6E71"/>
      <w:spacing w:val="10"/>
      <w:lang w:eastAsia="en-US"/>
    </w:rPr>
  </w:style>
  <w:style w:type="paragraph" w:customStyle="1" w:styleId="DDGreyBullet8">
    <w:name w:val="DD Grey Bullet 8"/>
    <w:uiPriority w:val="59"/>
    <w:rsid w:val="00625DAB"/>
    <w:pPr>
      <w:numPr>
        <w:ilvl w:val="7"/>
        <w:numId w:val="22"/>
      </w:numPr>
      <w:spacing w:line="300" w:lineRule="atLeast"/>
    </w:pPr>
    <w:rPr>
      <w:rFonts w:ascii="Arial" w:hAnsi="Arial" w:cs="Arial"/>
      <w:color w:val="6D6E71"/>
      <w:spacing w:val="10"/>
      <w:lang w:eastAsia="en-US"/>
    </w:rPr>
  </w:style>
  <w:style w:type="paragraph" w:customStyle="1" w:styleId="DDGreyBullet9">
    <w:name w:val="DD Grey Bullet 9"/>
    <w:uiPriority w:val="59"/>
    <w:rsid w:val="00625DAB"/>
    <w:pPr>
      <w:numPr>
        <w:ilvl w:val="8"/>
        <w:numId w:val="22"/>
      </w:numPr>
      <w:spacing w:line="300" w:lineRule="atLeast"/>
    </w:pPr>
    <w:rPr>
      <w:rFonts w:ascii="Arial" w:hAnsi="Arial" w:cs="Arial"/>
      <w:color w:val="6D6E71"/>
      <w:spacing w:val="10"/>
      <w:lang w:eastAsia="en-US"/>
    </w:rPr>
  </w:style>
  <w:style w:type="paragraph" w:customStyle="1" w:styleId="DDGreyBulletText1">
    <w:name w:val="DD Grey Bullet Text 1"/>
    <w:basedOn w:val="DDBulletText1"/>
    <w:uiPriority w:val="59"/>
    <w:rsid w:val="00625DAB"/>
    <w:rPr>
      <w:color w:val="6D6E71"/>
    </w:rPr>
  </w:style>
  <w:style w:type="paragraph" w:customStyle="1" w:styleId="DDGreyBulletText2">
    <w:name w:val="DD Grey Bullet Text 2"/>
    <w:basedOn w:val="DDGreyBulletText1"/>
    <w:uiPriority w:val="59"/>
    <w:rsid w:val="00625DAB"/>
    <w:pPr>
      <w:ind w:left="1418"/>
    </w:pPr>
  </w:style>
  <w:style w:type="paragraph" w:customStyle="1" w:styleId="DDGreyBulletText3">
    <w:name w:val="DD Grey Bullet Text 3"/>
    <w:basedOn w:val="DDGreyBulletText2"/>
    <w:uiPriority w:val="59"/>
    <w:rsid w:val="00625DAB"/>
    <w:pPr>
      <w:ind w:left="1701"/>
    </w:pPr>
  </w:style>
  <w:style w:type="paragraph" w:customStyle="1" w:styleId="DDGreyBulletText4">
    <w:name w:val="DD Grey Bullet Text 4"/>
    <w:basedOn w:val="DDGreyBulletText3"/>
    <w:uiPriority w:val="59"/>
    <w:rsid w:val="00625DAB"/>
    <w:pPr>
      <w:ind w:left="1995"/>
    </w:pPr>
  </w:style>
  <w:style w:type="paragraph" w:customStyle="1" w:styleId="DDGreyBulletText5">
    <w:name w:val="DD Grey Bullet Text 5"/>
    <w:basedOn w:val="DDGreyBulletText4"/>
    <w:uiPriority w:val="59"/>
    <w:rsid w:val="00625DAB"/>
    <w:pPr>
      <w:ind w:left="2552"/>
    </w:pPr>
  </w:style>
  <w:style w:type="paragraph" w:customStyle="1" w:styleId="DDGreyNotedText2Body">
    <w:name w:val="DD Grey Noted Text 2 Body"/>
    <w:basedOn w:val="DDGreenNotedText2Body"/>
    <w:uiPriority w:val="66"/>
    <w:rsid w:val="00625DAB"/>
    <w:pPr>
      <w:pBdr>
        <w:top w:val="single" w:sz="8" w:space="3" w:color="737373"/>
        <w:bottom w:val="single" w:sz="8" w:space="3" w:color="737373"/>
      </w:pBdr>
      <w:shd w:val="clear" w:color="auto" w:fill="E1E1E1"/>
    </w:pPr>
    <w:rPr>
      <w:rFonts w:cs="Arial"/>
      <w:color w:val="6D6E71"/>
    </w:rPr>
  </w:style>
  <w:style w:type="paragraph" w:customStyle="1" w:styleId="DDGreyNotedText1Bold">
    <w:name w:val="DD Grey Noted Text 1 Bold"/>
    <w:basedOn w:val="DDGreyNotedText2Body"/>
    <w:uiPriority w:val="66"/>
    <w:rsid w:val="007E2688"/>
    <w:pPr>
      <w:spacing w:before="120"/>
    </w:pPr>
    <w:rPr>
      <w:b/>
    </w:rPr>
  </w:style>
  <w:style w:type="paragraph" w:customStyle="1" w:styleId="DDGreyNotedText3Bullet">
    <w:name w:val="DD Grey Noted Text 3 Bullet"/>
    <w:basedOn w:val="DDGreyNotedText2Body"/>
    <w:uiPriority w:val="66"/>
    <w:rsid w:val="004B3B83"/>
    <w:pPr>
      <w:numPr>
        <w:numId w:val="36"/>
      </w:numPr>
    </w:pPr>
  </w:style>
  <w:style w:type="paragraph" w:customStyle="1" w:styleId="DDGreyNotedText4Bullet">
    <w:name w:val="DD Grey Noted Text 4 Bullet"/>
    <w:basedOn w:val="DDGreyNotedText2Body"/>
    <w:uiPriority w:val="29"/>
    <w:rsid w:val="004B3B83"/>
    <w:pPr>
      <w:numPr>
        <w:numId w:val="37"/>
      </w:numPr>
      <w:tabs>
        <w:tab w:val="left" w:pos="1134"/>
      </w:tabs>
    </w:pPr>
  </w:style>
  <w:style w:type="paragraph" w:customStyle="1" w:styleId="DDGreyQuestion">
    <w:name w:val="DD Grey Question"/>
    <w:basedOn w:val="DDGreyBodyText"/>
    <w:next w:val="DDBodyText"/>
    <w:uiPriority w:val="59"/>
    <w:qFormat/>
    <w:rsid w:val="00625DAB"/>
    <w:pPr>
      <w:ind w:hanging="851"/>
    </w:pPr>
  </w:style>
  <w:style w:type="paragraph" w:customStyle="1" w:styleId="DDGreyTableBodyBoldText">
    <w:name w:val="DD Grey Table Body Bold Text"/>
    <w:uiPriority w:val="64"/>
    <w:rsid w:val="00380574"/>
    <w:pPr>
      <w:keepNext/>
      <w:keepLines/>
      <w:spacing w:before="60" w:after="60" w:line="260" w:lineRule="atLeast"/>
    </w:pPr>
    <w:rPr>
      <w:rFonts w:ascii="Arial" w:hAnsi="Arial" w:cs="Arial"/>
      <w:b/>
      <w:color w:val="6D6E71"/>
      <w:spacing w:val="8"/>
      <w:sz w:val="18"/>
      <w:lang w:eastAsia="en-US"/>
    </w:rPr>
  </w:style>
  <w:style w:type="paragraph" w:customStyle="1" w:styleId="DDGreyTableBodyText">
    <w:name w:val="DD Grey Table Body Text"/>
    <w:uiPriority w:val="34"/>
    <w:rsid w:val="00625DAB"/>
    <w:pPr>
      <w:spacing w:before="60" w:after="60" w:line="260" w:lineRule="atLeast"/>
    </w:pPr>
    <w:rPr>
      <w:rFonts w:ascii="Arial" w:hAnsi="Arial" w:cs="Arial"/>
      <w:color w:val="6D6E71"/>
      <w:spacing w:val="8"/>
      <w:sz w:val="18"/>
      <w:szCs w:val="18"/>
      <w:lang w:eastAsia="en-US"/>
    </w:rPr>
  </w:style>
  <w:style w:type="paragraph" w:customStyle="1" w:styleId="DDGreyTableBoldBullet">
    <w:name w:val="DD Grey Table Bold Bullet"/>
    <w:uiPriority w:val="64"/>
    <w:rsid w:val="00625DAB"/>
    <w:pPr>
      <w:keepNext/>
      <w:keepLines/>
      <w:numPr>
        <w:ilvl w:val="5"/>
        <w:numId w:val="26"/>
      </w:numPr>
      <w:spacing w:before="60" w:line="260" w:lineRule="atLeast"/>
    </w:pPr>
    <w:rPr>
      <w:rFonts w:ascii="Arial" w:hAnsi="Arial" w:cs="Arial"/>
      <w:b/>
      <w:color w:val="6D6E71"/>
      <w:spacing w:val="8"/>
      <w:sz w:val="18"/>
      <w:lang w:eastAsia="en-US"/>
    </w:rPr>
  </w:style>
  <w:style w:type="paragraph" w:customStyle="1" w:styleId="DDGreyTableBullet1">
    <w:name w:val="DD Grey Table Bullet 1"/>
    <w:uiPriority w:val="64"/>
    <w:rsid w:val="00625DAB"/>
    <w:pPr>
      <w:numPr>
        <w:numId w:val="23"/>
      </w:numPr>
      <w:spacing w:before="60" w:after="60" w:line="260" w:lineRule="atLeast"/>
    </w:pPr>
    <w:rPr>
      <w:rFonts w:ascii="Arial" w:hAnsi="Arial" w:cs="Arial"/>
      <w:color w:val="6D6E71"/>
      <w:spacing w:val="8"/>
      <w:sz w:val="18"/>
      <w:lang w:eastAsia="en-US"/>
    </w:rPr>
  </w:style>
  <w:style w:type="paragraph" w:customStyle="1" w:styleId="DDGreyTableBullet2">
    <w:name w:val="DD Grey Table Bullet 2"/>
    <w:uiPriority w:val="64"/>
    <w:rsid w:val="00625DAB"/>
    <w:pPr>
      <w:numPr>
        <w:ilvl w:val="1"/>
        <w:numId w:val="23"/>
      </w:numPr>
      <w:spacing w:before="60" w:after="60" w:line="260" w:lineRule="atLeast"/>
    </w:pPr>
    <w:rPr>
      <w:rFonts w:ascii="Arial" w:hAnsi="Arial" w:cs="Arial"/>
      <w:color w:val="6D6E71"/>
      <w:spacing w:val="8"/>
      <w:sz w:val="18"/>
      <w:lang w:eastAsia="en-US"/>
    </w:rPr>
  </w:style>
  <w:style w:type="paragraph" w:customStyle="1" w:styleId="DDGreyTableBullet3">
    <w:name w:val="DD Grey Table Bullet 3"/>
    <w:uiPriority w:val="64"/>
    <w:rsid w:val="00625DAB"/>
    <w:pPr>
      <w:numPr>
        <w:ilvl w:val="2"/>
        <w:numId w:val="23"/>
      </w:numPr>
      <w:spacing w:before="60" w:after="60" w:line="260" w:lineRule="atLeast"/>
    </w:pPr>
    <w:rPr>
      <w:rFonts w:ascii="Arial" w:hAnsi="Arial" w:cs="Arial"/>
      <w:color w:val="6D6E71"/>
      <w:spacing w:val="8"/>
      <w:sz w:val="18"/>
      <w:lang w:eastAsia="en-US"/>
    </w:rPr>
  </w:style>
  <w:style w:type="paragraph" w:customStyle="1" w:styleId="DDGreyTableBullet4">
    <w:name w:val="DD Grey Table Bullet 4"/>
    <w:uiPriority w:val="64"/>
    <w:rsid w:val="00625DAB"/>
    <w:pPr>
      <w:numPr>
        <w:ilvl w:val="3"/>
        <w:numId w:val="23"/>
      </w:numPr>
      <w:spacing w:before="60" w:after="60" w:line="260" w:lineRule="atLeast"/>
    </w:pPr>
    <w:rPr>
      <w:rFonts w:ascii="Arial" w:hAnsi="Arial" w:cs="Arial"/>
      <w:color w:val="6D6E71"/>
      <w:spacing w:val="8"/>
      <w:sz w:val="18"/>
      <w:lang w:eastAsia="en-US"/>
    </w:rPr>
  </w:style>
  <w:style w:type="paragraph" w:customStyle="1" w:styleId="DDGreyTableBullet5">
    <w:name w:val="DD Grey Table Bullet 5"/>
    <w:uiPriority w:val="64"/>
    <w:rsid w:val="00625DAB"/>
    <w:pPr>
      <w:numPr>
        <w:ilvl w:val="4"/>
        <w:numId w:val="23"/>
      </w:numPr>
      <w:spacing w:before="60" w:after="60" w:line="260" w:lineRule="atLeast"/>
    </w:pPr>
    <w:rPr>
      <w:rFonts w:ascii="Arial" w:hAnsi="Arial" w:cs="Arial"/>
      <w:color w:val="6D6E71"/>
      <w:spacing w:val="8"/>
      <w:sz w:val="18"/>
      <w:lang w:eastAsia="en-US"/>
    </w:rPr>
  </w:style>
  <w:style w:type="paragraph" w:customStyle="1" w:styleId="DDGreyTableBullet6">
    <w:name w:val="DD Grey Table Bullet 6"/>
    <w:uiPriority w:val="64"/>
    <w:rsid w:val="00625DAB"/>
    <w:pPr>
      <w:numPr>
        <w:ilvl w:val="5"/>
        <w:numId w:val="23"/>
      </w:numPr>
      <w:spacing w:before="60" w:after="60" w:line="260" w:lineRule="atLeast"/>
    </w:pPr>
    <w:rPr>
      <w:rFonts w:ascii="Arial" w:hAnsi="Arial" w:cs="Arial"/>
      <w:color w:val="6D6E71"/>
      <w:spacing w:val="8"/>
      <w:sz w:val="18"/>
      <w:lang w:eastAsia="en-US"/>
    </w:rPr>
  </w:style>
  <w:style w:type="paragraph" w:customStyle="1" w:styleId="DDGreyTableBullet7">
    <w:name w:val="DD Grey Table Bullet 7"/>
    <w:uiPriority w:val="64"/>
    <w:rsid w:val="00625DAB"/>
    <w:pPr>
      <w:numPr>
        <w:ilvl w:val="6"/>
        <w:numId w:val="23"/>
      </w:numPr>
      <w:spacing w:before="60" w:after="60" w:line="260" w:lineRule="atLeast"/>
    </w:pPr>
    <w:rPr>
      <w:rFonts w:ascii="Arial" w:hAnsi="Arial" w:cs="Arial"/>
      <w:color w:val="6D6E71"/>
      <w:spacing w:val="8"/>
      <w:sz w:val="18"/>
      <w:lang w:eastAsia="en-US"/>
    </w:rPr>
  </w:style>
  <w:style w:type="paragraph" w:customStyle="1" w:styleId="DDGreyTableBullet8">
    <w:name w:val="DD Grey Table Bullet 8"/>
    <w:uiPriority w:val="64"/>
    <w:rsid w:val="00625DAB"/>
    <w:pPr>
      <w:numPr>
        <w:ilvl w:val="7"/>
        <w:numId w:val="23"/>
      </w:numPr>
      <w:spacing w:before="60" w:after="60" w:line="260" w:lineRule="atLeast"/>
    </w:pPr>
    <w:rPr>
      <w:rFonts w:ascii="Arial" w:hAnsi="Arial" w:cs="Arial"/>
      <w:color w:val="6D6E71"/>
      <w:spacing w:val="8"/>
      <w:sz w:val="18"/>
      <w:lang w:eastAsia="en-US"/>
    </w:rPr>
  </w:style>
  <w:style w:type="paragraph" w:customStyle="1" w:styleId="DDGreyTableBullet9">
    <w:name w:val="DD Grey Table Bullet 9"/>
    <w:uiPriority w:val="64"/>
    <w:rsid w:val="00625DAB"/>
    <w:pPr>
      <w:numPr>
        <w:ilvl w:val="8"/>
        <w:numId w:val="23"/>
      </w:numPr>
      <w:spacing w:before="60" w:after="60" w:line="260" w:lineRule="atLeast"/>
    </w:pPr>
    <w:rPr>
      <w:rFonts w:ascii="Arial" w:hAnsi="Arial" w:cs="Arial"/>
      <w:color w:val="6D6E71"/>
      <w:spacing w:val="8"/>
      <w:sz w:val="18"/>
      <w:lang w:eastAsia="en-US"/>
    </w:rPr>
  </w:style>
  <w:style w:type="paragraph" w:customStyle="1" w:styleId="DDGreyTableBulletText1">
    <w:name w:val="DD Grey Table Bullet Text 1"/>
    <w:uiPriority w:val="64"/>
    <w:rsid w:val="00625DAB"/>
    <w:pPr>
      <w:spacing w:line="260" w:lineRule="atLeast"/>
      <w:ind w:left="284"/>
    </w:pPr>
    <w:rPr>
      <w:rFonts w:ascii="Arial" w:hAnsi="Arial" w:cs="Arial"/>
      <w:bCs/>
      <w:color w:val="6D6E71"/>
      <w:spacing w:val="8"/>
      <w:kern w:val="32"/>
      <w:sz w:val="18"/>
    </w:rPr>
  </w:style>
  <w:style w:type="paragraph" w:customStyle="1" w:styleId="DDGreyTableBulletText2">
    <w:name w:val="DD Grey Table Bullet Text 2"/>
    <w:basedOn w:val="DDGreenTableBulletText1"/>
    <w:uiPriority w:val="64"/>
    <w:rsid w:val="00625DAB"/>
    <w:pPr>
      <w:ind w:left="567"/>
    </w:pPr>
    <w:rPr>
      <w:color w:val="6D6E71"/>
    </w:rPr>
  </w:style>
  <w:style w:type="paragraph" w:customStyle="1" w:styleId="DDGreyTableBulletText3">
    <w:name w:val="DD Grey Table Bullet Text 3"/>
    <w:basedOn w:val="DDGreenTableBulletText2"/>
    <w:uiPriority w:val="64"/>
    <w:rsid w:val="00625DAB"/>
    <w:pPr>
      <w:ind w:left="851"/>
    </w:pPr>
    <w:rPr>
      <w:color w:val="6D6E71"/>
    </w:rPr>
  </w:style>
  <w:style w:type="paragraph" w:customStyle="1" w:styleId="DDGreyTableBulletText4">
    <w:name w:val="DD Grey Table Bullet Text 4"/>
    <w:basedOn w:val="DDGreenTableBulletText3"/>
    <w:uiPriority w:val="64"/>
    <w:rsid w:val="00625DAB"/>
    <w:pPr>
      <w:ind w:left="1134"/>
    </w:pPr>
    <w:rPr>
      <w:color w:val="6D6E71"/>
      <w:szCs w:val="18"/>
    </w:rPr>
  </w:style>
  <w:style w:type="paragraph" w:customStyle="1" w:styleId="DDGreyTableBulletText5">
    <w:name w:val="DD Grey Table Bullet Text 5"/>
    <w:basedOn w:val="DDGreenTableBulletText3"/>
    <w:uiPriority w:val="64"/>
    <w:rsid w:val="00625DAB"/>
    <w:pPr>
      <w:ind w:left="1701"/>
    </w:pPr>
    <w:rPr>
      <w:color w:val="6D6E71"/>
      <w:szCs w:val="18"/>
    </w:rPr>
  </w:style>
  <w:style w:type="paragraph" w:customStyle="1" w:styleId="DDGreyTablePicture">
    <w:name w:val="DD Grey Table Picture"/>
    <w:basedOn w:val="DDGreyTableBodyText"/>
    <w:next w:val="CaptionDDGreyinTable"/>
    <w:uiPriority w:val="64"/>
    <w:qFormat/>
    <w:rsid w:val="00625DAB"/>
    <w:pPr>
      <w:spacing w:line="240" w:lineRule="auto"/>
    </w:pPr>
  </w:style>
  <w:style w:type="paragraph" w:customStyle="1" w:styleId="DDRedBodyBoldText">
    <w:name w:val="DD Red Body Bold Text"/>
    <w:uiPriority w:val="39"/>
    <w:rsid w:val="00380574"/>
    <w:pPr>
      <w:keepNext/>
      <w:keepLines/>
      <w:spacing w:before="180" w:after="60" w:line="300" w:lineRule="atLeast"/>
      <w:ind w:left="851"/>
    </w:pPr>
    <w:rPr>
      <w:rFonts w:ascii="Arial" w:hAnsi="Arial" w:cs="Arial"/>
      <w:b/>
      <w:color w:val="FF0000"/>
      <w:spacing w:val="10"/>
      <w:lang w:eastAsia="en-US"/>
    </w:rPr>
  </w:style>
  <w:style w:type="paragraph" w:customStyle="1" w:styleId="DDRedBodyText">
    <w:name w:val="DD Red Body Text"/>
    <w:uiPriority w:val="39"/>
    <w:rsid w:val="00625DAB"/>
    <w:pPr>
      <w:spacing w:after="120" w:line="300" w:lineRule="atLeast"/>
      <w:ind w:left="851"/>
      <w:jc w:val="both"/>
    </w:pPr>
    <w:rPr>
      <w:rFonts w:ascii="Arial" w:hAnsi="Arial" w:cs="Arial"/>
      <w:color w:val="FF0000"/>
      <w:spacing w:val="10"/>
      <w:lang w:eastAsia="en-US"/>
    </w:rPr>
  </w:style>
  <w:style w:type="paragraph" w:customStyle="1" w:styleId="DDRedBoldBullet">
    <w:name w:val="DD Red Bold Bullet"/>
    <w:uiPriority w:val="39"/>
    <w:rsid w:val="00B008DF"/>
    <w:pPr>
      <w:numPr>
        <w:ilvl w:val="7"/>
        <w:numId w:val="26"/>
      </w:numPr>
      <w:spacing w:before="60" w:line="300" w:lineRule="atLeast"/>
      <w:ind w:left="1135" w:hanging="284"/>
    </w:pPr>
    <w:rPr>
      <w:rFonts w:ascii="Arial" w:hAnsi="Arial" w:cs="Arial"/>
      <w:b/>
      <w:color w:val="FF0000"/>
      <w:spacing w:val="10"/>
      <w:lang w:eastAsia="en-US"/>
    </w:rPr>
  </w:style>
  <w:style w:type="paragraph" w:customStyle="1" w:styleId="DDRedBullet1">
    <w:name w:val="DD Red Bullet 1"/>
    <w:uiPriority w:val="39"/>
    <w:rsid w:val="00625DAB"/>
    <w:pPr>
      <w:numPr>
        <w:numId w:val="24"/>
      </w:numPr>
      <w:spacing w:line="300" w:lineRule="atLeast"/>
    </w:pPr>
    <w:rPr>
      <w:rFonts w:ascii="Arial" w:hAnsi="Arial" w:cs="Arial"/>
      <w:color w:val="FF0000"/>
      <w:spacing w:val="10"/>
      <w:lang w:eastAsia="en-US"/>
    </w:rPr>
  </w:style>
  <w:style w:type="paragraph" w:customStyle="1" w:styleId="DDRedBullet2">
    <w:name w:val="DD Red Bullet 2"/>
    <w:uiPriority w:val="39"/>
    <w:rsid w:val="00625DAB"/>
    <w:pPr>
      <w:numPr>
        <w:ilvl w:val="1"/>
        <w:numId w:val="24"/>
      </w:numPr>
      <w:spacing w:line="300" w:lineRule="atLeast"/>
    </w:pPr>
    <w:rPr>
      <w:rFonts w:ascii="Arial" w:hAnsi="Arial" w:cs="Arial"/>
      <w:color w:val="FF0000"/>
      <w:spacing w:val="10"/>
      <w:lang w:eastAsia="en-US"/>
    </w:rPr>
  </w:style>
  <w:style w:type="paragraph" w:customStyle="1" w:styleId="DDRedBullet3">
    <w:name w:val="DD Red Bullet 3"/>
    <w:uiPriority w:val="39"/>
    <w:rsid w:val="00625DAB"/>
    <w:pPr>
      <w:numPr>
        <w:ilvl w:val="2"/>
        <w:numId w:val="24"/>
      </w:numPr>
      <w:spacing w:line="300" w:lineRule="atLeast"/>
    </w:pPr>
    <w:rPr>
      <w:rFonts w:ascii="Arial" w:hAnsi="Arial" w:cs="Arial"/>
      <w:color w:val="FF0000"/>
      <w:spacing w:val="10"/>
      <w:lang w:eastAsia="en-US"/>
    </w:rPr>
  </w:style>
  <w:style w:type="paragraph" w:customStyle="1" w:styleId="DDRedBullet4">
    <w:name w:val="DD Red Bullet 4"/>
    <w:uiPriority w:val="39"/>
    <w:rsid w:val="00625DAB"/>
    <w:pPr>
      <w:numPr>
        <w:ilvl w:val="3"/>
        <w:numId w:val="24"/>
      </w:numPr>
      <w:spacing w:line="300" w:lineRule="atLeast"/>
    </w:pPr>
    <w:rPr>
      <w:rFonts w:ascii="Arial" w:hAnsi="Arial" w:cs="Arial"/>
      <w:color w:val="FF0000"/>
      <w:spacing w:val="10"/>
      <w:lang w:eastAsia="en-US"/>
    </w:rPr>
  </w:style>
  <w:style w:type="paragraph" w:customStyle="1" w:styleId="DDRedBullet5">
    <w:name w:val="DD Red Bullet 5"/>
    <w:uiPriority w:val="39"/>
    <w:rsid w:val="00625DAB"/>
    <w:pPr>
      <w:numPr>
        <w:ilvl w:val="4"/>
        <w:numId w:val="24"/>
      </w:numPr>
      <w:spacing w:line="300" w:lineRule="atLeast"/>
    </w:pPr>
    <w:rPr>
      <w:rFonts w:ascii="Arial" w:hAnsi="Arial" w:cs="Arial"/>
      <w:color w:val="FF0000"/>
      <w:spacing w:val="10"/>
      <w:lang w:eastAsia="en-US"/>
    </w:rPr>
  </w:style>
  <w:style w:type="paragraph" w:customStyle="1" w:styleId="DDRedBullet6">
    <w:name w:val="DD Red Bullet 6"/>
    <w:uiPriority w:val="39"/>
    <w:rsid w:val="00625DAB"/>
    <w:pPr>
      <w:numPr>
        <w:ilvl w:val="5"/>
        <w:numId w:val="24"/>
      </w:numPr>
      <w:spacing w:line="300" w:lineRule="atLeast"/>
    </w:pPr>
    <w:rPr>
      <w:rFonts w:ascii="Arial" w:hAnsi="Arial" w:cs="Arial"/>
      <w:color w:val="FF0000"/>
      <w:spacing w:val="10"/>
      <w:lang w:eastAsia="en-US"/>
    </w:rPr>
  </w:style>
  <w:style w:type="paragraph" w:customStyle="1" w:styleId="DDRedBullet7">
    <w:name w:val="DD Red Bullet 7"/>
    <w:uiPriority w:val="39"/>
    <w:rsid w:val="00625DAB"/>
    <w:pPr>
      <w:numPr>
        <w:ilvl w:val="6"/>
        <w:numId w:val="24"/>
      </w:numPr>
      <w:spacing w:line="300" w:lineRule="atLeast"/>
    </w:pPr>
    <w:rPr>
      <w:rFonts w:ascii="Arial" w:hAnsi="Arial" w:cs="Arial"/>
      <w:color w:val="FF0000"/>
      <w:spacing w:val="10"/>
      <w:lang w:eastAsia="en-US"/>
    </w:rPr>
  </w:style>
  <w:style w:type="paragraph" w:customStyle="1" w:styleId="DDRedBullet8">
    <w:name w:val="DD Red Bullet 8"/>
    <w:uiPriority w:val="39"/>
    <w:rsid w:val="00625DAB"/>
    <w:pPr>
      <w:numPr>
        <w:ilvl w:val="7"/>
        <w:numId w:val="24"/>
      </w:numPr>
      <w:spacing w:line="300" w:lineRule="atLeast"/>
    </w:pPr>
    <w:rPr>
      <w:rFonts w:ascii="Arial" w:hAnsi="Arial" w:cs="Arial"/>
      <w:color w:val="FF0000"/>
      <w:spacing w:val="10"/>
      <w:lang w:eastAsia="en-US"/>
    </w:rPr>
  </w:style>
  <w:style w:type="paragraph" w:customStyle="1" w:styleId="DDRedBullet9">
    <w:name w:val="DD Red Bullet 9"/>
    <w:uiPriority w:val="39"/>
    <w:rsid w:val="00625DAB"/>
    <w:pPr>
      <w:numPr>
        <w:ilvl w:val="8"/>
        <w:numId w:val="24"/>
      </w:numPr>
      <w:spacing w:line="300" w:lineRule="atLeast"/>
    </w:pPr>
    <w:rPr>
      <w:rFonts w:ascii="Arial" w:hAnsi="Arial" w:cs="Arial"/>
      <w:color w:val="FF0000"/>
      <w:spacing w:val="10"/>
      <w:lang w:eastAsia="en-US"/>
    </w:rPr>
  </w:style>
  <w:style w:type="paragraph" w:customStyle="1" w:styleId="DDRedBulletText1">
    <w:name w:val="DD Red Bullet Text 1"/>
    <w:uiPriority w:val="39"/>
    <w:rsid w:val="00B008DF"/>
    <w:pPr>
      <w:spacing w:line="300" w:lineRule="atLeast"/>
      <w:ind w:left="1134"/>
    </w:pPr>
    <w:rPr>
      <w:rFonts w:ascii="Arial" w:hAnsi="Arial" w:cs="Arial"/>
      <w:bCs/>
      <w:color w:val="FF0000"/>
      <w:spacing w:val="10"/>
      <w:kern w:val="32"/>
      <w:lang w:eastAsia="en-US"/>
    </w:rPr>
  </w:style>
  <w:style w:type="paragraph" w:customStyle="1" w:styleId="DDRedBulletText2">
    <w:name w:val="DD Red Bullet Text 2"/>
    <w:basedOn w:val="DDRedBulletText1"/>
    <w:uiPriority w:val="39"/>
    <w:rsid w:val="00B008DF"/>
    <w:pPr>
      <w:ind w:left="1418"/>
    </w:pPr>
  </w:style>
  <w:style w:type="paragraph" w:customStyle="1" w:styleId="DDRedBulletText3">
    <w:name w:val="DD Red Bullet Text 3"/>
    <w:basedOn w:val="DDRedBulletText2"/>
    <w:uiPriority w:val="39"/>
    <w:rsid w:val="00B008DF"/>
    <w:pPr>
      <w:ind w:left="1701"/>
    </w:pPr>
  </w:style>
  <w:style w:type="paragraph" w:customStyle="1" w:styleId="DDRedBulletText4">
    <w:name w:val="DD Red Bullet Text 4"/>
    <w:basedOn w:val="DDGreyBulletText3"/>
    <w:uiPriority w:val="39"/>
    <w:rsid w:val="00625DAB"/>
    <w:pPr>
      <w:ind w:left="1995"/>
    </w:pPr>
    <w:rPr>
      <w:color w:val="FF0000"/>
    </w:rPr>
  </w:style>
  <w:style w:type="paragraph" w:customStyle="1" w:styleId="DDRedBulletText5">
    <w:name w:val="DD Red Bullet Text 5"/>
    <w:basedOn w:val="DDGreyBulletText3"/>
    <w:uiPriority w:val="39"/>
    <w:rsid w:val="00625DAB"/>
    <w:pPr>
      <w:ind w:left="2552"/>
    </w:pPr>
    <w:rPr>
      <w:color w:val="FF0000"/>
    </w:rPr>
  </w:style>
  <w:style w:type="paragraph" w:customStyle="1" w:styleId="DDRedNotedText2Body">
    <w:name w:val="DD Red Noted Text 2 Body"/>
    <w:uiPriority w:val="46"/>
    <w:rsid w:val="00625DAB"/>
    <w:pPr>
      <w:pBdr>
        <w:top w:val="single" w:sz="4" w:space="3" w:color="FF0000"/>
        <w:bottom w:val="single" w:sz="4" w:space="3" w:color="FF0000"/>
      </w:pBdr>
      <w:shd w:val="clear" w:color="auto" w:fill="FFB7B7"/>
      <w:spacing w:before="60" w:after="60" w:line="300" w:lineRule="atLeast"/>
      <w:ind w:left="851"/>
    </w:pPr>
    <w:rPr>
      <w:rFonts w:ascii="Arial" w:hAnsi="Arial" w:cs="Arial"/>
      <w:color w:val="FF0000"/>
      <w:spacing w:val="10"/>
      <w:lang w:eastAsia="en-US"/>
    </w:rPr>
  </w:style>
  <w:style w:type="paragraph" w:customStyle="1" w:styleId="DDRedNotedText1Bold">
    <w:name w:val="DD Red Noted Text 1 Bold"/>
    <w:basedOn w:val="DDRedNotedText2Body"/>
    <w:uiPriority w:val="46"/>
    <w:rsid w:val="007E2688"/>
    <w:pPr>
      <w:spacing w:before="120"/>
    </w:pPr>
    <w:rPr>
      <w:b/>
    </w:rPr>
  </w:style>
  <w:style w:type="paragraph" w:customStyle="1" w:styleId="DDRedNotedText3Bullet">
    <w:name w:val="DD Red Noted Text 3 Bullet"/>
    <w:basedOn w:val="DDRedNotedText2Body"/>
    <w:uiPriority w:val="46"/>
    <w:rsid w:val="004B3B83"/>
    <w:pPr>
      <w:numPr>
        <w:numId w:val="34"/>
      </w:numPr>
    </w:pPr>
  </w:style>
  <w:style w:type="paragraph" w:customStyle="1" w:styleId="DDRedNotedText4Bullet">
    <w:name w:val="DD Red Noted Text 4 Bullet"/>
    <w:basedOn w:val="DDRedNotedText2Body"/>
    <w:uiPriority w:val="46"/>
    <w:rsid w:val="004B3B83"/>
    <w:pPr>
      <w:numPr>
        <w:numId w:val="35"/>
      </w:numPr>
    </w:pPr>
  </w:style>
  <w:style w:type="paragraph" w:customStyle="1" w:styleId="DDRedTableBodyBoldText">
    <w:name w:val="DD Red Table Body Bold Text"/>
    <w:uiPriority w:val="44"/>
    <w:rsid w:val="00380574"/>
    <w:pPr>
      <w:keepNext/>
      <w:keepLines/>
      <w:spacing w:before="60" w:after="60" w:line="260" w:lineRule="atLeast"/>
    </w:pPr>
    <w:rPr>
      <w:rFonts w:ascii="Arial" w:hAnsi="Arial" w:cs="Arial"/>
      <w:b/>
      <w:color w:val="FF0000"/>
      <w:spacing w:val="8"/>
      <w:sz w:val="18"/>
      <w:lang w:eastAsia="en-US"/>
    </w:rPr>
  </w:style>
  <w:style w:type="paragraph" w:customStyle="1" w:styleId="DDRedTableBodyText">
    <w:name w:val="DD Red Table Body Text"/>
    <w:uiPriority w:val="44"/>
    <w:rsid w:val="00625DAB"/>
    <w:pPr>
      <w:spacing w:after="60" w:line="260" w:lineRule="atLeast"/>
    </w:pPr>
    <w:rPr>
      <w:rFonts w:ascii="Arial" w:hAnsi="Arial" w:cs="Arial"/>
      <w:color w:val="FF0000"/>
      <w:spacing w:val="8"/>
      <w:sz w:val="18"/>
      <w:lang w:eastAsia="en-US"/>
    </w:rPr>
  </w:style>
  <w:style w:type="paragraph" w:customStyle="1" w:styleId="DDRedTableBoldBullet">
    <w:name w:val="DD Red Table Bold Bullet"/>
    <w:uiPriority w:val="44"/>
    <w:qFormat/>
    <w:rsid w:val="00625DAB"/>
    <w:pPr>
      <w:numPr>
        <w:ilvl w:val="8"/>
        <w:numId w:val="26"/>
      </w:numPr>
      <w:spacing w:before="60" w:line="260" w:lineRule="atLeast"/>
    </w:pPr>
    <w:rPr>
      <w:rFonts w:ascii="Arial" w:hAnsi="Arial" w:cs="Arial"/>
      <w:b/>
      <w:color w:val="FF0000"/>
      <w:spacing w:val="8"/>
      <w:sz w:val="18"/>
      <w:lang w:eastAsia="en-US"/>
    </w:rPr>
  </w:style>
  <w:style w:type="paragraph" w:customStyle="1" w:styleId="DDRedTableBullet1">
    <w:name w:val="DD Red Table Bullet 1"/>
    <w:uiPriority w:val="44"/>
    <w:rsid w:val="00625DAB"/>
    <w:pPr>
      <w:numPr>
        <w:numId w:val="25"/>
      </w:numPr>
      <w:spacing w:before="60" w:after="60" w:line="260" w:lineRule="atLeast"/>
    </w:pPr>
    <w:rPr>
      <w:rFonts w:ascii="Arial" w:hAnsi="Arial" w:cs="Arial"/>
      <w:color w:val="FF0000"/>
      <w:spacing w:val="8"/>
      <w:sz w:val="18"/>
      <w:lang w:eastAsia="en-US"/>
    </w:rPr>
  </w:style>
  <w:style w:type="paragraph" w:customStyle="1" w:styleId="DDRedTableBullet2">
    <w:name w:val="DD Red Table Bullet 2"/>
    <w:uiPriority w:val="44"/>
    <w:rsid w:val="00625DAB"/>
    <w:pPr>
      <w:numPr>
        <w:ilvl w:val="1"/>
        <w:numId w:val="25"/>
      </w:numPr>
      <w:spacing w:before="60" w:after="60" w:line="260" w:lineRule="atLeast"/>
    </w:pPr>
    <w:rPr>
      <w:rFonts w:ascii="Arial" w:hAnsi="Arial" w:cs="Arial"/>
      <w:color w:val="FF0000"/>
      <w:spacing w:val="8"/>
      <w:sz w:val="18"/>
      <w:lang w:eastAsia="en-US"/>
    </w:rPr>
  </w:style>
  <w:style w:type="paragraph" w:customStyle="1" w:styleId="DDRedTableBullet3">
    <w:name w:val="DD Red Table Bullet 3"/>
    <w:uiPriority w:val="44"/>
    <w:rsid w:val="00625DAB"/>
    <w:pPr>
      <w:numPr>
        <w:ilvl w:val="2"/>
        <w:numId w:val="25"/>
      </w:numPr>
      <w:spacing w:before="60" w:after="60" w:line="260" w:lineRule="atLeast"/>
    </w:pPr>
    <w:rPr>
      <w:rFonts w:ascii="Arial" w:hAnsi="Arial" w:cs="Arial"/>
      <w:color w:val="FF0000"/>
      <w:spacing w:val="8"/>
      <w:sz w:val="18"/>
      <w:lang w:eastAsia="en-US"/>
    </w:rPr>
  </w:style>
  <w:style w:type="paragraph" w:customStyle="1" w:styleId="DDRedTableBullet4">
    <w:name w:val="DD Red Table Bullet 4"/>
    <w:uiPriority w:val="44"/>
    <w:rsid w:val="00625DAB"/>
    <w:pPr>
      <w:numPr>
        <w:ilvl w:val="3"/>
        <w:numId w:val="25"/>
      </w:numPr>
      <w:spacing w:before="60" w:after="60" w:line="260" w:lineRule="atLeast"/>
    </w:pPr>
    <w:rPr>
      <w:rFonts w:ascii="Arial" w:hAnsi="Arial" w:cs="Arial"/>
      <w:color w:val="FF0000"/>
      <w:spacing w:val="8"/>
      <w:sz w:val="18"/>
      <w:lang w:eastAsia="en-US"/>
    </w:rPr>
  </w:style>
  <w:style w:type="paragraph" w:customStyle="1" w:styleId="DDRedTableBullet5">
    <w:name w:val="DD Red Table Bullet 5"/>
    <w:uiPriority w:val="44"/>
    <w:rsid w:val="00625DAB"/>
    <w:pPr>
      <w:numPr>
        <w:ilvl w:val="4"/>
        <w:numId w:val="25"/>
      </w:numPr>
      <w:spacing w:before="60" w:after="60" w:line="260" w:lineRule="atLeast"/>
    </w:pPr>
    <w:rPr>
      <w:rFonts w:ascii="Arial" w:hAnsi="Arial" w:cs="Arial"/>
      <w:color w:val="FF0000"/>
      <w:spacing w:val="8"/>
      <w:sz w:val="18"/>
      <w:lang w:eastAsia="en-US"/>
    </w:rPr>
  </w:style>
  <w:style w:type="paragraph" w:customStyle="1" w:styleId="DDRedTableBullet6">
    <w:name w:val="DD Red Table Bullet 6"/>
    <w:uiPriority w:val="44"/>
    <w:rsid w:val="00625DAB"/>
    <w:pPr>
      <w:numPr>
        <w:ilvl w:val="5"/>
        <w:numId w:val="25"/>
      </w:numPr>
      <w:spacing w:before="60" w:after="60" w:line="260" w:lineRule="atLeast"/>
    </w:pPr>
    <w:rPr>
      <w:rFonts w:ascii="Arial" w:hAnsi="Arial" w:cs="Arial"/>
      <w:color w:val="FF0000"/>
      <w:spacing w:val="8"/>
      <w:sz w:val="18"/>
      <w:lang w:eastAsia="en-US"/>
    </w:rPr>
  </w:style>
  <w:style w:type="paragraph" w:customStyle="1" w:styleId="DDRedTableBullet7">
    <w:name w:val="DD Red Table Bullet 7"/>
    <w:uiPriority w:val="44"/>
    <w:rsid w:val="00625DAB"/>
    <w:pPr>
      <w:numPr>
        <w:ilvl w:val="6"/>
        <w:numId w:val="25"/>
      </w:numPr>
      <w:spacing w:before="60" w:after="60" w:line="260" w:lineRule="atLeast"/>
    </w:pPr>
    <w:rPr>
      <w:rFonts w:ascii="Arial" w:hAnsi="Arial" w:cs="Arial"/>
      <w:color w:val="FF0000"/>
      <w:spacing w:val="8"/>
      <w:sz w:val="18"/>
      <w:lang w:eastAsia="en-US"/>
    </w:rPr>
  </w:style>
  <w:style w:type="paragraph" w:customStyle="1" w:styleId="DDRedTableBullet8">
    <w:name w:val="DD Red Table Bullet 8"/>
    <w:uiPriority w:val="44"/>
    <w:rsid w:val="00625DAB"/>
    <w:pPr>
      <w:numPr>
        <w:ilvl w:val="7"/>
        <w:numId w:val="25"/>
      </w:numPr>
      <w:spacing w:before="60" w:after="60" w:line="260" w:lineRule="atLeast"/>
    </w:pPr>
    <w:rPr>
      <w:rFonts w:ascii="Arial" w:hAnsi="Arial" w:cs="Arial"/>
      <w:color w:val="FF0000"/>
      <w:spacing w:val="8"/>
      <w:sz w:val="18"/>
      <w:lang w:eastAsia="en-US"/>
    </w:rPr>
  </w:style>
  <w:style w:type="paragraph" w:customStyle="1" w:styleId="DDRedTableBullet9">
    <w:name w:val="DD Red Table Bullet 9"/>
    <w:uiPriority w:val="44"/>
    <w:rsid w:val="00625DAB"/>
    <w:pPr>
      <w:numPr>
        <w:ilvl w:val="8"/>
        <w:numId w:val="25"/>
      </w:numPr>
      <w:spacing w:before="60" w:after="60" w:line="260" w:lineRule="atLeast"/>
    </w:pPr>
    <w:rPr>
      <w:rFonts w:ascii="Arial" w:hAnsi="Arial" w:cs="Arial"/>
      <w:color w:val="FF0000"/>
      <w:spacing w:val="8"/>
      <w:sz w:val="18"/>
      <w:lang w:eastAsia="en-US"/>
    </w:rPr>
  </w:style>
  <w:style w:type="paragraph" w:customStyle="1" w:styleId="DDRedTableBulletText1">
    <w:name w:val="DD Red Table Bullet Text 1"/>
    <w:uiPriority w:val="44"/>
    <w:rsid w:val="00625DAB"/>
    <w:pPr>
      <w:spacing w:before="60" w:after="60" w:line="260" w:lineRule="atLeast"/>
      <w:ind w:left="284"/>
    </w:pPr>
    <w:rPr>
      <w:rFonts w:ascii="Arial" w:hAnsi="Arial" w:cs="Arial"/>
      <w:bCs/>
      <w:color w:val="FF0000"/>
      <w:spacing w:val="8"/>
      <w:kern w:val="32"/>
      <w:sz w:val="18"/>
    </w:rPr>
  </w:style>
  <w:style w:type="paragraph" w:customStyle="1" w:styleId="DDRedTableBulletText2">
    <w:name w:val="DD Red Table Bullet Text 2"/>
    <w:uiPriority w:val="44"/>
    <w:rsid w:val="00625DAB"/>
    <w:pPr>
      <w:spacing w:before="60" w:after="60" w:line="260" w:lineRule="atLeast"/>
      <w:ind w:left="567"/>
    </w:pPr>
    <w:rPr>
      <w:rFonts w:ascii="Arial" w:hAnsi="Arial" w:cs="Arial"/>
      <w:bCs/>
      <w:color w:val="FF0000"/>
      <w:spacing w:val="8"/>
      <w:kern w:val="32"/>
      <w:sz w:val="18"/>
      <w:lang w:eastAsia="en-US"/>
    </w:rPr>
  </w:style>
  <w:style w:type="paragraph" w:customStyle="1" w:styleId="DDRedTableBulletText3">
    <w:name w:val="DD Red Table Bullet Text 3"/>
    <w:uiPriority w:val="44"/>
    <w:rsid w:val="00625DAB"/>
    <w:pPr>
      <w:spacing w:before="60" w:after="60" w:line="260" w:lineRule="atLeast"/>
      <w:ind w:left="851"/>
    </w:pPr>
    <w:rPr>
      <w:rFonts w:ascii="Arial" w:hAnsi="Arial" w:cs="Arial"/>
      <w:bCs/>
      <w:color w:val="FF0000"/>
      <w:spacing w:val="8"/>
      <w:kern w:val="32"/>
      <w:sz w:val="18"/>
      <w:lang w:eastAsia="en-US"/>
    </w:rPr>
  </w:style>
  <w:style w:type="paragraph" w:customStyle="1" w:styleId="DDRedTableBulletText4">
    <w:name w:val="DD Red Table Bullet Text 4"/>
    <w:basedOn w:val="DDGreenTableBulletText3"/>
    <w:uiPriority w:val="44"/>
    <w:rsid w:val="00625DAB"/>
    <w:pPr>
      <w:ind w:left="1134"/>
    </w:pPr>
    <w:rPr>
      <w:color w:val="FF0000"/>
      <w:szCs w:val="18"/>
    </w:rPr>
  </w:style>
  <w:style w:type="paragraph" w:customStyle="1" w:styleId="DDRedTableBulletText5">
    <w:name w:val="DD Red Table Bullet Text 5"/>
    <w:basedOn w:val="DDGreenTableBulletText3"/>
    <w:uiPriority w:val="44"/>
    <w:rsid w:val="00625DAB"/>
    <w:pPr>
      <w:ind w:left="1701"/>
    </w:pPr>
    <w:rPr>
      <w:color w:val="FF0000"/>
      <w:szCs w:val="18"/>
    </w:rPr>
  </w:style>
  <w:style w:type="paragraph" w:customStyle="1" w:styleId="DDRedTablePicture">
    <w:name w:val="DD Red Table Picture"/>
    <w:basedOn w:val="DDRedTableBodyText"/>
    <w:next w:val="CaptionDDGreyinTable"/>
    <w:uiPriority w:val="44"/>
    <w:qFormat/>
    <w:rsid w:val="00625DAB"/>
    <w:pPr>
      <w:spacing w:line="240" w:lineRule="auto"/>
    </w:pPr>
  </w:style>
  <w:style w:type="paragraph" w:customStyle="1" w:styleId="DDRqmtHeading">
    <w:name w:val="DD Rqmt Heading"/>
    <w:next w:val="DDBodyText"/>
    <w:uiPriority w:val="17"/>
    <w:rsid w:val="00625DAB"/>
    <w:pPr>
      <w:pBdr>
        <w:top w:val="single" w:sz="4" w:space="3" w:color="66BC29"/>
        <w:bottom w:val="single" w:sz="4" w:space="3" w:color="66BC29"/>
      </w:pBdr>
      <w:shd w:val="clear" w:color="auto" w:fill="E8F4DF"/>
      <w:spacing w:before="240" w:after="120" w:line="300" w:lineRule="atLeast"/>
      <w:ind w:left="851"/>
    </w:pPr>
    <w:rPr>
      <w:rFonts w:ascii="Arial" w:hAnsi="Arial" w:cs="Arial"/>
      <w:color w:val="000000"/>
      <w:spacing w:val="10"/>
      <w:lang w:eastAsia="en-US"/>
    </w:rPr>
  </w:style>
  <w:style w:type="paragraph" w:customStyle="1" w:styleId="DDRqmtHeadingWide">
    <w:name w:val="DD Rqmt Heading Wide"/>
    <w:basedOn w:val="DDRqmtHeading"/>
    <w:uiPriority w:val="17"/>
    <w:rsid w:val="00625DAB"/>
    <w:pPr>
      <w:ind w:left="0"/>
    </w:pPr>
  </w:style>
  <w:style w:type="paragraph" w:customStyle="1" w:styleId="DDSmallPrint">
    <w:name w:val="DD Small Print"/>
    <w:basedOn w:val="DDFlushLeftBodyText"/>
    <w:uiPriority w:val="79"/>
    <w:rsid w:val="00625DAB"/>
    <w:pPr>
      <w:spacing w:line="220" w:lineRule="atLeast"/>
      <w:jc w:val="left"/>
    </w:pPr>
    <w:rPr>
      <w:spacing w:val="6"/>
      <w:sz w:val="19"/>
    </w:rPr>
  </w:style>
  <w:style w:type="paragraph" w:customStyle="1" w:styleId="DDSmallPrintJustified">
    <w:name w:val="DD Small Print Justified"/>
    <w:basedOn w:val="DDSmallPrint"/>
    <w:uiPriority w:val="79"/>
    <w:rsid w:val="00625DAB"/>
    <w:pPr>
      <w:jc w:val="both"/>
    </w:pPr>
    <w:rPr>
      <w:rFonts w:cs="Times New Roman"/>
    </w:rPr>
  </w:style>
  <w:style w:type="paragraph" w:customStyle="1" w:styleId="DDSmallPrintHeading">
    <w:name w:val="DD Small Print Heading"/>
    <w:basedOn w:val="Heading6"/>
    <w:uiPriority w:val="79"/>
    <w:qFormat/>
    <w:rsid w:val="00625DAB"/>
    <w:pPr>
      <w:numPr>
        <w:ilvl w:val="0"/>
        <w:numId w:val="0"/>
      </w:numPr>
      <w:spacing w:before="240"/>
    </w:pPr>
  </w:style>
  <w:style w:type="paragraph" w:customStyle="1" w:styleId="DDTableBodyBoldText">
    <w:name w:val="DD Table Body Bold Text"/>
    <w:rsid w:val="00380574"/>
    <w:pPr>
      <w:keepNext/>
      <w:keepLines/>
      <w:spacing w:before="60" w:after="60" w:line="260" w:lineRule="atLeast"/>
    </w:pPr>
    <w:rPr>
      <w:rFonts w:ascii="Arial" w:hAnsi="Arial" w:cs="Arial"/>
      <w:b/>
      <w:color w:val="000000"/>
      <w:spacing w:val="8"/>
      <w:sz w:val="18"/>
      <w:szCs w:val="18"/>
      <w:lang w:eastAsia="en-US"/>
    </w:rPr>
  </w:style>
  <w:style w:type="paragraph" w:customStyle="1" w:styleId="DDTableBodyText">
    <w:name w:val="DD Table Body Text"/>
    <w:uiPriority w:val="14"/>
    <w:rsid w:val="00625DAB"/>
    <w:pPr>
      <w:spacing w:before="60" w:after="60" w:line="260" w:lineRule="atLeast"/>
    </w:pPr>
    <w:rPr>
      <w:rFonts w:ascii="Arial" w:hAnsi="Arial" w:cs="Arial"/>
      <w:color w:val="000000"/>
      <w:spacing w:val="8"/>
      <w:sz w:val="18"/>
      <w:szCs w:val="18"/>
      <w:lang w:eastAsia="en-US"/>
    </w:rPr>
  </w:style>
  <w:style w:type="paragraph" w:customStyle="1" w:styleId="DDTableBoldBullet">
    <w:name w:val="DD Table Bold Bullet"/>
    <w:uiPriority w:val="14"/>
    <w:rsid w:val="00625DAB"/>
    <w:pPr>
      <w:keepNext/>
      <w:keepLines/>
      <w:numPr>
        <w:ilvl w:val="1"/>
        <w:numId w:val="26"/>
      </w:numPr>
      <w:spacing w:before="60" w:line="260" w:lineRule="atLeast"/>
    </w:pPr>
    <w:rPr>
      <w:rFonts w:ascii="Arial" w:hAnsi="Arial" w:cs="Tahoma"/>
      <w:b/>
      <w:color w:val="000000"/>
      <w:spacing w:val="8"/>
      <w:sz w:val="18"/>
      <w:lang w:eastAsia="en-US"/>
    </w:rPr>
  </w:style>
  <w:style w:type="paragraph" w:customStyle="1" w:styleId="DDTableBullet1">
    <w:name w:val="DD Table Bullet 1"/>
    <w:uiPriority w:val="14"/>
    <w:rsid w:val="00625DAB"/>
    <w:pPr>
      <w:numPr>
        <w:numId w:val="27"/>
      </w:numPr>
      <w:spacing w:before="60" w:after="60" w:line="260" w:lineRule="atLeast"/>
    </w:pPr>
    <w:rPr>
      <w:rFonts w:ascii="Arial" w:hAnsi="Arial" w:cs="Arial"/>
      <w:color w:val="000000"/>
      <w:spacing w:val="8"/>
      <w:sz w:val="18"/>
      <w:lang w:eastAsia="en-US"/>
    </w:rPr>
  </w:style>
  <w:style w:type="paragraph" w:customStyle="1" w:styleId="DDTableBullet2">
    <w:name w:val="DD Table Bullet 2"/>
    <w:uiPriority w:val="14"/>
    <w:rsid w:val="00625DAB"/>
    <w:pPr>
      <w:numPr>
        <w:ilvl w:val="1"/>
        <w:numId w:val="27"/>
      </w:numPr>
      <w:spacing w:before="60" w:after="60" w:line="260" w:lineRule="atLeast"/>
    </w:pPr>
    <w:rPr>
      <w:rFonts w:ascii="Arial" w:hAnsi="Arial" w:cs="Arial"/>
      <w:color w:val="000000"/>
      <w:spacing w:val="8"/>
      <w:sz w:val="18"/>
      <w:lang w:eastAsia="en-US"/>
    </w:rPr>
  </w:style>
  <w:style w:type="paragraph" w:customStyle="1" w:styleId="DDTableBullet3">
    <w:name w:val="DD Table Bullet 3"/>
    <w:uiPriority w:val="14"/>
    <w:rsid w:val="00625DAB"/>
    <w:pPr>
      <w:numPr>
        <w:ilvl w:val="2"/>
        <w:numId w:val="27"/>
      </w:numPr>
      <w:spacing w:before="60" w:after="60" w:line="260" w:lineRule="atLeast"/>
    </w:pPr>
    <w:rPr>
      <w:rFonts w:ascii="Arial" w:hAnsi="Arial" w:cs="Arial"/>
      <w:color w:val="000000"/>
      <w:spacing w:val="8"/>
      <w:sz w:val="18"/>
      <w:lang w:eastAsia="en-US"/>
    </w:rPr>
  </w:style>
  <w:style w:type="paragraph" w:customStyle="1" w:styleId="DDTableBullet4">
    <w:name w:val="DD Table Bullet 4"/>
    <w:uiPriority w:val="14"/>
    <w:rsid w:val="00625DAB"/>
    <w:pPr>
      <w:numPr>
        <w:ilvl w:val="3"/>
        <w:numId w:val="27"/>
      </w:numPr>
      <w:tabs>
        <w:tab w:val="left" w:pos="680"/>
      </w:tabs>
      <w:spacing w:before="60" w:after="60" w:line="260" w:lineRule="atLeast"/>
    </w:pPr>
    <w:rPr>
      <w:rFonts w:ascii="Arial" w:hAnsi="Arial" w:cs="Arial"/>
      <w:color w:val="000000"/>
      <w:spacing w:val="8"/>
      <w:sz w:val="18"/>
      <w:lang w:eastAsia="en-US"/>
    </w:rPr>
  </w:style>
  <w:style w:type="paragraph" w:customStyle="1" w:styleId="DDTableBullet5">
    <w:name w:val="DD Table Bullet 5"/>
    <w:uiPriority w:val="14"/>
    <w:rsid w:val="00625DAB"/>
    <w:pPr>
      <w:numPr>
        <w:ilvl w:val="4"/>
        <w:numId w:val="27"/>
      </w:numPr>
      <w:tabs>
        <w:tab w:val="left" w:pos="680"/>
      </w:tabs>
      <w:spacing w:before="60" w:after="60" w:line="260" w:lineRule="atLeast"/>
    </w:pPr>
    <w:rPr>
      <w:rFonts w:ascii="Arial" w:hAnsi="Arial" w:cs="Arial"/>
      <w:color w:val="000000"/>
      <w:spacing w:val="8"/>
      <w:sz w:val="18"/>
      <w:lang w:eastAsia="en-US"/>
    </w:rPr>
  </w:style>
  <w:style w:type="paragraph" w:customStyle="1" w:styleId="DDTableBullet6">
    <w:name w:val="DD Table Bullet 6"/>
    <w:basedOn w:val="DDTableBullet5"/>
    <w:uiPriority w:val="14"/>
    <w:rsid w:val="00625DAB"/>
    <w:pPr>
      <w:numPr>
        <w:ilvl w:val="5"/>
      </w:numPr>
    </w:pPr>
  </w:style>
  <w:style w:type="paragraph" w:customStyle="1" w:styleId="DDTableBullet7">
    <w:name w:val="DD Table Bullet 7"/>
    <w:uiPriority w:val="14"/>
    <w:rsid w:val="00625DAB"/>
    <w:pPr>
      <w:numPr>
        <w:ilvl w:val="6"/>
        <w:numId w:val="27"/>
      </w:numPr>
      <w:spacing w:before="60" w:after="60" w:line="260" w:lineRule="atLeast"/>
    </w:pPr>
    <w:rPr>
      <w:rFonts w:ascii="Arial" w:hAnsi="Arial" w:cs="Arial"/>
      <w:color w:val="000000"/>
      <w:spacing w:val="8"/>
      <w:sz w:val="18"/>
      <w:lang w:eastAsia="en-US"/>
    </w:rPr>
  </w:style>
  <w:style w:type="paragraph" w:customStyle="1" w:styleId="DDTableBullet8">
    <w:name w:val="DD Table Bullet 8"/>
    <w:uiPriority w:val="14"/>
    <w:rsid w:val="00625DAB"/>
    <w:pPr>
      <w:numPr>
        <w:ilvl w:val="7"/>
        <w:numId w:val="27"/>
      </w:numPr>
      <w:spacing w:before="60" w:after="60" w:line="260" w:lineRule="atLeast"/>
    </w:pPr>
    <w:rPr>
      <w:rFonts w:ascii="Arial" w:hAnsi="Arial" w:cs="Arial"/>
      <w:color w:val="000000"/>
      <w:spacing w:val="8"/>
      <w:sz w:val="18"/>
      <w:lang w:eastAsia="en-US"/>
    </w:rPr>
  </w:style>
  <w:style w:type="paragraph" w:customStyle="1" w:styleId="DDTableBullet9">
    <w:name w:val="DD Table Bullet 9"/>
    <w:uiPriority w:val="14"/>
    <w:rsid w:val="00625DAB"/>
    <w:pPr>
      <w:numPr>
        <w:ilvl w:val="8"/>
        <w:numId w:val="27"/>
      </w:numPr>
      <w:spacing w:before="60" w:after="60" w:line="260" w:lineRule="atLeast"/>
    </w:pPr>
    <w:rPr>
      <w:rFonts w:ascii="Arial" w:hAnsi="Arial" w:cs="Arial"/>
      <w:color w:val="000000"/>
      <w:spacing w:val="8"/>
      <w:sz w:val="18"/>
      <w:lang w:eastAsia="en-US"/>
    </w:rPr>
  </w:style>
  <w:style w:type="paragraph" w:customStyle="1" w:styleId="DDTableBulletText1">
    <w:name w:val="DD Table Bullet Text 1"/>
    <w:uiPriority w:val="14"/>
    <w:rsid w:val="00625DAB"/>
    <w:pPr>
      <w:spacing w:after="60" w:line="260" w:lineRule="atLeast"/>
      <w:ind w:left="284"/>
    </w:pPr>
    <w:rPr>
      <w:rFonts w:ascii="Arial" w:hAnsi="Arial" w:cs="Arial"/>
      <w:color w:val="000000"/>
      <w:spacing w:val="8"/>
      <w:sz w:val="18"/>
      <w:lang w:eastAsia="en-US"/>
    </w:rPr>
  </w:style>
  <w:style w:type="paragraph" w:customStyle="1" w:styleId="DDTableBulletText2">
    <w:name w:val="DD Table Bullet Text 2"/>
    <w:basedOn w:val="DDTableBulletText1"/>
    <w:uiPriority w:val="14"/>
    <w:rsid w:val="00625DAB"/>
    <w:pPr>
      <w:ind w:left="567"/>
    </w:pPr>
  </w:style>
  <w:style w:type="paragraph" w:customStyle="1" w:styleId="DDTableBulletText3">
    <w:name w:val="DD Table Bullet Text 3"/>
    <w:basedOn w:val="DDTableBulletText1"/>
    <w:uiPriority w:val="14"/>
    <w:rsid w:val="00625DAB"/>
    <w:pPr>
      <w:ind w:left="851"/>
    </w:pPr>
  </w:style>
  <w:style w:type="paragraph" w:customStyle="1" w:styleId="DDTableBulletText4">
    <w:name w:val="DD Table Bullet Text 4"/>
    <w:basedOn w:val="DDGreenTableBulletText3"/>
    <w:uiPriority w:val="14"/>
    <w:rsid w:val="00625DAB"/>
    <w:pPr>
      <w:ind w:left="1134"/>
    </w:pPr>
    <w:rPr>
      <w:color w:val="000000"/>
      <w:szCs w:val="18"/>
    </w:rPr>
  </w:style>
  <w:style w:type="paragraph" w:customStyle="1" w:styleId="DDTableBulletText5">
    <w:name w:val="DD Table Bullet Text 5"/>
    <w:basedOn w:val="DDGreenTableBulletText3"/>
    <w:uiPriority w:val="14"/>
    <w:rsid w:val="00625DAB"/>
    <w:pPr>
      <w:ind w:left="1701"/>
    </w:pPr>
    <w:rPr>
      <w:color w:val="000000"/>
      <w:szCs w:val="18"/>
    </w:rPr>
  </w:style>
  <w:style w:type="paragraph" w:customStyle="1" w:styleId="DDTablePicture">
    <w:name w:val="DD Table Picture"/>
    <w:basedOn w:val="DDTableBodyText"/>
    <w:next w:val="CaptionDDGreyinTable"/>
    <w:uiPriority w:val="14"/>
    <w:qFormat/>
    <w:rsid w:val="00625DAB"/>
    <w:pPr>
      <w:spacing w:line="240" w:lineRule="auto"/>
    </w:pPr>
  </w:style>
  <w:style w:type="paragraph" w:customStyle="1" w:styleId="DDTableWhiteHeader">
    <w:name w:val="DD Table White Header"/>
    <w:rsid w:val="00625DAB"/>
    <w:pPr>
      <w:spacing w:before="60" w:after="60" w:line="260" w:lineRule="atLeast"/>
    </w:pPr>
    <w:rPr>
      <w:rFonts w:ascii="Arial" w:hAnsi="Arial" w:cs="Arial"/>
      <w:b/>
      <w:color w:val="FFFFFF"/>
      <w:spacing w:val="8"/>
      <w:sz w:val="19"/>
      <w:szCs w:val="18"/>
      <w:lang w:eastAsia="en-US"/>
    </w:rPr>
  </w:style>
  <w:style w:type="paragraph" w:customStyle="1" w:styleId="DDWidePicture">
    <w:name w:val="DD Wide Picture"/>
    <w:basedOn w:val="DDAPicture"/>
    <w:next w:val="CaptionDDGreyWide"/>
    <w:uiPriority w:val="9"/>
    <w:qFormat/>
    <w:rsid w:val="00625DAB"/>
    <w:pPr>
      <w:ind w:left="0"/>
    </w:pPr>
  </w:style>
  <w:style w:type="character" w:styleId="Emphasis">
    <w:name w:val="Emphasis"/>
    <w:uiPriority w:val="99"/>
    <w:rsid w:val="00625DAB"/>
    <w:rPr>
      <w:i/>
      <w:iCs/>
    </w:rPr>
  </w:style>
  <w:style w:type="character" w:styleId="EndnoteReference">
    <w:name w:val="endnote reference"/>
    <w:uiPriority w:val="99"/>
    <w:semiHidden/>
    <w:rsid w:val="00625DAB"/>
    <w:rPr>
      <w:rFonts w:ascii="Arial" w:hAnsi="Arial"/>
      <w:i/>
      <w:color w:val="000000"/>
      <w:spacing w:val="10"/>
      <w:sz w:val="18"/>
      <w:szCs w:val="20"/>
      <w:vertAlign w:val="superscript"/>
    </w:rPr>
  </w:style>
  <w:style w:type="paragraph" w:styleId="EnvelopeAddress">
    <w:name w:val="envelope address"/>
    <w:basedOn w:val="Normal"/>
    <w:uiPriority w:val="99"/>
    <w:semiHidden/>
    <w:rsid w:val="00625DAB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25DAB"/>
  </w:style>
  <w:style w:type="character" w:styleId="FollowedHyperlink">
    <w:name w:val="FollowedHyperlink"/>
    <w:uiPriority w:val="99"/>
    <w:semiHidden/>
    <w:rsid w:val="00625DAB"/>
    <w:rPr>
      <w:color w:val="AB218E"/>
      <w:u w:val="single"/>
    </w:rPr>
  </w:style>
  <w:style w:type="character" w:styleId="FootnoteReference">
    <w:name w:val="footnote reference"/>
    <w:uiPriority w:val="99"/>
    <w:semiHidden/>
    <w:rsid w:val="00625DAB"/>
    <w:rPr>
      <w:rFonts w:ascii="Arial" w:hAnsi="Arial"/>
      <w:i/>
      <w:color w:val="000000"/>
      <w:spacing w:val="10"/>
      <w:sz w:val="18"/>
      <w:szCs w:val="18"/>
      <w:vertAlign w:val="superscript"/>
    </w:rPr>
  </w:style>
  <w:style w:type="paragraph" w:customStyle="1" w:styleId="GuidanceText2Body">
    <w:name w:val="Guidance Text 2 Body"/>
    <w:basedOn w:val="DDBodyText"/>
    <w:uiPriority w:val="57"/>
    <w:qFormat/>
    <w:rsid w:val="00625DAB"/>
    <w:pPr>
      <w:pBdr>
        <w:top w:val="single" w:sz="4" w:space="3" w:color="900000"/>
        <w:bottom w:val="single" w:sz="4" w:space="3" w:color="900000"/>
      </w:pBdr>
      <w:shd w:val="clear" w:color="auto" w:fill="FFFFCC"/>
      <w:spacing w:before="60"/>
      <w:jc w:val="left"/>
    </w:pPr>
    <w:rPr>
      <w:color w:val="900000"/>
    </w:rPr>
  </w:style>
  <w:style w:type="paragraph" w:customStyle="1" w:styleId="GuidanceText1Bold">
    <w:name w:val="Guidance Text 1 Bold"/>
    <w:basedOn w:val="GuidanceText2Body"/>
    <w:next w:val="GuidanceText2Body"/>
    <w:uiPriority w:val="49"/>
    <w:qFormat/>
    <w:rsid w:val="00625DAB"/>
    <w:pPr>
      <w:spacing w:before="240"/>
    </w:pPr>
    <w:rPr>
      <w:b/>
    </w:rPr>
  </w:style>
  <w:style w:type="paragraph" w:customStyle="1" w:styleId="GuidanceText3Bullet">
    <w:name w:val="Guidance Text 3 Bullet"/>
    <w:basedOn w:val="GuidanceText2Body"/>
    <w:uiPriority w:val="57"/>
    <w:rsid w:val="004B3B83"/>
    <w:pPr>
      <w:numPr>
        <w:numId w:val="30"/>
      </w:numPr>
      <w:tabs>
        <w:tab w:val="left" w:pos="284"/>
      </w:tabs>
    </w:pPr>
  </w:style>
  <w:style w:type="paragraph" w:customStyle="1" w:styleId="GuidanceText4List">
    <w:name w:val="Guidance Text 4 List"/>
    <w:basedOn w:val="GuidanceText2Body"/>
    <w:uiPriority w:val="49"/>
    <w:rsid w:val="004B3B83"/>
    <w:pPr>
      <w:numPr>
        <w:numId w:val="31"/>
      </w:numPr>
    </w:pPr>
  </w:style>
  <w:style w:type="numbering" w:customStyle="1" w:styleId="HeadingSequence">
    <w:name w:val="HeadingSequence"/>
    <w:uiPriority w:val="29"/>
    <w:rsid w:val="00625DAB"/>
    <w:pPr>
      <w:numPr>
        <w:numId w:val="29"/>
      </w:numPr>
    </w:pPr>
  </w:style>
  <w:style w:type="character" w:styleId="HTMLAcronym">
    <w:name w:val="HTML Acronym"/>
    <w:uiPriority w:val="99"/>
    <w:semiHidden/>
    <w:rsid w:val="00625DAB"/>
  </w:style>
  <w:style w:type="character" w:styleId="HTMLCite">
    <w:name w:val="HTML Cite"/>
    <w:uiPriority w:val="99"/>
    <w:semiHidden/>
    <w:rsid w:val="00625DAB"/>
    <w:rPr>
      <w:i/>
      <w:iCs/>
    </w:rPr>
  </w:style>
  <w:style w:type="character" w:styleId="HTMLCode">
    <w:name w:val="HTML Code"/>
    <w:uiPriority w:val="99"/>
    <w:semiHidden/>
    <w:rsid w:val="00625DAB"/>
    <w:rPr>
      <w:rFonts w:ascii="Consolas" w:hAnsi="Consolas" w:cs="Courier New"/>
      <w:sz w:val="20"/>
      <w:szCs w:val="20"/>
    </w:rPr>
  </w:style>
  <w:style w:type="character" w:styleId="HTMLDefinition">
    <w:name w:val="HTML Definition"/>
    <w:uiPriority w:val="99"/>
    <w:semiHidden/>
    <w:rsid w:val="00625DAB"/>
    <w:rPr>
      <w:i/>
      <w:iCs/>
    </w:rPr>
  </w:style>
  <w:style w:type="character" w:styleId="HTMLKeyboard">
    <w:name w:val="HTML Keyboard"/>
    <w:uiPriority w:val="99"/>
    <w:semiHidden/>
    <w:rsid w:val="00625DAB"/>
    <w:rPr>
      <w:rFonts w:ascii="Consolas" w:hAnsi="Consolas" w:cs="Courier New"/>
      <w:sz w:val="20"/>
      <w:szCs w:val="20"/>
    </w:rPr>
  </w:style>
  <w:style w:type="character" w:styleId="HTMLSample">
    <w:name w:val="HTML Sample"/>
    <w:uiPriority w:val="99"/>
    <w:semiHidden/>
    <w:rsid w:val="00625DAB"/>
    <w:rPr>
      <w:rFonts w:ascii="Consolas" w:hAnsi="Consolas" w:cs="Courier New"/>
    </w:rPr>
  </w:style>
  <w:style w:type="character" w:styleId="HTMLTypewriter">
    <w:name w:val="HTML Typewriter"/>
    <w:uiPriority w:val="99"/>
    <w:semiHidden/>
    <w:rsid w:val="00625DAB"/>
    <w:rPr>
      <w:rFonts w:ascii="Consolas" w:hAnsi="Consolas" w:cs="Courier New"/>
      <w:sz w:val="20"/>
      <w:szCs w:val="20"/>
    </w:rPr>
  </w:style>
  <w:style w:type="character" w:styleId="HTMLVariable">
    <w:name w:val="HTML Variable"/>
    <w:uiPriority w:val="99"/>
    <w:semiHidden/>
    <w:rsid w:val="00625DAB"/>
    <w:rPr>
      <w:i/>
      <w:iCs/>
    </w:rPr>
  </w:style>
  <w:style w:type="character" w:styleId="Hyperlink">
    <w:name w:val="Hyperlink"/>
    <w:uiPriority w:val="99"/>
    <w:rsid w:val="00625DAB"/>
    <w:rPr>
      <w:rFonts w:ascii="Arial" w:hAnsi="Arial"/>
      <w:b w:val="0"/>
      <w:i w:val="0"/>
      <w:color w:val="0000FF"/>
      <w:spacing w:val="10"/>
      <w:sz w:val="20"/>
      <w:u w:val="single"/>
    </w:rPr>
  </w:style>
  <w:style w:type="paragraph" w:styleId="Index1">
    <w:name w:val="index 1"/>
    <w:basedOn w:val="Normal"/>
    <w:next w:val="Normal"/>
    <w:uiPriority w:val="99"/>
    <w:semiHidden/>
    <w:rsid w:val="00625DAB"/>
    <w:pPr>
      <w:ind w:left="200" w:hanging="200"/>
    </w:pPr>
  </w:style>
  <w:style w:type="paragraph" w:styleId="Index2">
    <w:name w:val="index 2"/>
    <w:basedOn w:val="Normal"/>
    <w:next w:val="Normal"/>
    <w:uiPriority w:val="99"/>
    <w:semiHidden/>
    <w:rsid w:val="00625DAB"/>
    <w:pPr>
      <w:ind w:left="400" w:hanging="200"/>
    </w:pPr>
  </w:style>
  <w:style w:type="paragraph" w:styleId="Index3">
    <w:name w:val="index 3"/>
    <w:basedOn w:val="Normal"/>
    <w:next w:val="Normal"/>
    <w:uiPriority w:val="99"/>
    <w:semiHidden/>
    <w:rsid w:val="00625DAB"/>
    <w:pPr>
      <w:ind w:left="600" w:hanging="200"/>
    </w:pPr>
  </w:style>
  <w:style w:type="paragraph" w:styleId="Index4">
    <w:name w:val="index 4"/>
    <w:basedOn w:val="Normal"/>
    <w:next w:val="Normal"/>
    <w:uiPriority w:val="99"/>
    <w:semiHidden/>
    <w:rsid w:val="00625DAB"/>
    <w:pPr>
      <w:ind w:left="800" w:hanging="200"/>
    </w:pPr>
  </w:style>
  <w:style w:type="paragraph" w:styleId="Index5">
    <w:name w:val="index 5"/>
    <w:basedOn w:val="Normal"/>
    <w:next w:val="Normal"/>
    <w:uiPriority w:val="99"/>
    <w:semiHidden/>
    <w:rsid w:val="00625DAB"/>
    <w:pPr>
      <w:ind w:left="1000" w:hanging="200"/>
    </w:pPr>
  </w:style>
  <w:style w:type="paragraph" w:styleId="Index6">
    <w:name w:val="index 6"/>
    <w:basedOn w:val="Normal"/>
    <w:next w:val="Normal"/>
    <w:uiPriority w:val="99"/>
    <w:semiHidden/>
    <w:rsid w:val="00625DAB"/>
    <w:pPr>
      <w:ind w:left="1200" w:hanging="200"/>
    </w:pPr>
  </w:style>
  <w:style w:type="paragraph" w:styleId="Index7">
    <w:name w:val="index 7"/>
    <w:basedOn w:val="Normal"/>
    <w:next w:val="Normal"/>
    <w:uiPriority w:val="99"/>
    <w:semiHidden/>
    <w:rsid w:val="00625DAB"/>
    <w:pPr>
      <w:ind w:left="1400" w:hanging="200"/>
    </w:pPr>
  </w:style>
  <w:style w:type="paragraph" w:styleId="Index8">
    <w:name w:val="index 8"/>
    <w:basedOn w:val="Normal"/>
    <w:next w:val="Normal"/>
    <w:uiPriority w:val="99"/>
    <w:semiHidden/>
    <w:rsid w:val="00625DAB"/>
    <w:pPr>
      <w:ind w:left="1600" w:hanging="200"/>
    </w:pPr>
  </w:style>
  <w:style w:type="paragraph" w:styleId="Index9">
    <w:name w:val="index 9"/>
    <w:basedOn w:val="Normal"/>
    <w:next w:val="Normal"/>
    <w:uiPriority w:val="99"/>
    <w:semiHidden/>
    <w:rsid w:val="00625DAB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625DAB"/>
    <w:rPr>
      <w:b/>
      <w:bCs w:val="0"/>
    </w:rPr>
  </w:style>
  <w:style w:type="character" w:styleId="IntenseEmphasis">
    <w:name w:val="Intense Emphasis"/>
    <w:uiPriority w:val="99"/>
    <w:rsid w:val="00625DAB"/>
    <w:rPr>
      <w:b/>
      <w:bCs/>
      <w:i/>
      <w:iCs/>
      <w:color w:val="69BE28"/>
    </w:rPr>
  </w:style>
  <w:style w:type="paragraph" w:styleId="IntenseQuote">
    <w:name w:val="Intense Quote"/>
    <w:basedOn w:val="Normal"/>
    <w:next w:val="Normal"/>
    <w:link w:val="IntenseQuoteChar"/>
    <w:uiPriority w:val="99"/>
    <w:rsid w:val="00625DAB"/>
    <w:pPr>
      <w:pBdr>
        <w:bottom w:val="single" w:sz="4" w:space="4" w:color="69BE28"/>
      </w:pBdr>
      <w:spacing w:before="200" w:after="280"/>
      <w:ind w:left="936" w:right="936"/>
    </w:pPr>
    <w:rPr>
      <w:rFonts w:cs="Times New Roman"/>
      <w:b/>
      <w:bCs w:val="0"/>
      <w:i/>
      <w:iCs/>
      <w:color w:val="69BE28"/>
      <w:lang w:val="x-none" w:eastAsia="x-none"/>
    </w:rPr>
  </w:style>
  <w:style w:type="character" w:customStyle="1" w:styleId="IntenseQuoteChar">
    <w:name w:val="Intense Quote Char"/>
    <w:link w:val="IntenseQuote"/>
    <w:uiPriority w:val="99"/>
    <w:rsid w:val="00625DAB"/>
    <w:rPr>
      <w:rFonts w:ascii="Arial" w:hAnsi="Arial"/>
      <w:b/>
      <w:i/>
      <w:iCs/>
      <w:color w:val="69BE28"/>
      <w:spacing w:val="10"/>
      <w:kern w:val="32"/>
      <w:lang w:val="x-none" w:eastAsia="x-none"/>
    </w:rPr>
  </w:style>
  <w:style w:type="character" w:styleId="IntenseReference">
    <w:name w:val="Intense Reference"/>
    <w:uiPriority w:val="99"/>
    <w:rsid w:val="00625DAB"/>
    <w:rPr>
      <w:b/>
      <w:bCs/>
      <w:smallCaps/>
      <w:color w:val="69BE28"/>
      <w:spacing w:val="5"/>
      <w:u w:val="single"/>
    </w:rPr>
  </w:style>
  <w:style w:type="table" w:styleId="LightGrid">
    <w:name w:val="Light Grid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">
    <w:name w:val="Light Grid - Accent 11"/>
    <w:basedOn w:val="TableNormal"/>
    <w:rsid w:val="00625DA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LightGrid1">
    <w:name w:val="Light Grid1"/>
    <w:basedOn w:val="TableNormal"/>
    <w:rsid w:val="00625DA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List">
    <w:name w:val="Light List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1">
    <w:name w:val="Light List - Accent 11"/>
    <w:basedOn w:val="TableNormal"/>
    <w:rsid w:val="00625DA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List1">
    <w:name w:val="Light List1"/>
    <w:basedOn w:val="TableNormal"/>
    <w:rsid w:val="00625DA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Shading">
    <w:name w:val="Light Shading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99"/>
    <w:rsid w:val="00625DAB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1">
    <w:name w:val="Light Shading - Accent 11"/>
    <w:basedOn w:val="TableNormal"/>
    <w:rsid w:val="00625DAB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99"/>
    <w:rsid w:val="00625DAB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99"/>
    <w:rsid w:val="00625DAB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99"/>
    <w:rsid w:val="00625DAB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99"/>
    <w:rsid w:val="00625DAB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99"/>
    <w:rsid w:val="00625DAB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ightShading1">
    <w:name w:val="Light Shading1"/>
    <w:basedOn w:val="TableNormal"/>
    <w:uiPriority w:val="9"/>
    <w:rsid w:val="00625DA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LineNumber">
    <w:name w:val="line number"/>
    <w:uiPriority w:val="99"/>
    <w:semiHidden/>
    <w:rsid w:val="00625DAB"/>
  </w:style>
  <w:style w:type="paragraph" w:styleId="List">
    <w:name w:val="List"/>
    <w:basedOn w:val="Normal"/>
    <w:uiPriority w:val="99"/>
    <w:semiHidden/>
    <w:rsid w:val="00625DAB"/>
    <w:pPr>
      <w:ind w:left="283" w:hanging="283"/>
    </w:pPr>
  </w:style>
  <w:style w:type="paragraph" w:styleId="List2">
    <w:name w:val="List 2"/>
    <w:basedOn w:val="Normal"/>
    <w:uiPriority w:val="99"/>
    <w:semiHidden/>
    <w:rsid w:val="00625DAB"/>
    <w:pPr>
      <w:ind w:left="566" w:hanging="283"/>
    </w:pPr>
  </w:style>
  <w:style w:type="paragraph" w:styleId="List3">
    <w:name w:val="List 3"/>
    <w:basedOn w:val="Normal"/>
    <w:uiPriority w:val="99"/>
    <w:semiHidden/>
    <w:rsid w:val="00625DAB"/>
    <w:pPr>
      <w:ind w:left="849" w:hanging="283"/>
    </w:pPr>
  </w:style>
  <w:style w:type="paragraph" w:styleId="List4">
    <w:name w:val="List 4"/>
    <w:basedOn w:val="Normal"/>
    <w:uiPriority w:val="99"/>
    <w:semiHidden/>
    <w:rsid w:val="00625DAB"/>
    <w:pPr>
      <w:ind w:left="1132" w:hanging="283"/>
    </w:pPr>
  </w:style>
  <w:style w:type="paragraph" w:styleId="List5">
    <w:name w:val="List 5"/>
    <w:basedOn w:val="Normal"/>
    <w:uiPriority w:val="99"/>
    <w:semiHidden/>
    <w:rsid w:val="00625DAB"/>
    <w:pPr>
      <w:ind w:left="1415" w:hanging="283"/>
    </w:pPr>
  </w:style>
  <w:style w:type="paragraph" w:styleId="ListBullet">
    <w:name w:val="List Bullet"/>
    <w:basedOn w:val="Normal"/>
    <w:uiPriority w:val="99"/>
    <w:semiHidden/>
    <w:rsid w:val="00625DAB"/>
  </w:style>
  <w:style w:type="paragraph" w:styleId="ListBullet2">
    <w:name w:val="List Bullet 2"/>
    <w:basedOn w:val="Normal"/>
    <w:uiPriority w:val="99"/>
    <w:semiHidden/>
    <w:rsid w:val="00625DAB"/>
  </w:style>
  <w:style w:type="paragraph" w:styleId="ListBullet3">
    <w:name w:val="List Bullet 3"/>
    <w:basedOn w:val="Normal"/>
    <w:uiPriority w:val="99"/>
    <w:semiHidden/>
    <w:rsid w:val="00625DAB"/>
  </w:style>
  <w:style w:type="paragraph" w:styleId="ListBullet4">
    <w:name w:val="List Bullet 4"/>
    <w:basedOn w:val="Normal"/>
    <w:uiPriority w:val="99"/>
    <w:semiHidden/>
    <w:rsid w:val="00625DAB"/>
  </w:style>
  <w:style w:type="paragraph" w:styleId="ListBullet5">
    <w:name w:val="List Bullet 5"/>
    <w:basedOn w:val="Normal"/>
    <w:uiPriority w:val="99"/>
    <w:semiHidden/>
    <w:rsid w:val="00625DAB"/>
  </w:style>
  <w:style w:type="paragraph" w:styleId="ListContinue">
    <w:name w:val="List Continue"/>
    <w:basedOn w:val="Normal"/>
    <w:uiPriority w:val="99"/>
    <w:semiHidden/>
    <w:rsid w:val="00625DAB"/>
    <w:pPr>
      <w:spacing w:after="120"/>
      <w:ind w:left="283"/>
    </w:pPr>
  </w:style>
  <w:style w:type="paragraph" w:styleId="ListContinue2">
    <w:name w:val="List Continue 2"/>
    <w:basedOn w:val="Normal"/>
    <w:uiPriority w:val="99"/>
    <w:semiHidden/>
    <w:rsid w:val="00625DAB"/>
    <w:pPr>
      <w:spacing w:after="120"/>
      <w:ind w:left="566"/>
    </w:pPr>
  </w:style>
  <w:style w:type="paragraph" w:styleId="ListContinue3">
    <w:name w:val="List Continue 3"/>
    <w:basedOn w:val="Normal"/>
    <w:uiPriority w:val="99"/>
    <w:semiHidden/>
    <w:rsid w:val="00625DAB"/>
    <w:pPr>
      <w:spacing w:after="120"/>
      <w:ind w:left="849"/>
    </w:pPr>
  </w:style>
  <w:style w:type="paragraph" w:styleId="ListContinue4">
    <w:name w:val="List Continue 4"/>
    <w:basedOn w:val="Normal"/>
    <w:uiPriority w:val="99"/>
    <w:semiHidden/>
    <w:rsid w:val="00625DAB"/>
    <w:pPr>
      <w:spacing w:after="120"/>
      <w:ind w:left="1132"/>
    </w:pPr>
  </w:style>
  <w:style w:type="paragraph" w:styleId="ListContinue5">
    <w:name w:val="List Continue 5"/>
    <w:basedOn w:val="Normal"/>
    <w:uiPriority w:val="99"/>
    <w:semiHidden/>
    <w:rsid w:val="00625DAB"/>
    <w:pPr>
      <w:spacing w:after="120"/>
      <w:ind w:left="1415"/>
    </w:pPr>
  </w:style>
  <w:style w:type="paragraph" w:styleId="ListNumber">
    <w:name w:val="List Number"/>
    <w:basedOn w:val="Normal"/>
    <w:uiPriority w:val="99"/>
    <w:semiHidden/>
    <w:rsid w:val="00625DAB"/>
  </w:style>
  <w:style w:type="paragraph" w:styleId="ListNumber2">
    <w:name w:val="List Number 2"/>
    <w:basedOn w:val="Normal"/>
    <w:uiPriority w:val="99"/>
    <w:semiHidden/>
    <w:rsid w:val="00625DAB"/>
  </w:style>
  <w:style w:type="paragraph" w:styleId="ListNumber3">
    <w:name w:val="List Number 3"/>
    <w:basedOn w:val="Normal"/>
    <w:uiPriority w:val="99"/>
    <w:semiHidden/>
    <w:rsid w:val="00625DAB"/>
  </w:style>
  <w:style w:type="paragraph" w:styleId="ListNumber4">
    <w:name w:val="List Number 4"/>
    <w:basedOn w:val="Normal"/>
    <w:uiPriority w:val="99"/>
    <w:semiHidden/>
    <w:rsid w:val="00625DAB"/>
  </w:style>
  <w:style w:type="paragraph" w:styleId="ListNumber5">
    <w:name w:val="List Number 5"/>
    <w:basedOn w:val="Normal"/>
    <w:uiPriority w:val="99"/>
    <w:semiHidden/>
    <w:rsid w:val="00625DAB"/>
  </w:style>
  <w:style w:type="paragraph" w:styleId="ListParagraph">
    <w:name w:val="List Paragraph"/>
    <w:basedOn w:val="Normal"/>
    <w:uiPriority w:val="34"/>
    <w:qFormat/>
    <w:rsid w:val="00625DAB"/>
    <w:pPr>
      <w:ind w:left="720"/>
    </w:pPr>
  </w:style>
  <w:style w:type="paragraph" w:customStyle="1" w:styleId="LOFHeading">
    <w:name w:val="LOF Heading"/>
    <w:uiPriority w:val="59"/>
    <w:semiHidden/>
    <w:rsid w:val="00625DAB"/>
    <w:pPr>
      <w:keepNext/>
      <w:keepLines/>
      <w:spacing w:before="480" w:after="60"/>
    </w:pPr>
    <w:rPr>
      <w:rFonts w:ascii="Arial" w:hAnsi="Arial" w:cs="Arial"/>
      <w:b/>
      <w:bCs/>
      <w:color w:val="6D6E71"/>
      <w:spacing w:val="10"/>
      <w:sz w:val="24"/>
      <w:szCs w:val="22"/>
      <w:lang w:eastAsia="en-US"/>
    </w:rPr>
  </w:style>
  <w:style w:type="table" w:styleId="MediumGrid1">
    <w:name w:val="Medium Grid 1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11">
    <w:name w:val="Medium Grid 11"/>
    <w:basedOn w:val="TableNormal"/>
    <w:rsid w:val="00625DAB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1">
    <w:name w:val="Medium Grid 21"/>
    <w:basedOn w:val="TableNormal"/>
    <w:uiPriority w:val="9"/>
    <w:rsid w:val="00625DAB"/>
    <w:rPr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ediumGrid31">
    <w:name w:val="Medium Grid 31"/>
    <w:basedOn w:val="TableNormal"/>
    <w:rsid w:val="00625D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1-Accent11">
    <w:name w:val="Medium List 1 - Accent 11"/>
    <w:basedOn w:val="TableNormal"/>
    <w:uiPriority w:val="9"/>
    <w:rsid w:val="00625DAB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11">
    <w:name w:val="Medium List 11"/>
    <w:basedOn w:val="TableNormal"/>
    <w:uiPriority w:val="9"/>
    <w:rsid w:val="00625DA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2">
    <w:name w:val="Medium List 2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1">
    <w:name w:val="Medium List 21"/>
    <w:basedOn w:val="TableNormal"/>
    <w:uiPriority w:val="9"/>
    <w:rsid w:val="00625DAB"/>
    <w:rPr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rsid w:val="00625DAB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rsid w:val="00625DAB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rsid w:val="00625D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rsid w:val="00625D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rsid w:val="00625D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rsid w:val="00625D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625D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rsid w:val="00625D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625D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625D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rsid w:val="00625D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99"/>
    <w:rsid w:val="00625DAB"/>
    <w:rPr>
      <w:rFonts w:ascii="Arial" w:hAnsi="Arial" w:cs="Arial"/>
      <w:color w:val="000000"/>
      <w:spacing w:val="10"/>
      <w:lang w:eastAsia="en-ZA"/>
    </w:rPr>
  </w:style>
  <w:style w:type="paragraph" w:styleId="NormalWeb">
    <w:name w:val="Normal (Web)"/>
    <w:basedOn w:val="Normal"/>
    <w:uiPriority w:val="99"/>
    <w:semiHidden/>
    <w:rsid w:val="00625DAB"/>
    <w:rPr>
      <w:szCs w:val="24"/>
    </w:rPr>
  </w:style>
  <w:style w:type="paragraph" w:styleId="NormalIndent">
    <w:name w:val="Normal Indent"/>
    <w:basedOn w:val="Normal"/>
    <w:uiPriority w:val="99"/>
    <w:semiHidden/>
    <w:rsid w:val="00625DAB"/>
    <w:pPr>
      <w:ind w:left="720"/>
    </w:pPr>
  </w:style>
  <w:style w:type="character" w:styleId="PageNumber">
    <w:name w:val="page number"/>
    <w:uiPriority w:val="99"/>
    <w:semiHidden/>
    <w:rsid w:val="00625DAB"/>
  </w:style>
  <w:style w:type="character" w:styleId="PlaceholderText">
    <w:name w:val="Placeholder Text"/>
    <w:uiPriority w:val="99"/>
    <w:semiHidden/>
    <w:rsid w:val="00625DAB"/>
    <w:rPr>
      <w:color w:val="6D6E71"/>
    </w:rPr>
  </w:style>
  <w:style w:type="paragraph" w:styleId="Quote">
    <w:name w:val="Quote"/>
    <w:basedOn w:val="Normal"/>
    <w:next w:val="Normal"/>
    <w:link w:val="QuoteChar"/>
    <w:uiPriority w:val="99"/>
    <w:rsid w:val="00625DAB"/>
    <w:rPr>
      <w:rFonts w:cs="Times New Roman"/>
      <w:bCs w:val="0"/>
      <w:i/>
      <w:iCs/>
      <w:kern w:val="0"/>
      <w:lang w:val="x-none" w:eastAsia="en-ZA"/>
    </w:rPr>
  </w:style>
  <w:style w:type="character" w:customStyle="1" w:styleId="QuoteChar">
    <w:name w:val="Quote Char"/>
    <w:link w:val="Quote"/>
    <w:semiHidden/>
    <w:rsid w:val="00625DAB"/>
    <w:rPr>
      <w:rFonts w:ascii="Arial" w:hAnsi="Arial"/>
      <w:i/>
      <w:iCs/>
      <w:color w:val="000000"/>
      <w:spacing w:val="10"/>
      <w:lang w:val="x-none" w:eastAsia="en-ZA" w:bidi="ar-SA"/>
    </w:rPr>
  </w:style>
  <w:style w:type="paragraph" w:customStyle="1" w:styleId="RefBlockLeftPage">
    <w:name w:val="Ref Block Left Page"/>
    <w:uiPriority w:val="79"/>
    <w:unhideWhenUsed/>
    <w:rsid w:val="00625DAB"/>
    <w:pPr>
      <w:framePr w:wrap="around" w:vAnchor="page" w:hAnchor="page" w:x="1" w:yAlign="bottom"/>
    </w:pPr>
    <w:rPr>
      <w:rFonts w:ascii="Arial" w:hAnsi="Arial" w:cs="Arial"/>
      <w:bCs/>
      <w:color w:val="69BE28"/>
      <w:spacing w:val="10"/>
      <w:sz w:val="14"/>
      <w:lang w:eastAsia="en-US"/>
    </w:rPr>
  </w:style>
  <w:style w:type="paragraph" w:customStyle="1" w:styleId="RefBlockLeft">
    <w:name w:val="Ref Block Left"/>
    <w:basedOn w:val="RefBlockLeftPage"/>
    <w:uiPriority w:val="79"/>
    <w:semiHidden/>
    <w:rsid w:val="00625DAB"/>
    <w:pPr>
      <w:framePr w:wrap="around"/>
      <w:tabs>
        <w:tab w:val="right" w:pos="13289"/>
      </w:tabs>
    </w:pPr>
  </w:style>
  <w:style w:type="character" w:styleId="Strong">
    <w:name w:val="Strong"/>
    <w:uiPriority w:val="99"/>
    <w:rsid w:val="00625DAB"/>
    <w:rPr>
      <w:b/>
      <w:bCs/>
    </w:rPr>
  </w:style>
  <w:style w:type="character" w:styleId="SubtleEmphasis">
    <w:name w:val="Subtle Emphasis"/>
    <w:uiPriority w:val="99"/>
    <w:rsid w:val="00625DAB"/>
    <w:rPr>
      <w:i/>
      <w:iCs/>
      <w:color w:val="69BE28"/>
    </w:rPr>
  </w:style>
  <w:style w:type="character" w:styleId="SubtleReference">
    <w:name w:val="Subtle Reference"/>
    <w:uiPriority w:val="99"/>
    <w:rsid w:val="00625DAB"/>
    <w:rPr>
      <w:smallCaps/>
      <w:color w:val="69BE28"/>
      <w:u w:val="single"/>
    </w:rPr>
  </w:style>
  <w:style w:type="table" w:styleId="Table3Deffects1">
    <w:name w:val="Table 3D effects 1"/>
    <w:basedOn w:val="TableNormal"/>
    <w:uiPriority w:val="99"/>
    <w:rsid w:val="00625DAB"/>
    <w:pPr>
      <w:spacing w:before="60" w:after="6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rsid w:val="00625DAB"/>
    <w:pPr>
      <w:spacing w:before="60" w:after="6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rsid w:val="00625DAB"/>
    <w:pPr>
      <w:spacing w:before="60" w:after="6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rsid w:val="00625DAB"/>
    <w:pPr>
      <w:spacing w:before="60" w:after="6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sid w:val="00625DAB"/>
    <w:pPr>
      <w:spacing w:before="60" w:after="6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sid w:val="00625DAB"/>
    <w:pPr>
      <w:spacing w:before="60" w:after="6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rsid w:val="00625DAB"/>
    <w:pPr>
      <w:spacing w:before="60" w:after="6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rsid w:val="00625DAB"/>
    <w:pPr>
      <w:spacing w:before="60" w:after="6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rsid w:val="00625DAB"/>
    <w:pPr>
      <w:spacing w:before="60" w:after="6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rsid w:val="00625DAB"/>
    <w:pPr>
      <w:spacing w:before="60" w:after="6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rsid w:val="00625DAB"/>
    <w:pPr>
      <w:spacing w:before="60" w:after="6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rsid w:val="00625DAB"/>
    <w:pPr>
      <w:spacing w:before="60" w:after="6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rsid w:val="00625DAB"/>
    <w:pPr>
      <w:spacing w:before="60" w:after="6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rsid w:val="00625DAB"/>
    <w:pPr>
      <w:spacing w:before="60" w:after="6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rsid w:val="00625DAB"/>
    <w:pPr>
      <w:spacing w:before="60" w:after="6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rsid w:val="00625DAB"/>
    <w:pPr>
      <w:spacing w:before="60" w:after="6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rsid w:val="00625DAB"/>
    <w:pPr>
      <w:spacing w:before="60" w:after="6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rsid w:val="00625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rsid w:val="00625DAB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rsid w:val="00625DAB"/>
    <w:pPr>
      <w:spacing w:before="60" w:after="6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rsid w:val="00625DAB"/>
    <w:pPr>
      <w:spacing w:before="60" w:after="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rsid w:val="00625DAB"/>
    <w:pPr>
      <w:spacing w:before="60" w:after="6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rsid w:val="00625DAB"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rsid w:val="00625DAB"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sid w:val="00625DAB"/>
    <w:pPr>
      <w:spacing w:before="60" w:after="6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rsid w:val="00625DAB"/>
    <w:pPr>
      <w:spacing w:before="60" w:after="6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rsid w:val="00625DAB"/>
    <w:pPr>
      <w:spacing w:before="60" w:after="6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rsid w:val="00625DAB"/>
    <w:pPr>
      <w:spacing w:before="60" w:after="6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rsid w:val="00625DAB"/>
    <w:pPr>
      <w:spacing w:before="60" w:after="6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rsid w:val="00625DAB"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625DAB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rsid w:val="00625DAB"/>
    <w:pPr>
      <w:spacing w:before="60" w:after="6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625DAB"/>
    <w:pPr>
      <w:spacing w:before="60" w:after="6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625DAB"/>
    <w:pPr>
      <w:spacing w:before="60" w:after="6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25DAB"/>
    <w:pPr>
      <w:ind w:left="200" w:hanging="200"/>
    </w:pPr>
    <w:rPr>
      <w:sz w:val="18"/>
    </w:rPr>
  </w:style>
  <w:style w:type="paragraph" w:styleId="TableofFigures">
    <w:name w:val="table of figures"/>
    <w:next w:val="Normal"/>
    <w:uiPriority w:val="99"/>
    <w:rsid w:val="00625DAB"/>
    <w:pPr>
      <w:tabs>
        <w:tab w:val="left" w:pos="1134"/>
        <w:tab w:val="right" w:leader="dot" w:pos="8505"/>
      </w:tabs>
      <w:spacing w:before="60" w:after="60" w:line="300" w:lineRule="atLeast"/>
      <w:ind w:left="1134" w:right="1134" w:hanging="1134"/>
    </w:pPr>
    <w:rPr>
      <w:rFonts w:ascii="Arial" w:hAnsi="Arial" w:cs="Arial"/>
      <w:bCs/>
      <w:noProof/>
      <w:color w:val="000000"/>
      <w:spacing w:val="10"/>
      <w:lang w:eastAsia="en-US"/>
    </w:rPr>
  </w:style>
  <w:style w:type="table" w:styleId="TableProfessional">
    <w:name w:val="Table Professional"/>
    <w:basedOn w:val="TableNormal"/>
    <w:uiPriority w:val="99"/>
    <w:rsid w:val="00625DAB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625DAB"/>
    <w:pPr>
      <w:spacing w:before="60" w:after="6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rsid w:val="00625DAB"/>
    <w:pPr>
      <w:spacing w:before="60" w:after="6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rsid w:val="00625DAB"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rsid w:val="00625DAB"/>
    <w:pPr>
      <w:spacing w:before="60" w:after="6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25DAB"/>
    <w:pPr>
      <w:spacing w:before="60" w:after="6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rsid w:val="00625DAB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rsid w:val="00625DAB"/>
    <w:pPr>
      <w:spacing w:before="60" w:after="6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rsid w:val="00625DAB"/>
    <w:pPr>
      <w:spacing w:before="60" w:after="6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25DAB"/>
    <w:pPr>
      <w:spacing w:before="60" w:after="6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tle1DocumentType">
    <w:name w:val="Title 1 Document Type"/>
    <w:uiPriority w:val="79"/>
    <w:unhideWhenUsed/>
    <w:rsid w:val="00625DAB"/>
    <w:pPr>
      <w:pBdr>
        <w:bottom w:val="dotted" w:sz="4" w:space="1" w:color="FFFFFF"/>
      </w:pBdr>
    </w:pPr>
    <w:rPr>
      <w:rFonts w:ascii="Arial" w:hAnsi="Arial" w:cs="Arial"/>
      <w:b/>
      <w:bCs/>
      <w:noProof/>
      <w:color w:val="69BE28"/>
      <w:spacing w:val="10"/>
      <w:kern w:val="32"/>
      <w:sz w:val="28"/>
      <w:szCs w:val="28"/>
    </w:rPr>
  </w:style>
  <w:style w:type="paragraph" w:customStyle="1" w:styleId="Title2Headline">
    <w:name w:val="Title 2 Headline"/>
    <w:uiPriority w:val="79"/>
    <w:unhideWhenUsed/>
    <w:rsid w:val="00625DAB"/>
    <w:rPr>
      <w:rFonts w:ascii="Arial" w:hAnsi="Arial" w:cs="Arial"/>
      <w:b/>
      <w:color w:val="6D6E71"/>
      <w:spacing w:val="10"/>
      <w:kern w:val="32"/>
      <w:sz w:val="36"/>
      <w:szCs w:val="32"/>
    </w:rPr>
  </w:style>
  <w:style w:type="paragraph" w:customStyle="1" w:styleId="Title3SubtitleorClientReference">
    <w:name w:val="Title 3 Subtitle or Client Reference"/>
    <w:basedOn w:val="Title2Headline"/>
    <w:uiPriority w:val="79"/>
    <w:unhideWhenUsed/>
    <w:rsid w:val="00625DAB"/>
    <w:pPr>
      <w:spacing w:before="240"/>
    </w:pPr>
    <w:rPr>
      <w:sz w:val="28"/>
      <w:szCs w:val="28"/>
    </w:rPr>
  </w:style>
  <w:style w:type="paragraph" w:customStyle="1" w:styleId="Title4LeftMargin">
    <w:name w:val="Title 4 Left Margin"/>
    <w:uiPriority w:val="79"/>
    <w:semiHidden/>
    <w:rsid w:val="00625DAB"/>
    <w:pPr>
      <w:framePr w:wrap="around" w:vAnchor="page" w:hAnchor="page" w:x="1" w:yAlign="top"/>
      <w:jc w:val="right"/>
    </w:pPr>
    <w:rPr>
      <w:rFonts w:ascii="Arial" w:hAnsi="Arial" w:cs="Arial"/>
      <w:b/>
      <w:color w:val="6D6E71"/>
      <w:spacing w:val="20"/>
      <w:sz w:val="28"/>
      <w:szCs w:val="28"/>
      <w:lang w:eastAsia="en-US"/>
    </w:rPr>
  </w:style>
  <w:style w:type="paragraph" w:customStyle="1" w:styleId="Title4RotatedMarginLeftPage">
    <w:name w:val="Title 4 Rotated Margin Left Page"/>
    <w:uiPriority w:val="79"/>
    <w:unhideWhenUsed/>
    <w:rsid w:val="00625DAB"/>
    <w:pPr>
      <w:jc w:val="right"/>
    </w:pPr>
    <w:rPr>
      <w:rFonts w:ascii="Arial" w:hAnsi="Arial" w:cs="Arial"/>
      <w:b/>
      <w:caps/>
      <w:color w:val="6D6E71"/>
      <w:spacing w:val="20"/>
      <w:sz w:val="28"/>
      <w:szCs w:val="28"/>
      <w:lang w:eastAsia="en-US"/>
    </w:rPr>
  </w:style>
  <w:style w:type="paragraph" w:customStyle="1" w:styleId="Title5SubmissionDate">
    <w:name w:val="Title 5 Submission Date"/>
    <w:basedOn w:val="Title2Headline"/>
    <w:uiPriority w:val="79"/>
    <w:unhideWhenUsed/>
    <w:rsid w:val="00625DAB"/>
    <w:rPr>
      <w:noProof/>
      <w:sz w:val="20"/>
      <w:szCs w:val="20"/>
    </w:rPr>
  </w:style>
  <w:style w:type="paragraph" w:customStyle="1" w:styleId="Title6VersionandContacts">
    <w:name w:val="Title 6 Version and Contacts"/>
    <w:basedOn w:val="Title5SubmissionDate"/>
    <w:uiPriority w:val="79"/>
    <w:unhideWhenUsed/>
    <w:rsid w:val="00625DAB"/>
    <w:rPr>
      <w:b w:val="0"/>
    </w:rPr>
  </w:style>
  <w:style w:type="paragraph" w:styleId="TOAHeading">
    <w:name w:val="toa heading"/>
    <w:next w:val="TOC1"/>
    <w:uiPriority w:val="99"/>
    <w:unhideWhenUsed/>
    <w:rsid w:val="00625DAB"/>
    <w:pPr>
      <w:pageBreakBefore/>
      <w:spacing w:before="240" w:after="240"/>
    </w:pPr>
    <w:rPr>
      <w:rFonts w:ascii="Arial" w:hAnsi="Arial" w:cs="Arial"/>
      <w:b/>
      <w:bCs/>
      <w:color w:val="6D6E71"/>
      <w:spacing w:val="10"/>
      <w:sz w:val="28"/>
      <w:szCs w:val="28"/>
      <w:lang w:eastAsia="en-US"/>
    </w:rPr>
  </w:style>
  <w:style w:type="paragraph" w:styleId="TOC1">
    <w:name w:val="toc 1"/>
    <w:basedOn w:val="Normal"/>
    <w:uiPriority w:val="39"/>
    <w:rsid w:val="00625DAB"/>
    <w:pPr>
      <w:tabs>
        <w:tab w:val="left" w:pos="851"/>
        <w:tab w:val="right" w:leader="dot" w:pos="8505"/>
      </w:tabs>
      <w:spacing w:before="240"/>
      <w:ind w:left="851" w:right="1134" w:hanging="851"/>
    </w:pPr>
    <w:rPr>
      <w:noProof/>
    </w:rPr>
  </w:style>
  <w:style w:type="paragraph" w:styleId="TOC2">
    <w:name w:val="toc 2"/>
    <w:basedOn w:val="Normal"/>
    <w:uiPriority w:val="39"/>
    <w:rsid w:val="00625DAB"/>
    <w:pPr>
      <w:tabs>
        <w:tab w:val="left" w:pos="851"/>
        <w:tab w:val="right" w:leader="dot" w:pos="8505"/>
      </w:tabs>
      <w:spacing w:before="0"/>
      <w:ind w:left="851" w:right="1134" w:hanging="851"/>
    </w:pPr>
    <w:rPr>
      <w:noProof/>
    </w:rPr>
  </w:style>
  <w:style w:type="paragraph" w:styleId="TOC3">
    <w:name w:val="toc 3"/>
    <w:basedOn w:val="Normal"/>
    <w:uiPriority w:val="99"/>
    <w:rsid w:val="00625DAB"/>
    <w:pPr>
      <w:tabs>
        <w:tab w:val="left" w:pos="851"/>
        <w:tab w:val="right" w:leader="dot" w:pos="8505"/>
      </w:tabs>
      <w:spacing w:before="0"/>
      <w:ind w:left="851" w:right="1134" w:hanging="851"/>
    </w:pPr>
    <w:rPr>
      <w:noProof/>
    </w:rPr>
  </w:style>
  <w:style w:type="paragraph" w:styleId="TOC4">
    <w:name w:val="toc 4"/>
    <w:basedOn w:val="Normal"/>
    <w:uiPriority w:val="99"/>
    <w:semiHidden/>
    <w:rsid w:val="00625DAB"/>
    <w:pPr>
      <w:spacing w:before="0"/>
      <w:ind w:left="600"/>
    </w:pPr>
    <w:rPr>
      <w:bCs w:val="0"/>
    </w:rPr>
  </w:style>
  <w:style w:type="paragraph" w:styleId="TOC5">
    <w:name w:val="toc 5"/>
    <w:basedOn w:val="Normal"/>
    <w:uiPriority w:val="99"/>
    <w:semiHidden/>
    <w:rsid w:val="00625DAB"/>
    <w:pPr>
      <w:spacing w:before="0"/>
      <w:ind w:left="800"/>
    </w:pPr>
    <w:rPr>
      <w:bCs w:val="0"/>
    </w:rPr>
  </w:style>
  <w:style w:type="paragraph" w:styleId="TOC6">
    <w:name w:val="toc 6"/>
    <w:basedOn w:val="Normal"/>
    <w:uiPriority w:val="99"/>
    <w:semiHidden/>
    <w:rsid w:val="00625DAB"/>
    <w:pPr>
      <w:spacing w:before="0"/>
      <w:ind w:left="1000"/>
    </w:pPr>
    <w:rPr>
      <w:bCs w:val="0"/>
    </w:rPr>
  </w:style>
  <w:style w:type="paragraph" w:styleId="TOC7">
    <w:name w:val="toc 7"/>
    <w:basedOn w:val="Normal"/>
    <w:uiPriority w:val="99"/>
    <w:semiHidden/>
    <w:rsid w:val="00625DAB"/>
    <w:pPr>
      <w:spacing w:before="0"/>
      <w:ind w:left="1200"/>
    </w:pPr>
    <w:rPr>
      <w:bCs w:val="0"/>
    </w:rPr>
  </w:style>
  <w:style w:type="paragraph" w:styleId="TOC8">
    <w:name w:val="toc 8"/>
    <w:basedOn w:val="Normal"/>
    <w:uiPriority w:val="99"/>
    <w:semiHidden/>
    <w:rsid w:val="00625DAB"/>
    <w:pPr>
      <w:spacing w:before="0"/>
      <w:ind w:left="1400"/>
    </w:pPr>
    <w:rPr>
      <w:bCs w:val="0"/>
    </w:rPr>
  </w:style>
  <w:style w:type="paragraph" w:styleId="TOC9">
    <w:name w:val="toc 9"/>
    <w:basedOn w:val="Normal"/>
    <w:uiPriority w:val="99"/>
    <w:semiHidden/>
    <w:rsid w:val="00625DAB"/>
    <w:pPr>
      <w:spacing w:before="0"/>
      <w:ind w:left="1600"/>
    </w:pPr>
    <w:rPr>
      <w:bCs w:val="0"/>
    </w:rPr>
  </w:style>
  <w:style w:type="paragraph" w:styleId="TOCHeading">
    <w:name w:val="TOC Heading"/>
    <w:basedOn w:val="TOAHeading"/>
    <w:next w:val="TOC1"/>
    <w:uiPriority w:val="99"/>
    <w:rsid w:val="00625DAB"/>
    <w:rPr>
      <w:color w:val="69BE28"/>
    </w:rPr>
  </w:style>
  <w:style w:type="numbering" w:customStyle="1" w:styleId="DDAppendixList">
    <w:name w:val="_DD Appendix List"/>
    <w:uiPriority w:val="89"/>
    <w:rsid w:val="00625DAB"/>
    <w:pPr>
      <w:numPr>
        <w:numId w:val="1"/>
      </w:numPr>
    </w:pPr>
  </w:style>
  <w:style w:type="numbering" w:customStyle="1" w:styleId="DDGuidanceTextBullets">
    <w:name w:val="_DD Guidance Text Bullets"/>
    <w:uiPriority w:val="89"/>
    <w:rsid w:val="00625DAB"/>
    <w:pPr>
      <w:numPr>
        <w:numId w:val="9"/>
      </w:numPr>
    </w:pPr>
  </w:style>
  <w:style w:type="character" w:customStyle="1" w:styleId="DDBodyTextChar">
    <w:name w:val="DD Body Text Char"/>
    <w:basedOn w:val="DefaultParagraphFont"/>
    <w:link w:val="DDBodyText"/>
    <w:rsid w:val="00200917"/>
    <w:rPr>
      <w:rFonts w:ascii="Arial" w:hAnsi="Arial" w:cs="Arial"/>
      <w:color w:val="000000"/>
      <w:spacing w:val="10"/>
      <w:lang w:eastAsia="en-US"/>
    </w:rPr>
  </w:style>
  <w:style w:type="character" w:customStyle="1" w:styleId="DDBullet1Char">
    <w:name w:val="DD Bullet 1 Char"/>
    <w:link w:val="DDBullet1"/>
    <w:rsid w:val="00D40A09"/>
    <w:rPr>
      <w:rFonts w:ascii="Arial" w:hAnsi="Arial" w:cs="Arial"/>
      <w:color w:val="000000"/>
      <w:spacing w:val="10"/>
      <w:lang w:eastAsia="en-US"/>
    </w:rPr>
  </w:style>
  <w:style w:type="paragraph" w:customStyle="1" w:styleId="xmsonormal">
    <w:name w:val="x_msonormal"/>
    <w:basedOn w:val="Normal"/>
    <w:rsid w:val="00567E3B"/>
    <w:pPr>
      <w:spacing w:before="100" w:beforeAutospacing="1" w:after="100" w:afterAutospacing="1" w:line="240" w:lineRule="auto"/>
    </w:pPr>
    <w:rPr>
      <w:rFonts w:ascii="Times New Roman" w:hAnsi="Times New Roman" w:cs="Times New Roman"/>
      <w:bCs w:val="0"/>
      <w:color w:val="auto"/>
      <w:spacing w:val="0"/>
      <w:kern w:val="0"/>
      <w:sz w:val="24"/>
      <w:szCs w:val="24"/>
      <w:lang w:val="en-US" w:eastAsia="en-US"/>
    </w:rPr>
  </w:style>
  <w:style w:type="paragraph" w:customStyle="1" w:styleId="Lucida-9">
    <w:name w:val="Lucida-9"/>
    <w:basedOn w:val="DDBodyText"/>
    <w:link w:val="Lucida-9Char"/>
    <w:uiPriority w:val="99"/>
    <w:qFormat/>
    <w:rsid w:val="00856859"/>
    <w:pPr>
      <w:spacing w:before="120" w:after="120" w:line="240" w:lineRule="auto"/>
      <w:jc w:val="left"/>
    </w:pPr>
    <w:rPr>
      <w:rFonts w:ascii="Lucida Console" w:hAnsi="Lucida Console"/>
      <w:color w:val="0000FF"/>
      <w:sz w:val="18"/>
      <w:szCs w:val="18"/>
    </w:rPr>
  </w:style>
  <w:style w:type="character" w:customStyle="1" w:styleId="Lucida-9Char">
    <w:name w:val="Lucida-9 Char"/>
    <w:basedOn w:val="DDBodyTextChar"/>
    <w:link w:val="Lucida-9"/>
    <w:uiPriority w:val="99"/>
    <w:rsid w:val="00856859"/>
    <w:rPr>
      <w:rFonts w:ascii="Lucida Console" w:hAnsi="Lucida Console" w:cs="Arial"/>
      <w:color w:val="0000FF"/>
      <w:spacing w:val="10"/>
      <w:sz w:val="18"/>
      <w:szCs w:val="18"/>
      <w:lang w:eastAsia="en-US"/>
    </w:rPr>
  </w:style>
  <w:style w:type="paragraph" w:customStyle="1" w:styleId="lucida-90">
    <w:name w:val="lucida-9"/>
    <w:basedOn w:val="DDBodyText"/>
    <w:link w:val="lucida-9Char0"/>
    <w:uiPriority w:val="99"/>
    <w:qFormat/>
    <w:rsid w:val="00B722D7"/>
    <w:pPr>
      <w:spacing w:before="60" w:after="0" w:line="240" w:lineRule="auto"/>
      <w:jc w:val="left"/>
    </w:pPr>
    <w:rPr>
      <w:rFonts w:ascii="Lucida Console" w:hAnsi="Lucida Console"/>
      <w:color w:val="0000FF"/>
      <w:sz w:val="18"/>
      <w:szCs w:val="18"/>
      <w:lang w:val="en-US"/>
    </w:rPr>
  </w:style>
  <w:style w:type="character" w:customStyle="1" w:styleId="lucida-9Char0">
    <w:name w:val="lucida-9 Char"/>
    <w:basedOn w:val="DDBodyTextChar"/>
    <w:link w:val="lucida-90"/>
    <w:uiPriority w:val="99"/>
    <w:rsid w:val="00B722D7"/>
    <w:rPr>
      <w:rFonts w:ascii="Lucida Console" w:hAnsi="Lucida Console" w:cs="Arial"/>
      <w:color w:val="0000FF"/>
      <w:spacing w:val="10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%3crep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vinder.gunsi\AppData\Roaming\Microsoft\Templates\2_DEFINITION\AM_PrimerPMPLi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7FAF3-3198-4871-9F0E-229FA6CC9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AM_PrimerPMPLite.dotm</Template>
  <TotalTime>0</TotalTime>
  <Pages>29</Pages>
  <Words>4829</Words>
  <Characters>27526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Meraki Network Automation Programmer's Guide</vt:lpstr>
    </vt:vector>
  </TitlesOfParts>
  <Manager>Jasvinder Gunsi</Manager>
  <Company>Dimension Data North America, Inc.</Company>
  <LinksUpToDate>false</LinksUpToDate>
  <CharactersWithSpaces>32291</CharactersWithSpaces>
  <SharedDoc>false</SharedDoc>
  <HLinks>
    <vt:vector size="6" baseType="variant">
      <vt:variant>
        <vt:i4>1441853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_Toc330370914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Meraki Network Automation Programmer's Guide</dc:title>
  <dc:subject> </dc:subject>
  <dc:creator>Jasvinder Gunsi (AM)</dc:creator>
  <cp:keywords>Primer, Template</cp:keywords>
  <dc:description/>
  <cp:lastModifiedBy>Linus Vidal</cp:lastModifiedBy>
  <cp:revision>2</cp:revision>
  <cp:lastPrinted>2018-04-24T19:51:00Z</cp:lastPrinted>
  <dcterms:created xsi:type="dcterms:W3CDTF">2018-06-01T16:23:00Z</dcterms:created>
  <dcterms:modified xsi:type="dcterms:W3CDTF">2018-06-01T16:23:00Z</dcterms:modified>
  <cp:category>Meraki Network Automation</cp:category>
  <cp:contentStatus>Draft</cp:contentStatus>
  <dc:language>English (UK)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Full">
    <vt:lpwstr>Albertsons Group</vt:lpwstr>
  </property>
  <property fmtid="{D5CDD505-2E9C-101B-9397-08002B2CF9AE}" pid="3" name="Client">
    <vt:lpwstr>Albertsons</vt:lpwstr>
  </property>
  <property fmtid="{D5CDD505-2E9C-101B-9397-08002B2CF9AE}" pid="4" name="DocType">
    <vt:lpwstr>Meraki Network Automation</vt:lpwstr>
  </property>
  <property fmtid="{D5CDD505-2E9C-101B-9397-08002B2CF9AE}" pid="5" name="HeadLine">
    <vt:lpwstr>Albertsons Meraki Network Automation Programmer's Guide</vt:lpwstr>
  </property>
  <property fmtid="{D5CDD505-2E9C-101B-9397-08002B2CF9AE}" pid="6" name="Submission Date">
    <vt:filetime>2018-04-24T07:00:00Z</vt:filetime>
  </property>
  <property fmtid="{D5CDD505-2E9C-101B-9397-08002B2CF9AE}" pid="7" name="ClientRef">
    <vt:lpwstr/>
  </property>
  <property fmtid="{D5CDD505-2E9C-101B-9397-08002B2CF9AE}" pid="8" name="Document Version">
    <vt:lpwstr>Version 1.00</vt:lpwstr>
  </property>
  <property fmtid="{D5CDD505-2E9C-101B-9397-08002B2CF9AE}" pid="9" name="Valid Days">
    <vt:i4>30</vt:i4>
  </property>
  <property fmtid="{D5CDD505-2E9C-101B-9397-08002B2CF9AE}" pid="10" name="ValidityDate">
    <vt:filetime>2018-05-24T07:00:00Z</vt:filetime>
  </property>
  <property fmtid="{D5CDD505-2E9C-101B-9397-08002B2CF9AE}" pid="11" name="Security">
    <vt:lpwstr>Company Confidential - Client / Vendor Information</vt:lpwstr>
  </property>
  <property fmtid="{D5CDD505-2E9C-101B-9397-08002B2CF9AE}" pid="12" name="DDRef">
    <vt:lpwstr/>
  </property>
  <property fmtid="{D5CDD505-2E9C-101B-9397-08002B2CF9AE}" pid="13" name="Region">
    <vt:lpwstr>Americas</vt:lpwstr>
  </property>
  <property fmtid="{D5CDD505-2E9C-101B-9397-08002B2CF9AE}" pid="14" name="AccountNameFirst">
    <vt:lpwstr>Jasvinder</vt:lpwstr>
  </property>
  <property fmtid="{D5CDD505-2E9C-101B-9397-08002B2CF9AE}" pid="15" name="AccountNameLast">
    <vt:lpwstr>Gunsi</vt:lpwstr>
  </property>
  <property fmtid="{D5CDD505-2E9C-101B-9397-08002B2CF9AE}" pid="16" name="SalesTitle">
    <vt:lpwstr>Sr. Consultant</vt:lpwstr>
  </property>
  <property fmtid="{D5CDD505-2E9C-101B-9397-08002B2CF9AE}" pid="17" name="AddrLine1">
    <vt:lpwstr>5000 Hopyard Road,</vt:lpwstr>
  </property>
  <property fmtid="{D5CDD505-2E9C-101B-9397-08002B2CF9AE}" pid="18" name="AddrLine2">
    <vt:lpwstr>Suite 450,</vt:lpwstr>
  </property>
  <property fmtid="{D5CDD505-2E9C-101B-9397-08002B2CF9AE}" pid="19" name="AddrLine3">
    <vt:lpwstr>Pleasanton, CA 94588</vt:lpwstr>
  </property>
  <property fmtid="{D5CDD505-2E9C-101B-9397-08002B2CF9AE}" pid="20" name="AddrLine4">
    <vt:lpwstr/>
  </property>
  <property fmtid="{D5CDD505-2E9C-101B-9397-08002B2CF9AE}" pid="21" name="AddrLine5">
    <vt:lpwstr/>
  </property>
  <property fmtid="{D5CDD505-2E9C-101B-9397-08002B2CF9AE}" pid="22" name="AddrLine6">
    <vt:lpwstr/>
  </property>
  <property fmtid="{D5CDD505-2E9C-101B-9397-08002B2CF9AE}" pid="23" name="Country">
    <vt:lpwstr>United States</vt:lpwstr>
  </property>
  <property fmtid="{D5CDD505-2E9C-101B-9397-08002B2CF9AE}" pid="24" name="Law">
    <vt:lpwstr>United States</vt:lpwstr>
  </property>
  <property fmtid="{D5CDD505-2E9C-101B-9397-08002B2CF9AE}" pid="25" name="Contact Number">
    <vt:lpwstr>1 925 226 8378</vt:lpwstr>
  </property>
  <property fmtid="{D5CDD505-2E9C-101B-9397-08002B2CF9AE}" pid="26" name="Mobile">
    <vt:lpwstr>1 (647) 724-2757</vt:lpwstr>
  </property>
  <property fmtid="{D5CDD505-2E9C-101B-9397-08002B2CF9AE}" pid="27" name="Contact Fax">
    <vt:lpwstr>Not Available</vt:lpwstr>
  </property>
  <property fmtid="{D5CDD505-2E9C-101B-9397-08002B2CF9AE}" pid="28" name="Contact email">
    <vt:lpwstr>jasvinder.gunsi@dimensiondata.com</vt:lpwstr>
  </property>
  <property fmtid="{D5CDD505-2E9C-101B-9397-08002B2CF9AE}" pid="29" name="CollateralVersion">
    <vt:lpwstr>1.00-AM1.00</vt:lpwstr>
  </property>
  <property fmtid="{D5CDD505-2E9C-101B-9397-08002B2CF9AE}" pid="30" name="Date">
    <vt:lpwstr>24 April 2018</vt:lpwstr>
  </property>
  <property fmtid="{D5CDD505-2E9C-101B-9397-08002B2CF9AE}" pid="31" name="Initialized">
    <vt:bool>true</vt:bool>
  </property>
  <property fmtid="{D5CDD505-2E9C-101B-9397-08002B2CF9AE}" pid="32" name="InterCode">
    <vt:bool>false</vt:bool>
  </property>
  <property fmtid="{D5CDD505-2E9C-101B-9397-08002B2CF9AE}" pid="33" name="Tel">
    <vt:lpwstr>925 226 8378</vt:lpwstr>
  </property>
  <property fmtid="{D5CDD505-2E9C-101B-9397-08002B2CF9AE}" pid="34" name="Fax">
    <vt:lpwstr>None</vt:lpwstr>
  </property>
  <property fmtid="{D5CDD505-2E9C-101B-9397-08002B2CF9AE}" pid="35" name="TemplateClass">
    <vt:lpwstr>Primer</vt:lpwstr>
  </property>
  <property fmtid="{D5CDD505-2E9C-101B-9397-08002B2CF9AE}" pid="36" name="TemplateDate">
    <vt:lpwstr>9 November 2012</vt:lpwstr>
  </property>
  <property fmtid="{D5CDD505-2E9C-101B-9397-08002B2CF9AE}" pid="37" name="TemplateVersion">
    <vt:lpwstr>V6.00.01</vt:lpwstr>
  </property>
  <property fmtid="{D5CDD505-2E9C-101B-9397-08002B2CF9AE}" pid="38" name="VsnNumb">
    <vt:r8>1</vt:r8>
  </property>
</Properties>
</file>